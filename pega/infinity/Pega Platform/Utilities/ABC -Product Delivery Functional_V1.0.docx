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BE5E8" w14:textId="066F4126" w:rsidR="00FA79EF" w:rsidRPr="007E668E" w:rsidRDefault="003927F5" w:rsidP="00FA79EF">
      <w:pPr>
        <w:pStyle w:val="Heading1"/>
        <w:rPr>
          <w:rFonts w:asciiTheme="minorHAnsi" w:hAnsiTheme="minorHAnsi"/>
          <w:b w:val="0"/>
          <w:sz w:val="22"/>
        </w:rPr>
      </w:pPr>
      <w:r>
        <w:rPr>
          <w:rFonts w:asciiTheme="minorHAnsi" w:hAnsiTheme="minorHAnsi"/>
          <w:b w:val="0"/>
          <w:sz w:val="36"/>
          <w:szCs w:val="36"/>
        </w:rPr>
        <w:t xml:space="preserve">ABC </w:t>
      </w:r>
      <w:r w:rsidR="00B42532">
        <w:rPr>
          <w:rFonts w:asciiTheme="minorHAnsi" w:hAnsiTheme="minorHAnsi"/>
          <w:b w:val="0"/>
          <w:sz w:val="36"/>
          <w:szCs w:val="36"/>
        </w:rPr>
        <w:t>Product Delivery</w:t>
      </w:r>
      <w:r w:rsidR="00930DA4">
        <w:rPr>
          <w:rFonts w:asciiTheme="minorHAnsi" w:hAnsiTheme="minorHAnsi"/>
          <w:b w:val="0"/>
          <w:sz w:val="36"/>
          <w:szCs w:val="36"/>
        </w:rPr>
        <w:t xml:space="preserve"> </w:t>
      </w:r>
      <w:r w:rsidR="00076B50">
        <w:rPr>
          <w:rFonts w:asciiTheme="minorHAnsi" w:hAnsiTheme="minorHAnsi"/>
          <w:b w:val="0"/>
          <w:sz w:val="36"/>
          <w:szCs w:val="36"/>
        </w:rPr>
        <w:t xml:space="preserve">- </w:t>
      </w:r>
      <w:r w:rsidR="00FF27FC">
        <w:rPr>
          <w:rFonts w:asciiTheme="minorHAnsi" w:hAnsiTheme="minorHAnsi"/>
          <w:b w:val="0"/>
          <w:sz w:val="36"/>
          <w:szCs w:val="36"/>
        </w:rPr>
        <w:t>Functional Test Document</w:t>
      </w:r>
    </w:p>
    <w:p w14:paraId="2D420C6A" w14:textId="77777777" w:rsidR="000854FC" w:rsidRPr="00360E6C" w:rsidRDefault="000854FC" w:rsidP="000854FC">
      <w:pPr>
        <w:pStyle w:val="Heading1"/>
        <w:rPr>
          <w:color w:val="365F91" w:themeColor="accent1" w:themeShade="BF"/>
          <w:u w:val="single"/>
        </w:rPr>
      </w:pPr>
      <w:r w:rsidRPr="00360E6C">
        <w:rPr>
          <w:color w:val="365F91" w:themeColor="accent1" w:themeShade="BF"/>
          <w:u w:val="single"/>
        </w:rPr>
        <w:t>Overview</w:t>
      </w:r>
    </w:p>
    <w:p w14:paraId="0D7BA065" w14:textId="23DA1C63" w:rsidR="00CA269A" w:rsidRDefault="00B37CCD" w:rsidP="000854FC">
      <w:r>
        <w:t xml:space="preserve">ABC </w:t>
      </w:r>
      <w:r w:rsidR="00597BBB">
        <w:t>i</w:t>
      </w:r>
      <w:r w:rsidR="000854FC">
        <w:t>s a B2B</w:t>
      </w:r>
      <w:r w:rsidR="000854FC" w:rsidRPr="00845937">
        <w:t xml:space="preserve"> organization that provides </w:t>
      </w:r>
      <w:r w:rsidR="00CA269A">
        <w:t>offers</w:t>
      </w:r>
      <w:r w:rsidR="000854FC" w:rsidRPr="00845937">
        <w:t xml:space="preserve"> delivery services</w:t>
      </w:r>
      <w:r w:rsidR="00CA269A">
        <w:t xml:space="preserve"> and</w:t>
      </w:r>
      <w:r w:rsidR="000854FC" w:rsidRPr="00845937">
        <w:t xml:space="preserve"> facilitate</w:t>
      </w:r>
      <w:r w:rsidR="00CA269A">
        <w:t>s</w:t>
      </w:r>
      <w:r w:rsidR="000854FC" w:rsidRPr="00845937">
        <w:t xml:space="preserve"> business expansion</w:t>
      </w:r>
      <w:r w:rsidR="00CA269A">
        <w:t>.</w:t>
      </w:r>
    </w:p>
    <w:p w14:paraId="526D3F9A" w14:textId="5C50A1C5" w:rsidR="007F64E4" w:rsidRDefault="00BE5CDA" w:rsidP="000854FC">
      <w:r>
        <w:t>ABC</w:t>
      </w:r>
      <w:r w:rsidR="000854FC" w:rsidRPr="00845937">
        <w:t xml:space="preserve"> </w:t>
      </w:r>
      <w:r w:rsidR="00072B12">
        <w:t xml:space="preserve">objective is </w:t>
      </w:r>
      <w:r w:rsidR="000854FC" w:rsidRPr="00845937">
        <w:t>to automate essential procedures through the development of a Pega application.</w:t>
      </w:r>
      <w:r w:rsidR="008C3567">
        <w:t xml:space="preserve"> </w:t>
      </w:r>
      <w:r w:rsidR="000854FC" w:rsidRPr="00845937">
        <w:t xml:space="preserve">The </w:t>
      </w:r>
      <w:r w:rsidR="00542F9A">
        <w:t>application</w:t>
      </w:r>
      <w:r w:rsidR="000854FC" w:rsidRPr="00845937">
        <w:t xml:space="preserve"> should be simple to use and easily expandable to enable future </w:t>
      </w:r>
      <w:r w:rsidR="000854FC">
        <w:t xml:space="preserve">upgrades, as stated in below list of processes. </w:t>
      </w:r>
    </w:p>
    <w:p w14:paraId="76555515" w14:textId="1FC48D4B" w:rsidR="000854FC" w:rsidRPr="00B0240A" w:rsidRDefault="000854FC" w:rsidP="000854FC">
      <w:pPr>
        <w:rPr>
          <w:b/>
        </w:rPr>
      </w:pPr>
      <w:r w:rsidRPr="00FB30D2">
        <w:t>The need is to</w:t>
      </w:r>
      <w:r>
        <w:t xml:space="preserve"> build a delivery solution, compe</w:t>
      </w:r>
      <w:r w:rsidRPr="00FB30D2">
        <w:t>tent of automating the tasks efficiently:</w:t>
      </w:r>
    </w:p>
    <w:p w14:paraId="42ADF393" w14:textId="77777777" w:rsidR="000854FC" w:rsidRPr="0035423F" w:rsidRDefault="000854FC" w:rsidP="000854FC">
      <w:pPr>
        <w:pStyle w:val="ListParagraph"/>
        <w:numPr>
          <w:ilvl w:val="0"/>
          <w:numId w:val="48"/>
        </w:numPr>
        <w:rPr>
          <w:rFonts w:asciiTheme="minorHAnsi" w:hAnsiTheme="minorHAnsi" w:cstheme="minorHAnsi"/>
          <w:sz w:val="22"/>
          <w:szCs w:val="22"/>
        </w:rPr>
      </w:pPr>
      <w:r w:rsidRPr="0035423F">
        <w:rPr>
          <w:rFonts w:asciiTheme="minorHAnsi" w:hAnsiTheme="minorHAnsi" w:cstheme="minorHAnsi"/>
          <w:sz w:val="22"/>
          <w:szCs w:val="22"/>
        </w:rPr>
        <w:t>Business partner Registration and Renewal</w:t>
      </w:r>
    </w:p>
    <w:p w14:paraId="26662C70" w14:textId="77777777" w:rsidR="000854FC" w:rsidRPr="0035423F" w:rsidRDefault="000854FC" w:rsidP="000854FC">
      <w:pPr>
        <w:pStyle w:val="ListParagraph"/>
        <w:numPr>
          <w:ilvl w:val="0"/>
          <w:numId w:val="48"/>
        </w:numPr>
        <w:rPr>
          <w:rFonts w:asciiTheme="minorHAnsi" w:hAnsiTheme="minorHAnsi" w:cstheme="minorHAnsi"/>
          <w:sz w:val="22"/>
          <w:szCs w:val="22"/>
        </w:rPr>
      </w:pPr>
      <w:r w:rsidRPr="0035423F">
        <w:rPr>
          <w:rFonts w:asciiTheme="minorHAnsi" w:hAnsiTheme="minorHAnsi" w:cstheme="minorHAnsi"/>
          <w:sz w:val="22"/>
          <w:szCs w:val="22"/>
        </w:rPr>
        <w:t>Shipment Request</w:t>
      </w:r>
    </w:p>
    <w:p w14:paraId="38C39CF4" w14:textId="68DD058E" w:rsidR="000854FC" w:rsidRPr="0035423F" w:rsidRDefault="00FB33E5" w:rsidP="000854FC">
      <w:pPr>
        <w:pStyle w:val="ListParagraph"/>
        <w:numPr>
          <w:ilvl w:val="0"/>
          <w:numId w:val="48"/>
        </w:numPr>
        <w:rPr>
          <w:rFonts w:asciiTheme="minorHAnsi" w:hAnsiTheme="minorHAnsi" w:cstheme="minorHAnsi"/>
          <w:sz w:val="22"/>
          <w:szCs w:val="22"/>
        </w:rPr>
      </w:pPr>
      <w:r w:rsidRPr="0035423F">
        <w:rPr>
          <w:rFonts w:asciiTheme="minorHAnsi" w:hAnsiTheme="minorHAnsi" w:cstheme="minorHAnsi"/>
          <w:sz w:val="22"/>
          <w:szCs w:val="22"/>
        </w:rPr>
        <w:t>Shipment Delivery Request</w:t>
      </w:r>
      <w:r w:rsidR="000854FC" w:rsidRPr="0035423F">
        <w:rPr>
          <w:rFonts w:asciiTheme="minorHAnsi" w:hAnsiTheme="minorHAnsi" w:cstheme="minorHAnsi"/>
          <w:sz w:val="22"/>
          <w:szCs w:val="22"/>
        </w:rPr>
        <w:t xml:space="preserve"> / Demand</w:t>
      </w:r>
    </w:p>
    <w:p w14:paraId="4369156E" w14:textId="3B843A4A" w:rsidR="000854FC" w:rsidRPr="0035423F" w:rsidRDefault="000854FC" w:rsidP="000854FC">
      <w:pPr>
        <w:pStyle w:val="ListParagraph"/>
        <w:numPr>
          <w:ilvl w:val="0"/>
          <w:numId w:val="48"/>
        </w:numPr>
        <w:rPr>
          <w:rFonts w:asciiTheme="minorHAnsi" w:hAnsiTheme="minorHAnsi" w:cstheme="minorHAnsi"/>
          <w:sz w:val="22"/>
          <w:szCs w:val="22"/>
        </w:rPr>
      </w:pPr>
      <w:r w:rsidRPr="0035423F">
        <w:rPr>
          <w:rFonts w:asciiTheme="minorHAnsi" w:hAnsiTheme="minorHAnsi" w:cstheme="minorHAnsi"/>
          <w:sz w:val="22"/>
          <w:szCs w:val="22"/>
        </w:rPr>
        <w:t xml:space="preserve">Truck </w:t>
      </w:r>
      <w:r w:rsidR="003417C7" w:rsidRPr="0035423F">
        <w:rPr>
          <w:rFonts w:asciiTheme="minorHAnsi" w:hAnsiTheme="minorHAnsi" w:cstheme="minorHAnsi"/>
          <w:sz w:val="22"/>
          <w:szCs w:val="22"/>
        </w:rPr>
        <w:t>Assignment</w:t>
      </w:r>
    </w:p>
    <w:p w14:paraId="5ABCFED4" w14:textId="3059CC0C" w:rsidR="00B702EC" w:rsidRPr="0035423F" w:rsidRDefault="00B702EC" w:rsidP="000854FC">
      <w:pPr>
        <w:pStyle w:val="ListParagraph"/>
        <w:numPr>
          <w:ilvl w:val="0"/>
          <w:numId w:val="48"/>
        </w:numPr>
        <w:rPr>
          <w:rFonts w:asciiTheme="minorHAnsi" w:hAnsiTheme="minorHAnsi" w:cstheme="minorHAnsi"/>
          <w:sz w:val="22"/>
          <w:szCs w:val="22"/>
        </w:rPr>
      </w:pPr>
      <w:r w:rsidRPr="0035423F">
        <w:rPr>
          <w:rFonts w:asciiTheme="minorHAnsi" w:hAnsiTheme="minorHAnsi" w:cstheme="minorHAnsi"/>
          <w:sz w:val="22"/>
          <w:szCs w:val="22"/>
        </w:rPr>
        <w:t xml:space="preserve">Vendor </w:t>
      </w:r>
      <w:r w:rsidR="007F6D08" w:rsidRPr="0035423F">
        <w:rPr>
          <w:rFonts w:asciiTheme="minorHAnsi" w:hAnsiTheme="minorHAnsi" w:cstheme="minorHAnsi"/>
          <w:sz w:val="22"/>
          <w:szCs w:val="22"/>
        </w:rPr>
        <w:t>Registration</w:t>
      </w:r>
    </w:p>
    <w:p w14:paraId="3168002B" w14:textId="2C2640D9" w:rsidR="000854FC" w:rsidRDefault="000854FC" w:rsidP="00FB33E5">
      <w:pPr>
        <w:pStyle w:val="ListParagraph"/>
        <w:ind w:left="1080"/>
        <w:rPr>
          <w:rFonts w:cstheme="minorHAnsi"/>
        </w:rPr>
      </w:pPr>
    </w:p>
    <w:p w14:paraId="5DFF612A" w14:textId="77777777" w:rsidR="000854FC" w:rsidRPr="00360E6C" w:rsidRDefault="000854FC" w:rsidP="000854FC">
      <w:pPr>
        <w:pStyle w:val="Heading1"/>
        <w:rPr>
          <w:color w:val="365F91" w:themeColor="accent1" w:themeShade="BF"/>
          <w:u w:val="single"/>
        </w:rPr>
      </w:pPr>
      <w:r w:rsidRPr="00360E6C">
        <w:rPr>
          <w:color w:val="365F91" w:themeColor="accent1" w:themeShade="BF"/>
          <w:u w:val="single"/>
        </w:rPr>
        <w:t>Implementation Discussion</w:t>
      </w:r>
    </w:p>
    <w:p w14:paraId="7F302FEC" w14:textId="77777777" w:rsidR="000854FC" w:rsidRDefault="000854FC" w:rsidP="000854FC">
      <w:r>
        <w:t>Implementation discussions about the identified tasks are as follows:</w:t>
      </w:r>
      <w:r>
        <w:tab/>
      </w:r>
    </w:p>
    <w:p w14:paraId="76AB7BE0" w14:textId="6330F017" w:rsidR="000854FC" w:rsidRPr="0097557B" w:rsidRDefault="000854FC" w:rsidP="000854FC">
      <w:pPr>
        <w:pStyle w:val="Heading2"/>
      </w:pPr>
      <w:r w:rsidRPr="0097557B">
        <w:t xml:space="preserve">Business Partner Registration/Renewal </w:t>
      </w:r>
      <w:r w:rsidR="008D5D08">
        <w:t>Case</w:t>
      </w:r>
    </w:p>
    <w:p w14:paraId="5187C468" w14:textId="77777777" w:rsidR="00E0727D" w:rsidRDefault="00E0727D" w:rsidP="000854FC"/>
    <w:p w14:paraId="6C0CAD4B" w14:textId="4EEC1252" w:rsidR="000854FC" w:rsidRDefault="009B503B" w:rsidP="000854FC">
      <w:r>
        <w:t>Business partner registration process is having its own life cycle</w:t>
      </w:r>
      <w:r w:rsidR="00E0727D">
        <w:t>.</w:t>
      </w:r>
    </w:p>
    <w:p w14:paraId="3D60F7A7" w14:textId="459FC2E0" w:rsidR="000854FC" w:rsidRDefault="000854FC" w:rsidP="000854FC">
      <w:r w:rsidRPr="00ED0551">
        <w:t>The Business Partner initiates the registration process using the Pega Mashup</w:t>
      </w:r>
      <w:r w:rsidR="00AE02B5">
        <w:t xml:space="preserve"> and anonymous authentication is used to launch mashup case creation</w:t>
      </w:r>
      <w:r w:rsidRPr="00ED0551">
        <w:t>.</w:t>
      </w:r>
      <w:r w:rsidRPr="00C64874">
        <w:t xml:space="preserve"> The business partner presents the case for approval </w:t>
      </w:r>
      <w:r>
        <w:t xml:space="preserve">to Executive Manager after payment </w:t>
      </w:r>
      <w:r w:rsidRPr="00C64874">
        <w:t xml:space="preserve">by providing necessary registration information such as business partner </w:t>
      </w:r>
      <w:r>
        <w:t>information</w:t>
      </w:r>
      <w:r w:rsidRPr="00C64874">
        <w:t xml:space="preserve">, membership </w:t>
      </w:r>
      <w:r>
        <w:t>plan</w:t>
      </w:r>
      <w:r w:rsidRPr="00C64874">
        <w:t>, and payment.</w:t>
      </w:r>
    </w:p>
    <w:p w14:paraId="20C597C2" w14:textId="77777777" w:rsidR="004B09DC" w:rsidRDefault="000854FC" w:rsidP="000854FC">
      <w:pPr>
        <w:rPr>
          <w:b/>
          <w:color w:val="FF0000"/>
        </w:rPr>
      </w:pPr>
      <w:r>
        <w:rPr>
          <w:b/>
          <w:color w:val="FF0000"/>
        </w:rPr>
        <w:t xml:space="preserve">[Caveat: </w:t>
      </w:r>
      <w:r w:rsidR="00B26A59">
        <w:rPr>
          <w:b/>
          <w:color w:val="FF0000"/>
        </w:rPr>
        <w:t>DUE TO TIME CONSTRAINT USER4 ARE ASSIGNED</w:t>
      </w:r>
      <w:r w:rsidR="00CF5B53">
        <w:rPr>
          <w:b/>
          <w:color w:val="FF0000"/>
        </w:rPr>
        <w:t xml:space="preserve"> FOR THE MODEL USER </w:t>
      </w:r>
      <w:r w:rsidR="00FC586C">
        <w:rPr>
          <w:b/>
          <w:color w:val="FF0000"/>
        </w:rPr>
        <w:t>TO AUTHENTICATE USER FROM MASHUP</w:t>
      </w:r>
    </w:p>
    <w:p w14:paraId="2863131B" w14:textId="67AD40F2" w:rsidR="000854FC" w:rsidRPr="00F96D6D" w:rsidRDefault="004B09DC" w:rsidP="000854FC">
      <w:pPr>
        <w:rPr>
          <w:b/>
          <w:color w:val="FF0000"/>
        </w:rPr>
      </w:pPr>
      <w:r>
        <w:rPr>
          <w:b/>
          <w:color w:val="FF0000"/>
        </w:rPr>
        <w:t>RENEWAL PROCESS SETUP AS NEW CASE TYPE AND IMPLEMENTATION IS SKIPPED BUT IDEA IS TO REUSE STEPS DEFINED IN REGISTRATION AS MUCH AS POSSIBLE</w:t>
      </w:r>
      <w:r w:rsidR="000854FC">
        <w:rPr>
          <w:b/>
          <w:color w:val="FF0000"/>
        </w:rPr>
        <w:t>]</w:t>
      </w:r>
    </w:p>
    <w:p w14:paraId="7BE0C082" w14:textId="77777777" w:rsidR="000854FC" w:rsidRDefault="000854FC" w:rsidP="000854FC"/>
    <w:p w14:paraId="784622ED" w14:textId="562F8418" w:rsidR="000854FC" w:rsidRDefault="000854FC" w:rsidP="000854FC"/>
    <w:p w14:paraId="77EB6CEC" w14:textId="1DBEA2A1" w:rsidR="00EB610F" w:rsidRDefault="00EB610F" w:rsidP="000854FC"/>
    <w:p w14:paraId="3571CEEF" w14:textId="6A1C757F" w:rsidR="00EB610F" w:rsidRDefault="00EB610F" w:rsidP="000854FC"/>
    <w:p w14:paraId="7F2765BA" w14:textId="77777777" w:rsidR="000854FC" w:rsidRPr="00F96D6D" w:rsidRDefault="000854FC" w:rsidP="000854FC">
      <w:pPr>
        <w:rPr>
          <w:b/>
          <w:u w:val="single"/>
        </w:rPr>
      </w:pPr>
      <w:r w:rsidRPr="00F96D6D">
        <w:rPr>
          <w:b/>
          <w:u w:val="single"/>
        </w:rPr>
        <w:lastRenderedPageBreak/>
        <w:t>Case Lifecycle diagram:</w:t>
      </w:r>
    </w:p>
    <w:p w14:paraId="25769BB7" w14:textId="5F752D9C" w:rsidR="000854FC" w:rsidRDefault="00864118" w:rsidP="000854FC">
      <w:r w:rsidRPr="00864118">
        <w:drawing>
          <wp:inline distT="0" distB="0" distL="0" distR="0" wp14:anchorId="2D63AFFC" wp14:editId="0F9921DE">
            <wp:extent cx="5943600" cy="2553970"/>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8"/>
                    <a:stretch>
                      <a:fillRect/>
                    </a:stretch>
                  </pic:blipFill>
                  <pic:spPr>
                    <a:xfrm>
                      <a:off x="0" y="0"/>
                      <a:ext cx="5943600" cy="2553970"/>
                    </a:xfrm>
                    <a:prstGeom prst="rect">
                      <a:avLst/>
                    </a:prstGeom>
                  </pic:spPr>
                </pic:pic>
              </a:graphicData>
            </a:graphic>
          </wp:inline>
        </w:drawing>
      </w:r>
    </w:p>
    <w:p w14:paraId="14D77D3B" w14:textId="3FCB31FE" w:rsidR="0070211F" w:rsidRDefault="0044363D" w:rsidP="0070211F">
      <w:r>
        <w:t>Once user launches the business partner creation mash up case creation begins</w:t>
      </w:r>
      <w:r w:rsidR="0070211F">
        <w:t xml:space="preserve"> and the case d</w:t>
      </w:r>
      <w:r w:rsidR="0070211F">
        <w:t xml:space="preserve">ata is </w:t>
      </w:r>
      <w:r w:rsidR="009E36EF">
        <w:t xml:space="preserve">business partner information is </w:t>
      </w:r>
      <w:r w:rsidR="0070211F">
        <w:t>filled in, initially:</w:t>
      </w:r>
    </w:p>
    <w:p w14:paraId="44652D6B" w14:textId="74E31D75" w:rsidR="000854FC" w:rsidRDefault="009A593B" w:rsidP="000854FC">
      <w:r w:rsidRPr="00F162B3">
        <w:rPr>
          <w:rFonts w:cstheme="minorHAnsi"/>
          <w:noProof/>
        </w:rPr>
        <w:drawing>
          <wp:inline distT="0" distB="0" distL="0" distR="0" wp14:anchorId="47EE014C" wp14:editId="5DA4F207">
            <wp:extent cx="5943600" cy="234124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9"/>
                    <a:stretch>
                      <a:fillRect/>
                    </a:stretch>
                  </pic:blipFill>
                  <pic:spPr>
                    <a:xfrm>
                      <a:off x="0" y="0"/>
                      <a:ext cx="5943600" cy="2341245"/>
                    </a:xfrm>
                    <a:prstGeom prst="rect">
                      <a:avLst/>
                    </a:prstGeom>
                  </pic:spPr>
                </pic:pic>
              </a:graphicData>
            </a:graphic>
          </wp:inline>
        </w:drawing>
      </w:r>
    </w:p>
    <w:p w14:paraId="788C4B4B" w14:textId="77777777" w:rsidR="000854FC" w:rsidRDefault="000854FC" w:rsidP="000854FC"/>
    <w:p w14:paraId="3804D62E" w14:textId="77777777" w:rsidR="000854FC" w:rsidRDefault="000854FC" w:rsidP="000854FC"/>
    <w:p w14:paraId="2C998013" w14:textId="4072AF8A" w:rsidR="000854FC" w:rsidRDefault="000854FC" w:rsidP="000854FC"/>
    <w:p w14:paraId="17D318D2" w14:textId="77777777" w:rsidR="000854FC" w:rsidRDefault="000854FC" w:rsidP="000854FC"/>
    <w:p w14:paraId="186BE172" w14:textId="77777777" w:rsidR="000854FC" w:rsidRDefault="000854FC" w:rsidP="000854FC"/>
    <w:p w14:paraId="7DB48BE1" w14:textId="0715ECD8" w:rsidR="000854FC" w:rsidRDefault="000854FC" w:rsidP="000854FC"/>
    <w:p w14:paraId="6F2BC434" w14:textId="77777777" w:rsidR="002C0AA5" w:rsidRDefault="002C0AA5" w:rsidP="000854FC"/>
    <w:p w14:paraId="12674328" w14:textId="729C77E4" w:rsidR="000854FC" w:rsidRDefault="000854FC" w:rsidP="000854FC">
      <w:r>
        <w:lastRenderedPageBreak/>
        <w:t>On Submission, this goes for Registration stage</w:t>
      </w:r>
      <w:r w:rsidR="00044765">
        <w:t xml:space="preserve"> to choose pricing plan</w:t>
      </w:r>
      <w:r>
        <w:t>:</w:t>
      </w:r>
    </w:p>
    <w:p w14:paraId="1E88184B" w14:textId="056FBA7E" w:rsidR="000854FC" w:rsidRDefault="003A0DFA" w:rsidP="000854FC">
      <w:r w:rsidRPr="001B6E87">
        <w:rPr>
          <w:rFonts w:cstheme="minorHAnsi"/>
          <w:noProof/>
        </w:rPr>
        <w:drawing>
          <wp:inline distT="0" distB="0" distL="0" distR="0" wp14:anchorId="2A521D10" wp14:editId="653BFD96">
            <wp:extent cx="5943600" cy="2393315"/>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0"/>
                    <a:stretch>
                      <a:fillRect/>
                    </a:stretch>
                  </pic:blipFill>
                  <pic:spPr>
                    <a:xfrm>
                      <a:off x="0" y="0"/>
                      <a:ext cx="5943600" cy="2393315"/>
                    </a:xfrm>
                    <a:prstGeom prst="rect">
                      <a:avLst/>
                    </a:prstGeom>
                  </pic:spPr>
                </pic:pic>
              </a:graphicData>
            </a:graphic>
          </wp:inline>
        </w:drawing>
      </w:r>
    </w:p>
    <w:p w14:paraId="5FE47B23" w14:textId="7A1F7B55" w:rsidR="000854FC" w:rsidRDefault="007A05B5" w:rsidP="000854FC">
      <w:r>
        <w:t>Upon selecting the pricing plan and submission user is taken to confirm the payment details</w:t>
      </w:r>
    </w:p>
    <w:p w14:paraId="5AC314C5" w14:textId="2D39F1F6" w:rsidR="000854FC" w:rsidRDefault="00450500" w:rsidP="000854FC">
      <w:r w:rsidRPr="00730C16">
        <w:rPr>
          <w:rFonts w:cstheme="minorHAnsi"/>
          <w:noProof/>
        </w:rPr>
        <w:drawing>
          <wp:inline distT="0" distB="0" distL="0" distR="0" wp14:anchorId="23043320" wp14:editId="202460B6">
            <wp:extent cx="5943600" cy="170624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1"/>
                    <a:stretch>
                      <a:fillRect/>
                    </a:stretch>
                  </pic:blipFill>
                  <pic:spPr>
                    <a:xfrm>
                      <a:off x="0" y="0"/>
                      <a:ext cx="5943600" cy="1706245"/>
                    </a:xfrm>
                    <a:prstGeom prst="rect">
                      <a:avLst/>
                    </a:prstGeom>
                  </pic:spPr>
                </pic:pic>
              </a:graphicData>
            </a:graphic>
          </wp:inline>
        </w:drawing>
      </w:r>
    </w:p>
    <w:p w14:paraId="3CAA3465" w14:textId="77777777" w:rsidR="000077EB" w:rsidRPr="00F96D6D" w:rsidRDefault="000077EB" w:rsidP="000077EB">
      <w:pPr>
        <w:rPr>
          <w:b/>
          <w:color w:val="FF0000"/>
        </w:rPr>
      </w:pPr>
      <w:r>
        <w:rPr>
          <w:b/>
          <w:color w:val="FF0000"/>
        </w:rPr>
        <w:t xml:space="preserve">[Caveat: DUE TO TIME CONSTRAINT FREE FORM TEXT TO FILL THE PAYMENT </w:t>
      </w:r>
      <w:proofErr w:type="gramStart"/>
      <w:r>
        <w:rPr>
          <w:b/>
          <w:color w:val="FF0000"/>
        </w:rPr>
        <w:t>ID ]</w:t>
      </w:r>
      <w:proofErr w:type="gramEnd"/>
    </w:p>
    <w:p w14:paraId="0900A8F4" w14:textId="68A8DBBC" w:rsidR="000854FC" w:rsidRDefault="000854FC" w:rsidP="000854FC"/>
    <w:p w14:paraId="31029B5B" w14:textId="0FBC1A5C" w:rsidR="000077EB" w:rsidRDefault="000077EB" w:rsidP="000854FC"/>
    <w:p w14:paraId="3E4BF69E" w14:textId="0340D1E9" w:rsidR="00B1152A" w:rsidRDefault="00B1152A" w:rsidP="000854FC"/>
    <w:p w14:paraId="68C18832" w14:textId="77777777" w:rsidR="00B1152A" w:rsidRDefault="00B1152A" w:rsidP="000854FC"/>
    <w:p w14:paraId="3A31041F" w14:textId="0577DB21" w:rsidR="00880ADE" w:rsidRDefault="00880ADE" w:rsidP="000854FC"/>
    <w:p w14:paraId="621E2780" w14:textId="77777777" w:rsidR="00880ADE" w:rsidRDefault="00880ADE" w:rsidP="000854FC"/>
    <w:p w14:paraId="6DE7D147" w14:textId="71547E1C" w:rsidR="000077EB" w:rsidRDefault="000077EB" w:rsidP="000854FC"/>
    <w:p w14:paraId="5176F8F9" w14:textId="77777777" w:rsidR="000077EB" w:rsidRDefault="000077EB" w:rsidP="000854FC"/>
    <w:p w14:paraId="795E54E1" w14:textId="45E17E97" w:rsidR="000854FC" w:rsidRDefault="00053F1A" w:rsidP="000854FC">
      <w:r>
        <w:t>Upon entering the payment information case goes to execute manager approval</w:t>
      </w:r>
    </w:p>
    <w:p w14:paraId="32EB3D71" w14:textId="77777777" w:rsidR="000854FC" w:rsidRDefault="000854FC" w:rsidP="000854FC"/>
    <w:p w14:paraId="05A0DBB7" w14:textId="36ED98CB" w:rsidR="000854FC" w:rsidRDefault="00791935" w:rsidP="000854FC">
      <w:r w:rsidRPr="00E75AF6">
        <w:rPr>
          <w:rFonts w:cstheme="minorHAnsi"/>
          <w:noProof/>
        </w:rPr>
        <w:drawing>
          <wp:inline distT="0" distB="0" distL="0" distR="0" wp14:anchorId="540B68E7" wp14:editId="752624C7">
            <wp:extent cx="5943600" cy="2135505"/>
            <wp:effectExtent l="0" t="0" r="0" b="0"/>
            <wp:docPr id="7" name="Picture 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ebsite&#10;&#10;Description automatically generated"/>
                    <pic:cNvPicPr/>
                  </pic:nvPicPr>
                  <pic:blipFill>
                    <a:blip r:embed="rId12"/>
                    <a:stretch>
                      <a:fillRect/>
                    </a:stretch>
                  </pic:blipFill>
                  <pic:spPr>
                    <a:xfrm>
                      <a:off x="0" y="0"/>
                      <a:ext cx="5943600" cy="2135505"/>
                    </a:xfrm>
                    <a:prstGeom prst="rect">
                      <a:avLst/>
                    </a:prstGeom>
                  </pic:spPr>
                </pic:pic>
              </a:graphicData>
            </a:graphic>
          </wp:inline>
        </w:drawing>
      </w:r>
    </w:p>
    <w:p w14:paraId="0719AFC9" w14:textId="77777777" w:rsidR="000854FC" w:rsidRDefault="000854FC" w:rsidP="000854FC"/>
    <w:p w14:paraId="5BB9F8DA" w14:textId="559B4A1D" w:rsidR="000854FC" w:rsidRDefault="000854FC" w:rsidP="000854FC">
      <w:r>
        <w:t>When logged in, the executive manager can see the case data. For that user required will be</w:t>
      </w:r>
    </w:p>
    <w:p w14:paraId="088C99AB" w14:textId="108E4B14" w:rsidR="000854FC" w:rsidRDefault="000854FC" w:rsidP="000854FC">
      <w:r>
        <w:t xml:space="preserve">User </w:t>
      </w:r>
      <w:proofErr w:type="gramStart"/>
      <w:r>
        <w:t>ID :</w:t>
      </w:r>
      <w:proofErr w:type="gramEnd"/>
      <w:r>
        <w:t xml:space="preserve"> </w:t>
      </w:r>
      <w:r w:rsidR="00D3417B" w:rsidRPr="00D3417B">
        <w:t>ExecutiveManager@Prd.com</w:t>
      </w:r>
    </w:p>
    <w:p w14:paraId="14EFD9C4" w14:textId="2F0530DD" w:rsidR="000854FC" w:rsidRDefault="000854FC" w:rsidP="000854FC">
      <w:r>
        <w:t xml:space="preserve">Password: </w:t>
      </w:r>
      <w:r w:rsidR="00FC45D7">
        <w:t>rules</w:t>
      </w:r>
    </w:p>
    <w:p w14:paraId="5081E0DC" w14:textId="77777777" w:rsidR="000854FC" w:rsidRDefault="000854FC" w:rsidP="000854FC"/>
    <w:p w14:paraId="219C3BA7" w14:textId="1DCA2A22" w:rsidR="000854FC" w:rsidRDefault="00EC68F9" w:rsidP="000854FC">
      <w:r w:rsidRPr="00E75AF6">
        <w:rPr>
          <w:rFonts w:cstheme="minorHAnsi"/>
          <w:noProof/>
        </w:rPr>
        <w:drawing>
          <wp:inline distT="0" distB="0" distL="0" distR="0" wp14:anchorId="6FBF18C4" wp14:editId="0075218D">
            <wp:extent cx="5943600" cy="2135505"/>
            <wp:effectExtent l="0" t="0" r="0" b="0"/>
            <wp:docPr id="60" name="Picture 6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ebsite&#10;&#10;Description automatically generated"/>
                    <pic:cNvPicPr/>
                  </pic:nvPicPr>
                  <pic:blipFill>
                    <a:blip r:embed="rId12"/>
                    <a:stretch>
                      <a:fillRect/>
                    </a:stretch>
                  </pic:blipFill>
                  <pic:spPr>
                    <a:xfrm>
                      <a:off x="0" y="0"/>
                      <a:ext cx="5943600" cy="2135505"/>
                    </a:xfrm>
                    <a:prstGeom prst="rect">
                      <a:avLst/>
                    </a:prstGeom>
                  </pic:spPr>
                </pic:pic>
              </a:graphicData>
            </a:graphic>
          </wp:inline>
        </w:drawing>
      </w:r>
    </w:p>
    <w:p w14:paraId="01A94672" w14:textId="77777777" w:rsidR="000854FC" w:rsidRDefault="000854FC" w:rsidP="000854FC"/>
    <w:p w14:paraId="03183F86" w14:textId="77777777" w:rsidR="00EA3DFE" w:rsidRDefault="00EA3DFE" w:rsidP="000854FC"/>
    <w:p w14:paraId="2AF85B08" w14:textId="77777777" w:rsidR="00EA3DFE" w:rsidRDefault="00EA3DFE" w:rsidP="000854FC"/>
    <w:p w14:paraId="01402B50" w14:textId="77777777" w:rsidR="00EA3DFE" w:rsidRDefault="00EA3DFE" w:rsidP="000854FC"/>
    <w:p w14:paraId="184C8847" w14:textId="14C9153B" w:rsidR="000854FC" w:rsidRDefault="00971FA6" w:rsidP="000854FC">
      <w:r>
        <w:t xml:space="preserve">Once executive manager clicks on case </w:t>
      </w:r>
    </w:p>
    <w:p w14:paraId="4B14CCE8" w14:textId="38F6BD25" w:rsidR="000854FC" w:rsidRDefault="005F5314" w:rsidP="000854FC">
      <w:r w:rsidRPr="00D92AA8">
        <w:rPr>
          <w:rFonts w:cstheme="minorHAnsi"/>
          <w:noProof/>
        </w:rPr>
        <w:lastRenderedPageBreak/>
        <w:drawing>
          <wp:inline distT="0" distB="0" distL="0" distR="0" wp14:anchorId="53AC7B9C" wp14:editId="3D852C06">
            <wp:extent cx="5943600" cy="330581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a:stretch>
                      <a:fillRect/>
                    </a:stretch>
                  </pic:blipFill>
                  <pic:spPr>
                    <a:xfrm>
                      <a:off x="0" y="0"/>
                      <a:ext cx="5943600" cy="3305810"/>
                    </a:xfrm>
                    <a:prstGeom prst="rect">
                      <a:avLst/>
                    </a:prstGeom>
                  </pic:spPr>
                </pic:pic>
              </a:graphicData>
            </a:graphic>
          </wp:inline>
        </w:drawing>
      </w:r>
    </w:p>
    <w:p w14:paraId="46CBCB4A" w14:textId="77777777" w:rsidR="00A37656" w:rsidRDefault="00A37656" w:rsidP="000854FC"/>
    <w:p w14:paraId="0DDEF327" w14:textId="2FDC67CC" w:rsidR="000854FC" w:rsidRDefault="00A37656" w:rsidP="000854FC">
      <w:r>
        <w:t xml:space="preserve">Once executive manager reviews and considering the happy path </w:t>
      </w:r>
      <w:r w:rsidR="00786627">
        <w:t xml:space="preserve">executive manager approves the request. In other scenario if case is rejected it goes to alternate stage </w:t>
      </w:r>
      <w:r w:rsidR="00F95A4A">
        <w:t>Approval Rejection and email is sent</w:t>
      </w:r>
      <w:r w:rsidR="0095162A">
        <w:t xml:space="preserve"> to partner email id </w:t>
      </w:r>
    </w:p>
    <w:p w14:paraId="3D22E4ED" w14:textId="6AE6CF8C" w:rsidR="000854FC" w:rsidRDefault="002977AF" w:rsidP="000854FC">
      <w:r w:rsidRPr="00690CBB">
        <w:rPr>
          <w:rFonts w:cstheme="minorHAnsi"/>
          <w:noProof/>
        </w:rPr>
        <w:drawing>
          <wp:inline distT="0" distB="0" distL="0" distR="0" wp14:anchorId="22FC586C" wp14:editId="4CDD6D7D">
            <wp:extent cx="5943600" cy="1995805"/>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4"/>
                    <a:stretch>
                      <a:fillRect/>
                    </a:stretch>
                  </pic:blipFill>
                  <pic:spPr>
                    <a:xfrm>
                      <a:off x="0" y="0"/>
                      <a:ext cx="5943600" cy="1995805"/>
                    </a:xfrm>
                    <a:prstGeom prst="rect">
                      <a:avLst/>
                    </a:prstGeom>
                  </pic:spPr>
                </pic:pic>
              </a:graphicData>
            </a:graphic>
          </wp:inline>
        </w:drawing>
      </w:r>
    </w:p>
    <w:p w14:paraId="33B52153" w14:textId="785B5E68" w:rsidR="00D52AAD" w:rsidRDefault="00D52AAD" w:rsidP="000854FC"/>
    <w:p w14:paraId="6441C712" w14:textId="5A393C33" w:rsidR="00DA75AE" w:rsidRDefault="00DA75AE" w:rsidP="000854FC"/>
    <w:p w14:paraId="60C748A4" w14:textId="77777777" w:rsidR="00F95D55" w:rsidRDefault="00F95D55" w:rsidP="000854FC"/>
    <w:p w14:paraId="7B5211D0" w14:textId="77777777" w:rsidR="00D52AAD" w:rsidRPr="00D52AAD" w:rsidRDefault="00D52AAD" w:rsidP="00D52AAD">
      <w:pPr>
        <w:rPr>
          <w:lang w:val="en-IN"/>
        </w:rPr>
      </w:pPr>
      <w:r>
        <w:t xml:space="preserve">Once case is approved a new record is inserted into business partner data type </w:t>
      </w:r>
      <w:r w:rsidRPr="00D52AAD">
        <w:rPr>
          <w:b/>
          <w:bCs/>
          <w:lang w:val="en-IN"/>
        </w:rPr>
        <w:t>ABC-Data-BusinessPartners </w:t>
      </w:r>
    </w:p>
    <w:p w14:paraId="29E806FA" w14:textId="77777777" w:rsidR="00FC75AE" w:rsidRDefault="00FC75AE" w:rsidP="00FC75AE">
      <w:pPr>
        <w:spacing w:after="0" w:line="259" w:lineRule="auto"/>
        <w:rPr>
          <w:rFonts w:cstheme="minorHAnsi"/>
        </w:rPr>
      </w:pPr>
      <w:r w:rsidRPr="00E62AEA">
        <w:rPr>
          <w:rFonts w:cstheme="minorHAnsi"/>
          <w:noProof/>
        </w:rPr>
        <w:lastRenderedPageBreak/>
        <w:drawing>
          <wp:inline distT="0" distB="0" distL="0" distR="0" wp14:anchorId="75574EAB" wp14:editId="3171E58A">
            <wp:extent cx="5943600" cy="2092325"/>
            <wp:effectExtent l="0" t="0" r="0" b="317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5"/>
                    <a:stretch>
                      <a:fillRect/>
                    </a:stretch>
                  </pic:blipFill>
                  <pic:spPr>
                    <a:xfrm>
                      <a:off x="0" y="0"/>
                      <a:ext cx="5943600" cy="2092325"/>
                    </a:xfrm>
                    <a:prstGeom prst="rect">
                      <a:avLst/>
                    </a:prstGeom>
                  </pic:spPr>
                </pic:pic>
              </a:graphicData>
            </a:graphic>
          </wp:inline>
        </w:drawing>
      </w:r>
    </w:p>
    <w:p w14:paraId="45606D93" w14:textId="77777777" w:rsidR="00FC75AE" w:rsidRDefault="00FC75AE" w:rsidP="00FC75AE">
      <w:pPr>
        <w:spacing w:after="0" w:line="259" w:lineRule="auto"/>
        <w:rPr>
          <w:rFonts w:cstheme="minorHAnsi"/>
        </w:rPr>
      </w:pPr>
    </w:p>
    <w:p w14:paraId="227B757F" w14:textId="77777777" w:rsidR="00FC75AE" w:rsidRDefault="00FC75AE" w:rsidP="00FC75AE">
      <w:pPr>
        <w:spacing w:after="0" w:line="259" w:lineRule="auto"/>
        <w:rPr>
          <w:rFonts w:cstheme="minorHAnsi"/>
        </w:rPr>
      </w:pPr>
      <w:r w:rsidRPr="00A2122A">
        <w:rPr>
          <w:rFonts w:cstheme="minorHAnsi"/>
          <w:noProof/>
        </w:rPr>
        <w:drawing>
          <wp:inline distT="0" distB="0" distL="0" distR="0" wp14:anchorId="797FBCDD" wp14:editId="347D7368">
            <wp:extent cx="5943600" cy="1479550"/>
            <wp:effectExtent l="0" t="0" r="0" b="6350"/>
            <wp:docPr id="12" name="Picture 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eams&#10;&#10;Description automatically generated"/>
                    <pic:cNvPicPr/>
                  </pic:nvPicPr>
                  <pic:blipFill>
                    <a:blip r:embed="rId16"/>
                    <a:stretch>
                      <a:fillRect/>
                    </a:stretch>
                  </pic:blipFill>
                  <pic:spPr>
                    <a:xfrm>
                      <a:off x="0" y="0"/>
                      <a:ext cx="5943600" cy="1479550"/>
                    </a:xfrm>
                    <a:prstGeom prst="rect">
                      <a:avLst/>
                    </a:prstGeom>
                  </pic:spPr>
                </pic:pic>
              </a:graphicData>
            </a:graphic>
          </wp:inline>
        </w:drawing>
      </w:r>
    </w:p>
    <w:p w14:paraId="2344A53C" w14:textId="392CD32E" w:rsidR="00D52AAD" w:rsidRDefault="00D52AAD" w:rsidP="000854FC"/>
    <w:p w14:paraId="048B9B8F" w14:textId="77777777" w:rsidR="00F95D55" w:rsidRDefault="00F95D55" w:rsidP="00F95D55">
      <w:r>
        <w:t>Emails gets both in approval and to send login credentials</w:t>
      </w:r>
    </w:p>
    <w:p w14:paraId="01D6244C" w14:textId="02406500" w:rsidR="004B7CCA" w:rsidRDefault="004B7CCA" w:rsidP="000854FC">
      <w:r w:rsidRPr="004B7CCA">
        <w:drawing>
          <wp:inline distT="0" distB="0" distL="0" distR="0" wp14:anchorId="7B6F6F90" wp14:editId="40868AE7">
            <wp:extent cx="5943600" cy="3086100"/>
            <wp:effectExtent l="0" t="0" r="0" b="0"/>
            <wp:docPr id="61" name="Picture 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eams&#10;&#10;Description automatically generated"/>
                    <pic:cNvPicPr/>
                  </pic:nvPicPr>
                  <pic:blipFill>
                    <a:blip r:embed="rId17"/>
                    <a:stretch>
                      <a:fillRect/>
                    </a:stretch>
                  </pic:blipFill>
                  <pic:spPr>
                    <a:xfrm>
                      <a:off x="0" y="0"/>
                      <a:ext cx="5943600" cy="3086100"/>
                    </a:xfrm>
                    <a:prstGeom prst="rect">
                      <a:avLst/>
                    </a:prstGeom>
                  </pic:spPr>
                </pic:pic>
              </a:graphicData>
            </a:graphic>
          </wp:inline>
        </w:drawing>
      </w:r>
    </w:p>
    <w:p w14:paraId="4EFCF71F" w14:textId="7592BA2D" w:rsidR="00582220" w:rsidRPr="00F96D6D" w:rsidRDefault="00582220" w:rsidP="00582220">
      <w:pPr>
        <w:rPr>
          <w:b/>
          <w:color w:val="FF0000"/>
        </w:rPr>
      </w:pPr>
      <w:r>
        <w:rPr>
          <w:b/>
          <w:color w:val="FF0000"/>
        </w:rPr>
        <w:t xml:space="preserve">[Caveat: DUE TO TIME CONSTRAINT </w:t>
      </w:r>
      <w:r>
        <w:rPr>
          <w:b/>
          <w:color w:val="FF0000"/>
        </w:rPr>
        <w:t>CREATION OF OPERATOR ID SKIPPED BUT IDEA IS TO USE SIMILAR PROCESS WHEN APPLICATION WIZARD REQUEST TO ADD NEW OPERATOR ID</w:t>
      </w:r>
      <w:r>
        <w:rPr>
          <w:b/>
          <w:color w:val="FF0000"/>
        </w:rPr>
        <w:t>]</w:t>
      </w:r>
    </w:p>
    <w:p w14:paraId="7D435838" w14:textId="77777777" w:rsidR="000854FC" w:rsidRPr="00574B9F" w:rsidRDefault="000854FC" w:rsidP="000854FC">
      <w:pPr>
        <w:pStyle w:val="Heading2"/>
        <w:rPr>
          <w:rFonts w:eastAsia="Times New Roman"/>
          <w:u w:val="single"/>
          <w:lang w:eastAsia="en-GB"/>
        </w:rPr>
      </w:pPr>
      <w:r w:rsidRPr="00574B9F">
        <w:rPr>
          <w:rFonts w:eastAsia="Times New Roman"/>
          <w:u w:val="single"/>
          <w:lang w:eastAsia="en-GB"/>
        </w:rPr>
        <w:lastRenderedPageBreak/>
        <w:t>Shipping Request Case</w:t>
      </w:r>
    </w:p>
    <w:p w14:paraId="552D5FEC" w14:textId="77777777" w:rsidR="000854FC" w:rsidRDefault="000854FC" w:rsidP="000854FC">
      <w:pPr>
        <w:spacing w:after="0"/>
      </w:pPr>
      <w:r w:rsidRPr="00C81F4B">
        <w:t xml:space="preserve">Once </w:t>
      </w:r>
      <w:r w:rsidRPr="008F4386">
        <w:t>business p</w:t>
      </w:r>
      <w:r>
        <w:t>artner</w:t>
      </w:r>
      <w:r w:rsidRPr="008F4386">
        <w:t xml:space="preserve"> </w:t>
      </w:r>
      <w:proofErr w:type="gramStart"/>
      <w:r w:rsidRPr="008F4386">
        <w:t>initiate</w:t>
      </w:r>
      <w:proofErr w:type="gramEnd"/>
      <w:r w:rsidRPr="008F4386">
        <w:t xml:space="preserve"> a shipping request, the user inputs the required information and the package's price is determined based on the partner plan. This case will wait in a work basket until Job Schedulers creates the Shipment Delivery case as per the scheduled time 1:00 PM, once, Shipment delivery case is completed the status will be updated back to shipment request case upon the completion.</w:t>
      </w:r>
    </w:p>
    <w:p w14:paraId="2DC7E5DF" w14:textId="1C5B74ED" w:rsidR="000854FC" w:rsidRPr="00435430" w:rsidRDefault="000854FC" w:rsidP="000854FC">
      <w:pPr>
        <w:spacing w:after="0"/>
        <w:rPr>
          <w:b/>
          <w:bCs/>
          <w:u w:val="single"/>
        </w:rPr>
      </w:pPr>
      <w:r w:rsidRPr="00435430">
        <w:rPr>
          <w:b/>
          <w:bCs/>
          <w:u w:val="single"/>
        </w:rPr>
        <w:t xml:space="preserve">Case </w:t>
      </w:r>
      <w:r w:rsidR="00435430" w:rsidRPr="00435430">
        <w:rPr>
          <w:b/>
          <w:bCs/>
          <w:u w:val="single"/>
        </w:rPr>
        <w:t xml:space="preserve">Life Cycle </w:t>
      </w:r>
      <w:r w:rsidRPr="00435430">
        <w:rPr>
          <w:b/>
          <w:bCs/>
          <w:u w:val="single"/>
        </w:rPr>
        <w:t>Diagram:</w:t>
      </w:r>
    </w:p>
    <w:p w14:paraId="68CA606B" w14:textId="77777777" w:rsidR="000854FC" w:rsidRDefault="000854FC" w:rsidP="000854FC">
      <w:pPr>
        <w:spacing w:after="0"/>
      </w:pPr>
    </w:p>
    <w:p w14:paraId="36E1E2DB" w14:textId="5B06E5A4" w:rsidR="000854FC" w:rsidRDefault="00435430" w:rsidP="000854FC">
      <w:pPr>
        <w:spacing w:after="0"/>
      </w:pPr>
      <w:r w:rsidRPr="00435430">
        <w:drawing>
          <wp:inline distT="0" distB="0" distL="0" distR="0" wp14:anchorId="32A4A443" wp14:editId="445B2FB5">
            <wp:extent cx="5943600" cy="2162810"/>
            <wp:effectExtent l="0" t="0" r="0" b="0"/>
            <wp:docPr id="74" name="Picture 7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website&#10;&#10;Description automatically generated"/>
                    <pic:cNvPicPr/>
                  </pic:nvPicPr>
                  <pic:blipFill>
                    <a:blip r:embed="rId18"/>
                    <a:stretch>
                      <a:fillRect/>
                    </a:stretch>
                  </pic:blipFill>
                  <pic:spPr>
                    <a:xfrm>
                      <a:off x="0" y="0"/>
                      <a:ext cx="5943600" cy="2162810"/>
                    </a:xfrm>
                    <a:prstGeom prst="rect">
                      <a:avLst/>
                    </a:prstGeom>
                  </pic:spPr>
                </pic:pic>
              </a:graphicData>
            </a:graphic>
          </wp:inline>
        </w:drawing>
      </w:r>
    </w:p>
    <w:p w14:paraId="12C8BA50" w14:textId="67278F95" w:rsidR="000854FC" w:rsidRDefault="000854FC" w:rsidP="000854FC">
      <w:pPr>
        <w:spacing w:after="0"/>
      </w:pPr>
    </w:p>
    <w:p w14:paraId="39A03EDE" w14:textId="55C028D2" w:rsidR="000854FC" w:rsidRPr="005E494E" w:rsidRDefault="0054062F" w:rsidP="000854FC">
      <w:pPr>
        <w:spacing w:after="0"/>
        <w:rPr>
          <w:i/>
          <w:u w:val="single"/>
        </w:rPr>
      </w:pPr>
      <w:r>
        <w:rPr>
          <w:i/>
          <w:u w:val="single"/>
        </w:rPr>
        <w:t>Case Creation</w:t>
      </w:r>
      <w:r w:rsidR="000854FC" w:rsidRPr="00F41F56">
        <w:rPr>
          <w:i/>
          <w:u w:val="single"/>
        </w:rPr>
        <w:t xml:space="preserve"> Steps:</w:t>
      </w:r>
    </w:p>
    <w:p w14:paraId="5398A024" w14:textId="47EADCE6" w:rsidR="000854FC" w:rsidRDefault="000854FC" w:rsidP="000854FC">
      <w:pPr>
        <w:spacing w:after="0"/>
      </w:pPr>
    </w:p>
    <w:p w14:paraId="04107BBE" w14:textId="77DF3B21" w:rsidR="004B2FC9" w:rsidRDefault="004B2FC9" w:rsidP="004B2FC9">
      <w:pPr>
        <w:rPr>
          <w:b/>
          <w:color w:val="FF0000"/>
        </w:rPr>
      </w:pPr>
      <w:r>
        <w:rPr>
          <w:b/>
          <w:color w:val="FF0000"/>
        </w:rPr>
        <w:t xml:space="preserve">[Caveat: </w:t>
      </w:r>
      <w:hyperlink r:id="rId19" w:history="1">
        <w:r w:rsidRPr="006F329F">
          <w:rPr>
            <w:rStyle w:val="Hyperlink"/>
            <w:b/>
          </w:rPr>
          <w:t>Admin@ABC.com</w:t>
        </w:r>
      </w:hyperlink>
      <w:r>
        <w:rPr>
          <w:b/>
          <w:color w:val="FF0000"/>
        </w:rPr>
        <w:t xml:space="preserve"> mapped as business partner operator </w:t>
      </w:r>
      <w:proofErr w:type="gramStart"/>
      <w:r>
        <w:rPr>
          <w:b/>
          <w:color w:val="FF0000"/>
        </w:rPr>
        <w:t>ID )</w:t>
      </w:r>
      <w:proofErr w:type="gramEnd"/>
      <w:r w:rsidR="00BD6A4E">
        <w:rPr>
          <w:b/>
          <w:color w:val="FF0000"/>
        </w:rPr>
        <w:t>]</w:t>
      </w:r>
    </w:p>
    <w:p w14:paraId="709BBDBB" w14:textId="77777777" w:rsidR="00BD6A4E" w:rsidRDefault="00BD6A4E" w:rsidP="00BD6A4E">
      <w:pPr>
        <w:spacing w:after="0"/>
      </w:pPr>
    </w:p>
    <w:p w14:paraId="21CAA64C" w14:textId="10A73988" w:rsidR="00BD6A4E" w:rsidRDefault="00BD6A4E" w:rsidP="00BD6A4E">
      <w:pPr>
        <w:spacing w:after="0"/>
      </w:pPr>
      <w:r>
        <w:t xml:space="preserve">Operator </w:t>
      </w:r>
      <w:proofErr w:type="gramStart"/>
      <w:r>
        <w:t>ID :</w:t>
      </w:r>
      <w:proofErr w:type="gramEnd"/>
      <w:r>
        <w:t xml:space="preserve"> </w:t>
      </w:r>
      <w:hyperlink r:id="rId20" w:history="1">
        <w:r w:rsidRPr="006F329F">
          <w:rPr>
            <w:rStyle w:val="Hyperlink"/>
          </w:rPr>
          <w:t>Admin@ABC.com</w:t>
        </w:r>
      </w:hyperlink>
    </w:p>
    <w:p w14:paraId="26057ADB" w14:textId="5C81EC05" w:rsidR="00BD6A4E" w:rsidRDefault="00BD6A4E" w:rsidP="00BD6A4E">
      <w:pPr>
        <w:spacing w:after="0"/>
      </w:pPr>
      <w:r>
        <w:t xml:space="preserve">Password: </w:t>
      </w:r>
      <w:r w:rsidR="00FC45D7">
        <w:t>rules</w:t>
      </w:r>
    </w:p>
    <w:p w14:paraId="7AAE87C1" w14:textId="77777777" w:rsidR="000C09FF" w:rsidRDefault="000C09FF" w:rsidP="00BD6A4E">
      <w:pPr>
        <w:spacing w:after="0"/>
      </w:pPr>
    </w:p>
    <w:p w14:paraId="21446896" w14:textId="1058227B" w:rsidR="000854FC" w:rsidRDefault="000854FC" w:rsidP="000854FC">
      <w:pPr>
        <w:spacing w:after="0"/>
      </w:pPr>
      <w:r>
        <w:t>Business Partner Logs in the Application and clicks on create</w:t>
      </w:r>
      <w:r w:rsidR="007C7A28">
        <w:t xml:space="preserve"> Shipment Request Creation</w:t>
      </w:r>
      <w:r>
        <w:t>:</w:t>
      </w:r>
    </w:p>
    <w:p w14:paraId="202F750B" w14:textId="1893ED24" w:rsidR="00145B4E" w:rsidRDefault="00145B4E" w:rsidP="000854FC">
      <w:pPr>
        <w:spacing w:after="0"/>
      </w:pPr>
    </w:p>
    <w:p w14:paraId="7DFD3F1D" w14:textId="492C27F2" w:rsidR="00145B4E" w:rsidRDefault="00145B4E" w:rsidP="000854FC">
      <w:pPr>
        <w:spacing w:after="0"/>
      </w:pPr>
      <w:r w:rsidRPr="00145B4E">
        <w:lastRenderedPageBreak/>
        <w:drawing>
          <wp:inline distT="0" distB="0" distL="0" distR="0" wp14:anchorId="795D6EB9" wp14:editId="3B92BAE0">
            <wp:extent cx="5943600" cy="3562350"/>
            <wp:effectExtent l="0" t="0" r="0" b="6350"/>
            <wp:docPr id="76" name="Picture 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eams&#10;&#10;Description automatically generated"/>
                    <pic:cNvPicPr/>
                  </pic:nvPicPr>
                  <pic:blipFill>
                    <a:blip r:embed="rId21"/>
                    <a:stretch>
                      <a:fillRect/>
                    </a:stretch>
                  </pic:blipFill>
                  <pic:spPr>
                    <a:xfrm>
                      <a:off x="0" y="0"/>
                      <a:ext cx="5943600" cy="3562350"/>
                    </a:xfrm>
                    <a:prstGeom prst="rect">
                      <a:avLst/>
                    </a:prstGeom>
                  </pic:spPr>
                </pic:pic>
              </a:graphicData>
            </a:graphic>
          </wp:inline>
        </w:drawing>
      </w:r>
    </w:p>
    <w:p w14:paraId="3E055E08" w14:textId="6EF5410E" w:rsidR="00D47150" w:rsidRDefault="00D47150" w:rsidP="000854FC">
      <w:pPr>
        <w:spacing w:after="0"/>
      </w:pPr>
    </w:p>
    <w:p w14:paraId="51CDA25B" w14:textId="58DA6907" w:rsidR="00D47150" w:rsidRDefault="00D47150" w:rsidP="000854FC">
      <w:pPr>
        <w:spacing w:after="0"/>
      </w:pPr>
    </w:p>
    <w:p w14:paraId="6F10E97E" w14:textId="72EAB865" w:rsidR="00D47150" w:rsidRDefault="00D47150" w:rsidP="000854FC">
      <w:pPr>
        <w:spacing w:after="0"/>
      </w:pPr>
      <w:r>
        <w:t xml:space="preserve">Case is filled with by default business partner information </w:t>
      </w:r>
    </w:p>
    <w:p w14:paraId="351A9D5E" w14:textId="77777777" w:rsidR="00D47150" w:rsidRDefault="00D47150" w:rsidP="000854FC">
      <w:pPr>
        <w:spacing w:after="0"/>
      </w:pPr>
    </w:p>
    <w:p w14:paraId="2F5B90BB" w14:textId="0CB8F673" w:rsidR="006C6ED5" w:rsidRDefault="000C09FF" w:rsidP="000854FC">
      <w:pPr>
        <w:spacing w:after="0"/>
      </w:pPr>
      <w:r w:rsidRPr="00386F28">
        <w:rPr>
          <w:rFonts w:cstheme="minorHAnsi"/>
          <w:noProof/>
        </w:rPr>
        <w:drawing>
          <wp:inline distT="0" distB="0" distL="0" distR="0" wp14:anchorId="5D618FEE" wp14:editId="7CDFBAF0">
            <wp:extent cx="5943600" cy="3474720"/>
            <wp:effectExtent l="0" t="0" r="0" b="508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2"/>
                    <a:stretch>
                      <a:fillRect/>
                    </a:stretch>
                  </pic:blipFill>
                  <pic:spPr>
                    <a:xfrm>
                      <a:off x="0" y="0"/>
                      <a:ext cx="5943600" cy="3474720"/>
                    </a:xfrm>
                    <a:prstGeom prst="rect">
                      <a:avLst/>
                    </a:prstGeom>
                  </pic:spPr>
                </pic:pic>
              </a:graphicData>
            </a:graphic>
          </wp:inline>
        </w:drawing>
      </w:r>
    </w:p>
    <w:p w14:paraId="2985DBB2" w14:textId="77777777" w:rsidR="006C6ED5" w:rsidRDefault="006C6ED5" w:rsidP="006C6ED5">
      <w:pPr>
        <w:spacing w:after="0"/>
      </w:pPr>
    </w:p>
    <w:p w14:paraId="0F4A047F" w14:textId="77777777" w:rsidR="006C6ED5" w:rsidRDefault="006C6ED5" w:rsidP="006C6ED5">
      <w:pPr>
        <w:spacing w:after="0"/>
      </w:pPr>
      <w:r>
        <w:lastRenderedPageBreak/>
        <w:t>The From and To Address are filled in and Shipment category is selected:</w:t>
      </w:r>
    </w:p>
    <w:p w14:paraId="3D8EC770" w14:textId="77777777" w:rsidR="006C6ED5" w:rsidRDefault="006C6ED5" w:rsidP="000854FC">
      <w:pPr>
        <w:spacing w:after="0"/>
      </w:pPr>
    </w:p>
    <w:p w14:paraId="6866EE47" w14:textId="77777777" w:rsidR="000854FC" w:rsidRDefault="000854FC" w:rsidP="000854FC">
      <w:pPr>
        <w:spacing w:after="0"/>
      </w:pPr>
    </w:p>
    <w:p w14:paraId="4FD01859" w14:textId="319C472F" w:rsidR="000854FC" w:rsidRDefault="00C06B0D" w:rsidP="000854FC">
      <w:pPr>
        <w:spacing w:after="0"/>
      </w:pPr>
      <w:r w:rsidRPr="00EF2354">
        <w:rPr>
          <w:rFonts w:cstheme="minorHAnsi"/>
          <w:noProof/>
        </w:rPr>
        <w:drawing>
          <wp:inline distT="0" distB="0" distL="0" distR="0" wp14:anchorId="5363A619" wp14:editId="3C4174F8">
            <wp:extent cx="5943600" cy="3379470"/>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3"/>
                    <a:stretch>
                      <a:fillRect/>
                    </a:stretch>
                  </pic:blipFill>
                  <pic:spPr>
                    <a:xfrm>
                      <a:off x="0" y="0"/>
                      <a:ext cx="5943600" cy="3379470"/>
                    </a:xfrm>
                    <a:prstGeom prst="rect">
                      <a:avLst/>
                    </a:prstGeom>
                  </pic:spPr>
                </pic:pic>
              </a:graphicData>
            </a:graphic>
          </wp:inline>
        </w:drawing>
      </w:r>
    </w:p>
    <w:p w14:paraId="193F7EA3" w14:textId="395A2FCE" w:rsidR="000854FC" w:rsidRDefault="000854FC" w:rsidP="000854FC">
      <w:pPr>
        <w:spacing w:after="0"/>
        <w:rPr>
          <w:color w:val="FF0000"/>
        </w:rPr>
      </w:pPr>
      <w:r>
        <w:rPr>
          <w:color w:val="FF0000"/>
        </w:rPr>
        <w:t xml:space="preserve">[Caveat: </w:t>
      </w:r>
      <w:r w:rsidRPr="005E494E">
        <w:rPr>
          <w:color w:val="FF0000"/>
        </w:rPr>
        <w:t xml:space="preserve">FOR POC PERSPECTIVE, THE INPUT DATA HAS BEEN SIMULATED. IN ACTUAL WHENEVER THE BUSINESS PARTNER CREATES THE SHIPPING REQUEST </w:t>
      </w:r>
      <w:proofErr w:type="gramStart"/>
      <w:r w:rsidRPr="005E494E">
        <w:rPr>
          <w:color w:val="FF0000"/>
        </w:rPr>
        <w:t>CASE ,</w:t>
      </w:r>
      <w:proofErr w:type="gramEnd"/>
      <w:r w:rsidRPr="005E494E">
        <w:rPr>
          <w:color w:val="FF0000"/>
        </w:rPr>
        <w:t xml:space="preserve"> ALL THE DATA STORED FOR THAT OPERATOR IS FETCHED FROM </w:t>
      </w:r>
      <w:r w:rsidR="00B31E39" w:rsidRPr="00B31E39">
        <w:rPr>
          <w:color w:val="FF0000"/>
          <w:lang w:val="en-IN"/>
        </w:rPr>
        <w:t>ID:ABC-Data-BusinessPartners</w:t>
      </w:r>
      <w:r w:rsidRPr="00B31E39">
        <w:rPr>
          <w:color w:val="FF0000"/>
        </w:rPr>
        <w:t>]</w:t>
      </w:r>
    </w:p>
    <w:p w14:paraId="53E8BF89" w14:textId="77777777" w:rsidR="006B076C" w:rsidRPr="00B31E39" w:rsidRDefault="006B076C" w:rsidP="000854FC">
      <w:pPr>
        <w:spacing w:after="0"/>
        <w:rPr>
          <w:color w:val="FF0000"/>
          <w:lang w:val="en-IN"/>
        </w:rPr>
      </w:pPr>
    </w:p>
    <w:p w14:paraId="12EA968E" w14:textId="77777777" w:rsidR="000854FC" w:rsidRDefault="000854FC" w:rsidP="000854FC">
      <w:pPr>
        <w:spacing w:after="0"/>
      </w:pPr>
      <w:r>
        <w:t>On Submission, the Case will be routed to City Manager Approval:</w:t>
      </w:r>
    </w:p>
    <w:p w14:paraId="7AA7BDAA" w14:textId="77777777" w:rsidR="000854FC" w:rsidRDefault="000854FC" w:rsidP="000854FC">
      <w:pPr>
        <w:spacing w:after="0"/>
      </w:pPr>
      <w:r>
        <w:rPr>
          <w:noProof/>
          <w:lang w:eastAsia="en-GB"/>
        </w:rPr>
        <w:drawing>
          <wp:inline distT="0" distB="0" distL="0" distR="0" wp14:anchorId="7092640F" wp14:editId="3B1593BA">
            <wp:extent cx="5731510" cy="3222137"/>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2137"/>
                    </a:xfrm>
                    <a:prstGeom prst="rect">
                      <a:avLst/>
                    </a:prstGeom>
                  </pic:spPr>
                </pic:pic>
              </a:graphicData>
            </a:graphic>
          </wp:inline>
        </w:drawing>
      </w:r>
    </w:p>
    <w:p w14:paraId="102426DC" w14:textId="77777777" w:rsidR="000854FC" w:rsidRDefault="000854FC" w:rsidP="000854FC">
      <w:pPr>
        <w:spacing w:after="0"/>
      </w:pPr>
    </w:p>
    <w:p w14:paraId="55F38263" w14:textId="77777777" w:rsidR="000854FC" w:rsidRDefault="000854FC" w:rsidP="000854FC">
      <w:pPr>
        <w:spacing w:after="0"/>
      </w:pPr>
    </w:p>
    <w:p w14:paraId="79DE0034" w14:textId="39B9CB8D" w:rsidR="000854FC" w:rsidRDefault="00450B29" w:rsidP="000854FC">
      <w:pPr>
        <w:spacing w:after="0"/>
      </w:pPr>
      <w:r>
        <w:t>C</w:t>
      </w:r>
      <w:r w:rsidR="000854FC">
        <w:t>ity manager (</w:t>
      </w:r>
      <w:proofErr w:type="spellStart"/>
      <w:r w:rsidR="00B61DDB" w:rsidRPr="00B61DDB">
        <w:rPr>
          <w:lang w:val="en-IN"/>
        </w:rPr>
        <w:t>Worceste@CityManager</w:t>
      </w:r>
      <w:proofErr w:type="spellEnd"/>
      <w:r w:rsidR="000854FC">
        <w:t xml:space="preserve">) is used </w:t>
      </w:r>
      <w:r w:rsidR="00910DEE">
        <w:t>to route the shipment request</w:t>
      </w:r>
      <w:r w:rsidR="000854FC">
        <w:t xml:space="preserve">. </w:t>
      </w:r>
    </w:p>
    <w:p w14:paraId="27C2ABE7" w14:textId="724981ED" w:rsidR="007B1E07" w:rsidRDefault="007B1E07" w:rsidP="000854FC">
      <w:pPr>
        <w:spacing w:after="0"/>
        <w:rPr>
          <w:b/>
          <w:bCs/>
          <w:lang w:val="en-IN"/>
        </w:rPr>
      </w:pPr>
    </w:p>
    <w:p w14:paraId="1A3C8258" w14:textId="77777777" w:rsidR="007B1E07" w:rsidRPr="007B1E07" w:rsidRDefault="007B1E07" w:rsidP="007B1E07">
      <w:pPr>
        <w:spacing w:after="0"/>
        <w:rPr>
          <w:b/>
          <w:bCs/>
          <w:lang w:val="en-IN"/>
        </w:rPr>
      </w:pPr>
      <w:r>
        <w:rPr>
          <w:lang w:val="en-IN"/>
        </w:rPr>
        <w:t xml:space="preserve">Login : </w:t>
      </w:r>
      <w:proofErr w:type="spellStart"/>
      <w:r w:rsidRPr="007B1E07">
        <w:rPr>
          <w:lang w:val="en-IN"/>
        </w:rPr>
        <w:t>Worceste@CityManager</w:t>
      </w:r>
      <w:proofErr w:type="spellEnd"/>
    </w:p>
    <w:p w14:paraId="1E612B3C" w14:textId="185DB96D" w:rsidR="007B1E07" w:rsidRPr="007B1E07" w:rsidRDefault="007B1E07" w:rsidP="007B1E07">
      <w:pPr>
        <w:spacing w:after="0"/>
        <w:rPr>
          <w:lang w:val="en-IN"/>
        </w:rPr>
      </w:pPr>
      <w:r>
        <w:rPr>
          <w:lang w:val="en-IN"/>
        </w:rPr>
        <w:t xml:space="preserve">Password: </w:t>
      </w:r>
      <w:r w:rsidR="00FC45D7">
        <w:rPr>
          <w:lang w:val="en-IN"/>
        </w:rPr>
        <w:t>rules</w:t>
      </w:r>
    </w:p>
    <w:p w14:paraId="10C4584B" w14:textId="72D17E03" w:rsidR="007B1E07" w:rsidRDefault="007B1E07" w:rsidP="007B1E07">
      <w:pPr>
        <w:spacing w:after="0"/>
        <w:rPr>
          <w:lang w:val="en-IN"/>
        </w:rPr>
      </w:pPr>
    </w:p>
    <w:p w14:paraId="69DC2DE7" w14:textId="16327D6C" w:rsidR="00AD3B6D" w:rsidRPr="007B1E07" w:rsidRDefault="00AD3B6D" w:rsidP="007B1E07">
      <w:pPr>
        <w:spacing w:after="0"/>
        <w:rPr>
          <w:lang w:val="en-IN"/>
        </w:rPr>
      </w:pPr>
      <w:r>
        <w:rPr>
          <w:lang w:val="en-IN"/>
        </w:rPr>
        <w:t>In dashboard home page SR-4 ( shipment request ) is shown</w:t>
      </w:r>
    </w:p>
    <w:p w14:paraId="54BACED7" w14:textId="74F86623" w:rsidR="000854FC" w:rsidRDefault="000854FC" w:rsidP="000854FC">
      <w:pPr>
        <w:spacing w:after="0"/>
      </w:pPr>
    </w:p>
    <w:p w14:paraId="78734533" w14:textId="3D53395D" w:rsidR="00E470D9" w:rsidRDefault="00E470D9" w:rsidP="000854FC">
      <w:pPr>
        <w:spacing w:after="0"/>
      </w:pPr>
      <w:r w:rsidRPr="00AA5FD7">
        <w:rPr>
          <w:rFonts w:cstheme="minorHAnsi"/>
          <w:noProof/>
        </w:rPr>
        <w:drawing>
          <wp:inline distT="0" distB="0" distL="0" distR="0" wp14:anchorId="3217713E" wp14:editId="69019EF9">
            <wp:extent cx="5943600" cy="2828925"/>
            <wp:effectExtent l="0" t="0" r="0" b="3175"/>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25"/>
                    <a:stretch>
                      <a:fillRect/>
                    </a:stretch>
                  </pic:blipFill>
                  <pic:spPr>
                    <a:xfrm>
                      <a:off x="0" y="0"/>
                      <a:ext cx="5943600" cy="2828925"/>
                    </a:xfrm>
                    <a:prstGeom prst="rect">
                      <a:avLst/>
                    </a:prstGeom>
                  </pic:spPr>
                </pic:pic>
              </a:graphicData>
            </a:graphic>
          </wp:inline>
        </w:drawing>
      </w:r>
    </w:p>
    <w:p w14:paraId="3CCC8AC3" w14:textId="0DF43CD9" w:rsidR="009F793C" w:rsidRDefault="009F793C" w:rsidP="000854FC">
      <w:pPr>
        <w:spacing w:after="0"/>
      </w:pPr>
    </w:p>
    <w:p w14:paraId="6DCF1AC9" w14:textId="60B8DA6A" w:rsidR="009F793C" w:rsidRDefault="009F793C" w:rsidP="000854FC">
      <w:pPr>
        <w:spacing w:after="0"/>
      </w:pPr>
      <w:r>
        <w:t xml:space="preserve">Upon clicking the Go, case opens </w:t>
      </w:r>
    </w:p>
    <w:p w14:paraId="2EA00102" w14:textId="77777777" w:rsidR="008200F5" w:rsidRDefault="008200F5" w:rsidP="000854FC">
      <w:pPr>
        <w:spacing w:after="0"/>
      </w:pPr>
    </w:p>
    <w:p w14:paraId="15168A59" w14:textId="3E868D7A" w:rsidR="009D1DD3" w:rsidRDefault="009D1DD3" w:rsidP="000854FC">
      <w:pPr>
        <w:spacing w:after="0"/>
      </w:pPr>
      <w:r w:rsidRPr="0080169D">
        <w:rPr>
          <w:rFonts w:cstheme="minorHAnsi"/>
          <w:noProof/>
        </w:rPr>
        <w:drawing>
          <wp:inline distT="0" distB="0" distL="0" distR="0" wp14:anchorId="4AEE49ED" wp14:editId="210C25E0">
            <wp:extent cx="5943600" cy="300037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6"/>
                    <a:stretch>
                      <a:fillRect/>
                    </a:stretch>
                  </pic:blipFill>
                  <pic:spPr>
                    <a:xfrm>
                      <a:off x="0" y="0"/>
                      <a:ext cx="5943600" cy="3000375"/>
                    </a:xfrm>
                    <a:prstGeom prst="rect">
                      <a:avLst/>
                    </a:prstGeom>
                  </pic:spPr>
                </pic:pic>
              </a:graphicData>
            </a:graphic>
          </wp:inline>
        </w:drawing>
      </w:r>
    </w:p>
    <w:p w14:paraId="549F2217" w14:textId="77777777" w:rsidR="000F150C" w:rsidRDefault="000F150C" w:rsidP="000854FC">
      <w:pPr>
        <w:spacing w:after="0"/>
      </w:pPr>
    </w:p>
    <w:p w14:paraId="7688E53D" w14:textId="37DA814C" w:rsidR="000854FC" w:rsidRDefault="000854FC" w:rsidP="000854FC">
      <w:pPr>
        <w:spacing w:after="0"/>
      </w:pPr>
      <w:r>
        <w:t xml:space="preserve">The case then goes to Pending Delivery Work Queue. </w:t>
      </w:r>
      <w:r w:rsidRPr="008F4386">
        <w:t>This case will wait in a work basket until Job Schedulers creates the Shipment Delivery case as per the scheduled time 1:00 PM, once, Shipment delivery case is completed the status will be updated back to shipment request case upon the completion.</w:t>
      </w:r>
    </w:p>
    <w:p w14:paraId="7CCF45B3" w14:textId="77777777" w:rsidR="000854FC" w:rsidRDefault="000854FC" w:rsidP="000854FC">
      <w:pPr>
        <w:spacing w:after="0"/>
      </w:pPr>
    </w:p>
    <w:p w14:paraId="1B42E83C" w14:textId="63FFD072" w:rsidR="00EE0D52" w:rsidRDefault="00EE0D52" w:rsidP="00EE0D52">
      <w:pPr>
        <w:spacing w:after="0"/>
        <w:rPr>
          <w:color w:val="FF0000"/>
        </w:rPr>
      </w:pPr>
      <w:r>
        <w:rPr>
          <w:color w:val="FF0000"/>
        </w:rPr>
        <w:t xml:space="preserve">[Caveat: </w:t>
      </w:r>
      <w:r>
        <w:rPr>
          <w:color w:val="FF0000"/>
        </w:rPr>
        <w:t>CASE MOVED MANUALLY OUT OF DELIVERY WORK QUEUE</w:t>
      </w:r>
      <w:r w:rsidRPr="00B31E39">
        <w:rPr>
          <w:color w:val="FF0000"/>
        </w:rPr>
        <w:t>]</w:t>
      </w:r>
    </w:p>
    <w:p w14:paraId="67EC9FD8" w14:textId="7BBD1A06" w:rsidR="00572CF0" w:rsidRDefault="00572CF0" w:rsidP="00EE0D52">
      <w:pPr>
        <w:spacing w:after="0"/>
        <w:rPr>
          <w:color w:val="FF0000"/>
        </w:rPr>
      </w:pPr>
    </w:p>
    <w:p w14:paraId="209C625A" w14:textId="7881E0D4" w:rsidR="00572CF0" w:rsidRPr="00572CF0" w:rsidRDefault="00572CF0" w:rsidP="00EE0D52">
      <w:pPr>
        <w:spacing w:after="0"/>
        <w:rPr>
          <w:color w:val="000000" w:themeColor="text1"/>
        </w:rPr>
      </w:pPr>
      <w:r>
        <w:rPr>
          <w:color w:val="000000" w:themeColor="text1"/>
        </w:rPr>
        <w:t xml:space="preserve">Pick up from delivery work queue and submit the case </w:t>
      </w:r>
    </w:p>
    <w:p w14:paraId="28172714" w14:textId="77777777" w:rsidR="00EE0D52" w:rsidRDefault="00EE0D52" w:rsidP="000854FC">
      <w:pPr>
        <w:spacing w:after="0"/>
      </w:pPr>
    </w:p>
    <w:p w14:paraId="4345A799" w14:textId="35342637" w:rsidR="000854FC" w:rsidRDefault="00E40E82" w:rsidP="000854FC">
      <w:pPr>
        <w:spacing w:after="0"/>
      </w:pPr>
      <w:r w:rsidRPr="00E40E82">
        <w:drawing>
          <wp:inline distT="0" distB="0" distL="0" distR="0" wp14:anchorId="683EF215" wp14:editId="08ACF6C4">
            <wp:extent cx="5943600" cy="2237105"/>
            <wp:effectExtent l="0" t="0" r="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27"/>
                    <a:stretch>
                      <a:fillRect/>
                    </a:stretch>
                  </pic:blipFill>
                  <pic:spPr>
                    <a:xfrm>
                      <a:off x="0" y="0"/>
                      <a:ext cx="5943600" cy="2237105"/>
                    </a:xfrm>
                    <a:prstGeom prst="rect">
                      <a:avLst/>
                    </a:prstGeom>
                  </pic:spPr>
                </pic:pic>
              </a:graphicData>
            </a:graphic>
          </wp:inline>
        </w:drawing>
      </w:r>
    </w:p>
    <w:p w14:paraId="2CAAED64" w14:textId="7CDE39BF" w:rsidR="00EE0D52" w:rsidRDefault="00EE0D52" w:rsidP="000854FC">
      <w:pPr>
        <w:spacing w:after="0"/>
      </w:pPr>
    </w:p>
    <w:p w14:paraId="745A60F3" w14:textId="734E0C16" w:rsidR="002156D9" w:rsidRDefault="002156D9" w:rsidP="000854FC">
      <w:pPr>
        <w:spacing w:after="0"/>
      </w:pPr>
      <w:r>
        <w:t xml:space="preserve">Once case is submitted case goes to resolved state </w:t>
      </w:r>
      <w:r w:rsidR="00D32DB7">
        <w:t>and request feedback</w:t>
      </w:r>
      <w:r w:rsidR="006950E4">
        <w:t>.</w:t>
      </w:r>
      <w:r w:rsidR="004B77C6">
        <w:t xml:space="preserve"> Future scope to add feedback case creation </w:t>
      </w:r>
      <w:r w:rsidR="0078166F">
        <w:t>than taking it from current assignment</w:t>
      </w:r>
    </w:p>
    <w:p w14:paraId="5727EDBD" w14:textId="77777777" w:rsidR="00A401B4" w:rsidRDefault="00A401B4" w:rsidP="000854FC">
      <w:pPr>
        <w:spacing w:after="0"/>
      </w:pPr>
    </w:p>
    <w:p w14:paraId="0AC2E83F" w14:textId="01DAF2E9" w:rsidR="005E17B5" w:rsidRDefault="005E17B5" w:rsidP="000854FC">
      <w:pPr>
        <w:spacing w:after="0"/>
      </w:pPr>
      <w:r w:rsidRPr="005E17B5">
        <w:drawing>
          <wp:inline distT="0" distB="0" distL="0" distR="0" wp14:anchorId="06562547" wp14:editId="5B4CD774">
            <wp:extent cx="5943600" cy="2529840"/>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28"/>
                    <a:stretch>
                      <a:fillRect/>
                    </a:stretch>
                  </pic:blipFill>
                  <pic:spPr>
                    <a:xfrm>
                      <a:off x="0" y="0"/>
                      <a:ext cx="5943600" cy="2529840"/>
                    </a:xfrm>
                    <a:prstGeom prst="rect">
                      <a:avLst/>
                    </a:prstGeom>
                  </pic:spPr>
                </pic:pic>
              </a:graphicData>
            </a:graphic>
          </wp:inline>
        </w:drawing>
      </w:r>
    </w:p>
    <w:p w14:paraId="47A584C0" w14:textId="33E284C2" w:rsidR="0057244E" w:rsidRDefault="0057244E" w:rsidP="000854FC">
      <w:pPr>
        <w:spacing w:after="0"/>
      </w:pPr>
    </w:p>
    <w:p w14:paraId="140BCA24" w14:textId="135C7D70" w:rsidR="0057244E" w:rsidRDefault="0057244E" w:rsidP="000854FC">
      <w:pPr>
        <w:spacing w:after="0"/>
      </w:pPr>
    </w:p>
    <w:p w14:paraId="47C4CD2B" w14:textId="77777777" w:rsidR="00572CF0" w:rsidRDefault="00572CF0" w:rsidP="000854FC">
      <w:pPr>
        <w:spacing w:after="0"/>
      </w:pPr>
    </w:p>
    <w:p w14:paraId="16AEB94C" w14:textId="77777777" w:rsidR="000854FC" w:rsidRDefault="000854FC" w:rsidP="000854FC">
      <w:pPr>
        <w:pStyle w:val="Heading2"/>
      </w:pPr>
      <w:r>
        <w:lastRenderedPageBreak/>
        <w:t>Shipment Delivery Case</w:t>
      </w:r>
    </w:p>
    <w:p w14:paraId="480751DB" w14:textId="77777777" w:rsidR="000854FC" w:rsidRDefault="000854FC" w:rsidP="000854FC"/>
    <w:p w14:paraId="5BDC0FB4" w14:textId="77DB5A92" w:rsidR="000854FC" w:rsidRDefault="000854FC" w:rsidP="000854FC">
      <w:r>
        <w:t xml:space="preserve">A shipment delivery case is </w:t>
      </w:r>
      <w:r w:rsidR="00663CA4">
        <w:t>created</w:t>
      </w:r>
      <w:r>
        <w:t xml:space="preserve"> by Job Scheduler, based on the No of trucks.</w:t>
      </w:r>
    </w:p>
    <w:p w14:paraId="245361BB" w14:textId="65C3312A" w:rsidR="000854FC" w:rsidRPr="00AC21BC" w:rsidRDefault="000854FC" w:rsidP="000854FC">
      <w:pPr>
        <w:rPr>
          <w:b/>
          <w:bCs/>
          <w:u w:val="single"/>
        </w:rPr>
      </w:pPr>
      <w:r w:rsidRPr="00AC21BC">
        <w:rPr>
          <w:b/>
          <w:bCs/>
          <w:u w:val="single"/>
        </w:rPr>
        <w:t xml:space="preserve">Case </w:t>
      </w:r>
      <w:r w:rsidR="00AC21BC" w:rsidRPr="00AC21BC">
        <w:rPr>
          <w:b/>
          <w:bCs/>
          <w:u w:val="single"/>
        </w:rPr>
        <w:t xml:space="preserve">Life Cycle </w:t>
      </w:r>
      <w:r w:rsidRPr="00AC21BC">
        <w:rPr>
          <w:b/>
          <w:bCs/>
          <w:u w:val="single"/>
        </w:rPr>
        <w:t>Diagram:</w:t>
      </w:r>
    </w:p>
    <w:p w14:paraId="2DD907A5" w14:textId="77777777" w:rsidR="000854FC" w:rsidRDefault="000854FC" w:rsidP="000854FC"/>
    <w:p w14:paraId="7A070E11" w14:textId="111A127A" w:rsidR="000854FC" w:rsidRDefault="00E13F36" w:rsidP="000854FC">
      <w:r w:rsidRPr="00E13F36">
        <w:drawing>
          <wp:inline distT="0" distB="0" distL="0" distR="0" wp14:anchorId="304388CB" wp14:editId="7AEB4500">
            <wp:extent cx="5943600" cy="2212340"/>
            <wp:effectExtent l="0" t="0" r="0" b="0"/>
            <wp:docPr id="81" name="Picture 8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website&#10;&#10;Description automatically generated"/>
                    <pic:cNvPicPr/>
                  </pic:nvPicPr>
                  <pic:blipFill>
                    <a:blip r:embed="rId29"/>
                    <a:stretch>
                      <a:fillRect/>
                    </a:stretch>
                  </pic:blipFill>
                  <pic:spPr>
                    <a:xfrm>
                      <a:off x="0" y="0"/>
                      <a:ext cx="5943600" cy="2212340"/>
                    </a:xfrm>
                    <a:prstGeom prst="rect">
                      <a:avLst/>
                    </a:prstGeom>
                  </pic:spPr>
                </pic:pic>
              </a:graphicData>
            </a:graphic>
          </wp:inline>
        </w:drawing>
      </w:r>
    </w:p>
    <w:p w14:paraId="05BB04C5" w14:textId="77777777" w:rsidR="00CC4E98" w:rsidRDefault="00CC4E98" w:rsidP="00CC4E98">
      <w:pPr>
        <w:pStyle w:val="Heading3"/>
      </w:pPr>
      <w:r>
        <w:t>Job Scheduler Logic (Implemented but not leveraged due to time constraint – Added Manual Creation Test Case)</w:t>
      </w:r>
    </w:p>
    <w:p w14:paraId="72B2B030" w14:textId="77777777" w:rsidR="00CC4E98" w:rsidRDefault="00CC4E98" w:rsidP="00CC4E98"/>
    <w:p w14:paraId="4C1E0B3C" w14:textId="77777777" w:rsidR="00CC4E98" w:rsidRDefault="00CC4E98" w:rsidP="00CC4E98">
      <w:r w:rsidRPr="006F20A0">
        <w:t>If the “</w:t>
      </w:r>
      <w:proofErr w:type="spellStart"/>
      <w:r w:rsidRPr="00FA28F4">
        <w:rPr>
          <w:b/>
          <w:sz w:val="20"/>
        </w:rPr>
        <w:t>DaliyShipmentLoad</w:t>
      </w:r>
      <w:proofErr w:type="spellEnd"/>
      <w:r w:rsidRPr="006F20A0">
        <w:t>” data type contains an instance</w:t>
      </w:r>
      <w:r>
        <w:t xml:space="preserve"> for that specific date, shipment Delivery cases</w:t>
      </w:r>
      <w:r w:rsidRPr="006F20A0">
        <w:t xml:space="preserve"> will be triggered according o</w:t>
      </w:r>
      <w:r>
        <w:t xml:space="preserve">n the number of trucks computed based on the requests initiated for that day. For instance, the No of truck calculated as 5 trucks consolidating all the request. Job scheduler will run For Loop based on No of trucks property. In this case 5 cases are created and assigned to City Manager. </w:t>
      </w:r>
      <w:r w:rsidRPr="00A42743">
        <w:t xml:space="preserve">An automated truck allocation is performed prior to </w:t>
      </w:r>
      <w:r>
        <w:t>case creation in the scheduler activity</w:t>
      </w:r>
      <w:r w:rsidRPr="00A42743">
        <w:t xml:space="preserve"> to the city manager</w:t>
      </w:r>
      <w:r>
        <w:t xml:space="preserve"> </w:t>
      </w:r>
      <w:r w:rsidRPr="00FE350B">
        <w:rPr>
          <w:b/>
          <w:i/>
        </w:rPr>
        <w:t>(Priority Calculation)</w:t>
      </w:r>
      <w:r w:rsidRPr="00A42743">
        <w:t>.</w:t>
      </w:r>
      <w:r w:rsidRPr="00612648">
        <w:t xml:space="preserve"> Trucks are decided from the vendors first in first out depending on the vendor's ranking (if both vendors have the same ranking, a random vendor will be</w:t>
      </w:r>
      <w:r>
        <w:t xml:space="preserve"> chosen to determine the truck).</w:t>
      </w:r>
    </w:p>
    <w:p w14:paraId="37A1E8EB" w14:textId="77777777" w:rsidR="00CC4E98" w:rsidRDefault="00CC4E98" w:rsidP="00CC4E98">
      <w:r w:rsidRPr="000A4C48">
        <w:t>If there is case in which auto truck allocation could assign a truck vendor information because of no of truck ran out of allocation, City manager will be presented with Manual allocation (during the job scheduler execution, before case creation, the activity will update the case with Manual Flag), The logic to identify the truck based on the rounds will be reused for Man</w:t>
      </w:r>
      <w:r>
        <w:t>ual allocation.</w:t>
      </w:r>
    </w:p>
    <w:p w14:paraId="42C7CAC7" w14:textId="77542989" w:rsidR="00CC4E98" w:rsidRDefault="00CC4E98" w:rsidP="000854FC"/>
    <w:p w14:paraId="72CA549E" w14:textId="571D284F" w:rsidR="00E549FB" w:rsidRDefault="00E549FB" w:rsidP="000854FC"/>
    <w:p w14:paraId="14A042BB" w14:textId="77777777" w:rsidR="00E549FB" w:rsidRDefault="00E549FB" w:rsidP="000854FC"/>
    <w:p w14:paraId="7BB3AD2A" w14:textId="1F3CA3A5" w:rsidR="000854FC" w:rsidRDefault="004873E8" w:rsidP="000854FC">
      <w:r>
        <w:lastRenderedPageBreak/>
        <w:t xml:space="preserve">Login </w:t>
      </w:r>
      <w:proofErr w:type="gramStart"/>
      <w:r>
        <w:t>ID :</w:t>
      </w:r>
      <w:proofErr w:type="gramEnd"/>
      <w:r>
        <w:t xml:space="preserve"> </w:t>
      </w:r>
      <w:hyperlink r:id="rId30" w:history="1">
        <w:r w:rsidRPr="006F329F">
          <w:rPr>
            <w:rStyle w:val="Hyperlink"/>
          </w:rPr>
          <w:t>Admin@ABC.com</w:t>
        </w:r>
      </w:hyperlink>
      <w:r>
        <w:t xml:space="preserve"> Password: </w:t>
      </w:r>
      <w:r w:rsidR="00FC45D7">
        <w:t>rules</w:t>
      </w:r>
    </w:p>
    <w:p w14:paraId="368D06B0" w14:textId="0F18B218" w:rsidR="003B5EAA" w:rsidRDefault="000A6A87" w:rsidP="000854FC">
      <w:r w:rsidRPr="000A6A87">
        <w:drawing>
          <wp:inline distT="0" distB="0" distL="0" distR="0" wp14:anchorId="417505EE" wp14:editId="1F101702">
            <wp:extent cx="5943600" cy="3554095"/>
            <wp:effectExtent l="0" t="0" r="0" b="1905"/>
            <wp:docPr id="82" name="Picture 8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 Teams&#10;&#10;Description automatically generated"/>
                    <pic:cNvPicPr/>
                  </pic:nvPicPr>
                  <pic:blipFill>
                    <a:blip r:embed="rId31"/>
                    <a:stretch>
                      <a:fillRect/>
                    </a:stretch>
                  </pic:blipFill>
                  <pic:spPr>
                    <a:xfrm>
                      <a:off x="0" y="0"/>
                      <a:ext cx="5943600" cy="3554095"/>
                    </a:xfrm>
                    <a:prstGeom prst="rect">
                      <a:avLst/>
                    </a:prstGeom>
                  </pic:spPr>
                </pic:pic>
              </a:graphicData>
            </a:graphic>
          </wp:inline>
        </w:drawing>
      </w:r>
    </w:p>
    <w:p w14:paraId="3707225D" w14:textId="536F58FC" w:rsidR="000854FC" w:rsidRDefault="004873E8" w:rsidP="000854FC">
      <w:r w:rsidRPr="003A305D">
        <w:rPr>
          <w:rFonts w:cstheme="minorHAnsi"/>
          <w:noProof/>
        </w:rPr>
        <w:drawing>
          <wp:inline distT="0" distB="0" distL="0" distR="0" wp14:anchorId="1A616F3A" wp14:editId="1BF99464">
            <wp:extent cx="5943600" cy="3110865"/>
            <wp:effectExtent l="0" t="0" r="0" b="635"/>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32"/>
                    <a:stretch>
                      <a:fillRect/>
                    </a:stretch>
                  </pic:blipFill>
                  <pic:spPr>
                    <a:xfrm>
                      <a:off x="0" y="0"/>
                      <a:ext cx="5943600" cy="3110865"/>
                    </a:xfrm>
                    <a:prstGeom prst="rect">
                      <a:avLst/>
                    </a:prstGeom>
                  </pic:spPr>
                </pic:pic>
              </a:graphicData>
            </a:graphic>
          </wp:inline>
        </w:drawing>
      </w:r>
    </w:p>
    <w:p w14:paraId="71B59263" w14:textId="2C20B62A" w:rsidR="00352D0A" w:rsidRDefault="00352D0A" w:rsidP="000854FC"/>
    <w:p w14:paraId="7DF9468A" w14:textId="6196454C" w:rsidR="00352D0A" w:rsidRDefault="00352D0A" w:rsidP="000854FC">
      <w:r w:rsidRPr="003C063A">
        <w:rPr>
          <w:rFonts w:cstheme="minorHAnsi"/>
          <w:noProof/>
        </w:rPr>
        <w:lastRenderedPageBreak/>
        <w:drawing>
          <wp:inline distT="0" distB="0" distL="0" distR="0" wp14:anchorId="2261B77A" wp14:editId="2DB7260A">
            <wp:extent cx="5943600" cy="1506855"/>
            <wp:effectExtent l="0" t="0" r="0" b="4445"/>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33"/>
                    <a:stretch>
                      <a:fillRect/>
                    </a:stretch>
                  </pic:blipFill>
                  <pic:spPr>
                    <a:xfrm>
                      <a:off x="0" y="0"/>
                      <a:ext cx="5943600" cy="1506855"/>
                    </a:xfrm>
                    <a:prstGeom prst="rect">
                      <a:avLst/>
                    </a:prstGeom>
                  </pic:spPr>
                </pic:pic>
              </a:graphicData>
            </a:graphic>
          </wp:inline>
        </w:drawing>
      </w:r>
    </w:p>
    <w:p w14:paraId="5CED6048" w14:textId="199384AC" w:rsidR="005F2DF6" w:rsidRDefault="005F2DF6" w:rsidP="000854FC"/>
    <w:p w14:paraId="54EB1CD9" w14:textId="6F409E3F" w:rsidR="005F2DF6" w:rsidRDefault="005F2DF6" w:rsidP="005F2DF6">
      <w:pPr>
        <w:rPr>
          <w:lang w:val="en-IN"/>
        </w:rPr>
      </w:pPr>
      <w:r>
        <w:t xml:space="preserve">Login </w:t>
      </w:r>
      <w:proofErr w:type="gramStart"/>
      <w:r>
        <w:t>ID :</w:t>
      </w:r>
      <w:proofErr w:type="gramEnd"/>
      <w:r>
        <w:t xml:space="preserve"> </w:t>
      </w:r>
      <w:proofErr w:type="spellStart"/>
      <w:r w:rsidRPr="005F2DF6">
        <w:rPr>
          <w:lang w:val="en-IN"/>
        </w:rPr>
        <w:t>Worceste@CityManager</w:t>
      </w:r>
      <w:proofErr w:type="spellEnd"/>
      <w:r>
        <w:rPr>
          <w:lang w:val="en-IN"/>
        </w:rPr>
        <w:t xml:space="preserve"> / Password : </w:t>
      </w:r>
      <w:r w:rsidR="00FC45D7">
        <w:rPr>
          <w:lang w:val="en-IN"/>
        </w:rPr>
        <w:t>rules</w:t>
      </w:r>
      <w:r>
        <w:rPr>
          <w:lang w:val="en-IN"/>
        </w:rPr>
        <w:t xml:space="preserve"> </w:t>
      </w:r>
    </w:p>
    <w:p w14:paraId="4BF4C473" w14:textId="7D4DBEBE" w:rsidR="00F114E6" w:rsidRPr="005F2DF6" w:rsidRDefault="00F114E6" w:rsidP="005F2DF6">
      <w:pPr>
        <w:rPr>
          <w:lang w:val="en-IN"/>
        </w:rPr>
      </w:pPr>
      <w:r w:rsidRPr="002863CD">
        <w:rPr>
          <w:rFonts w:cstheme="minorHAnsi"/>
          <w:noProof/>
        </w:rPr>
        <w:drawing>
          <wp:inline distT="0" distB="0" distL="0" distR="0" wp14:anchorId="2A9B6CB9" wp14:editId="08F2F4CA">
            <wp:extent cx="5943600" cy="3122930"/>
            <wp:effectExtent l="0" t="0" r="0" b="127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4"/>
                    <a:stretch>
                      <a:fillRect/>
                    </a:stretch>
                  </pic:blipFill>
                  <pic:spPr>
                    <a:xfrm>
                      <a:off x="0" y="0"/>
                      <a:ext cx="5943600" cy="3122930"/>
                    </a:xfrm>
                    <a:prstGeom prst="rect">
                      <a:avLst/>
                    </a:prstGeom>
                  </pic:spPr>
                </pic:pic>
              </a:graphicData>
            </a:graphic>
          </wp:inline>
        </w:drawing>
      </w:r>
    </w:p>
    <w:p w14:paraId="4B557E25" w14:textId="4ABE04E2" w:rsidR="005F2DF6" w:rsidRDefault="005F2DF6" w:rsidP="000854FC"/>
    <w:p w14:paraId="76CE3DB3" w14:textId="01A171B6" w:rsidR="00A00311" w:rsidRDefault="00A00311" w:rsidP="000854FC">
      <w:r>
        <w:t xml:space="preserve">Once delivery request approved and delivery rating is done </w:t>
      </w:r>
      <w:r w:rsidR="006C7FC8">
        <w:t>invoice case gets created</w:t>
      </w:r>
    </w:p>
    <w:p w14:paraId="378CBF11" w14:textId="36E75139" w:rsidR="004873E8" w:rsidRDefault="00130F12" w:rsidP="000854FC">
      <w:r w:rsidRPr="0098280E">
        <w:rPr>
          <w:rFonts w:cstheme="minorHAnsi"/>
          <w:noProof/>
        </w:rPr>
        <w:drawing>
          <wp:inline distT="0" distB="0" distL="0" distR="0" wp14:anchorId="6CE11A3B" wp14:editId="66684528">
            <wp:extent cx="5943600" cy="1745615"/>
            <wp:effectExtent l="0" t="0" r="0" b="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35"/>
                    <a:stretch>
                      <a:fillRect/>
                    </a:stretch>
                  </pic:blipFill>
                  <pic:spPr>
                    <a:xfrm>
                      <a:off x="0" y="0"/>
                      <a:ext cx="5943600" cy="1745615"/>
                    </a:xfrm>
                    <a:prstGeom prst="rect">
                      <a:avLst/>
                    </a:prstGeom>
                  </pic:spPr>
                </pic:pic>
              </a:graphicData>
            </a:graphic>
          </wp:inline>
        </w:drawing>
      </w:r>
    </w:p>
    <w:p w14:paraId="6323C5DB" w14:textId="0578D3C8" w:rsidR="00104CB3" w:rsidRDefault="00104CB3" w:rsidP="000854FC"/>
    <w:p w14:paraId="3C8847F9" w14:textId="3458DAB7" w:rsidR="00104CB3" w:rsidRDefault="00104CB3" w:rsidP="00104CB3">
      <w:pPr>
        <w:spacing w:after="0"/>
        <w:rPr>
          <w:color w:val="FF0000"/>
        </w:rPr>
      </w:pPr>
      <w:r>
        <w:rPr>
          <w:color w:val="FF0000"/>
        </w:rPr>
        <w:t xml:space="preserve">[Caveat: </w:t>
      </w:r>
      <w:r>
        <w:rPr>
          <w:color w:val="FF0000"/>
        </w:rPr>
        <w:t>INVOICE PROCESS SET UP IS DONE HIGH LEVEL DUE TO TIME CONSTRAINT</w:t>
      </w:r>
      <w:r w:rsidRPr="00B31E39">
        <w:rPr>
          <w:color w:val="FF0000"/>
        </w:rPr>
        <w:t>]</w:t>
      </w:r>
    </w:p>
    <w:p w14:paraId="07615861" w14:textId="77777777" w:rsidR="00104CB3" w:rsidRPr="004160EB" w:rsidRDefault="00104CB3" w:rsidP="000854FC"/>
    <w:p w14:paraId="78246B64" w14:textId="6D7117CF" w:rsidR="000854FC" w:rsidRDefault="00591495" w:rsidP="000854FC">
      <w:r w:rsidRPr="00CD1970">
        <w:rPr>
          <w:rFonts w:cstheme="minorHAnsi"/>
          <w:noProof/>
        </w:rPr>
        <w:drawing>
          <wp:inline distT="0" distB="0" distL="0" distR="0" wp14:anchorId="02B8647F" wp14:editId="46B055ED">
            <wp:extent cx="5943600" cy="2192655"/>
            <wp:effectExtent l="0" t="0" r="0" b="4445"/>
            <wp:docPr id="21" name="Picture 2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a:blip r:embed="rId36"/>
                    <a:stretch>
                      <a:fillRect/>
                    </a:stretch>
                  </pic:blipFill>
                  <pic:spPr>
                    <a:xfrm>
                      <a:off x="0" y="0"/>
                      <a:ext cx="5943600" cy="2192655"/>
                    </a:xfrm>
                    <a:prstGeom prst="rect">
                      <a:avLst/>
                    </a:prstGeom>
                  </pic:spPr>
                </pic:pic>
              </a:graphicData>
            </a:graphic>
          </wp:inline>
        </w:drawing>
      </w:r>
    </w:p>
    <w:p w14:paraId="26AB47E7" w14:textId="13F22B62" w:rsidR="008F2490" w:rsidRDefault="008F2490" w:rsidP="000854FC"/>
    <w:p w14:paraId="4C77067F" w14:textId="6CCF9F5C" w:rsidR="008F2490" w:rsidRDefault="008F2490" w:rsidP="000854FC">
      <w:r w:rsidRPr="008F2490">
        <w:drawing>
          <wp:inline distT="0" distB="0" distL="0" distR="0" wp14:anchorId="0AFA587F" wp14:editId="390BCC81">
            <wp:extent cx="5943600" cy="2178050"/>
            <wp:effectExtent l="0" t="0" r="0" b="635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7"/>
                    <a:stretch>
                      <a:fillRect/>
                    </a:stretch>
                  </pic:blipFill>
                  <pic:spPr>
                    <a:xfrm>
                      <a:off x="0" y="0"/>
                      <a:ext cx="5943600" cy="2178050"/>
                    </a:xfrm>
                    <a:prstGeom prst="rect">
                      <a:avLst/>
                    </a:prstGeom>
                  </pic:spPr>
                </pic:pic>
              </a:graphicData>
            </a:graphic>
          </wp:inline>
        </w:drawing>
      </w:r>
    </w:p>
    <w:p w14:paraId="74218607" w14:textId="451FB341" w:rsidR="00765321" w:rsidRDefault="00765321" w:rsidP="000854FC"/>
    <w:p w14:paraId="6C2C9010" w14:textId="049FB2A6" w:rsidR="00765321" w:rsidRDefault="00765321" w:rsidP="000854FC"/>
    <w:p w14:paraId="7D952F17" w14:textId="5F3C8CAD" w:rsidR="00765321" w:rsidRDefault="00765321" w:rsidP="000854FC"/>
    <w:p w14:paraId="30EDA47C" w14:textId="27CC0882" w:rsidR="00765321" w:rsidRDefault="00765321" w:rsidP="000854FC"/>
    <w:p w14:paraId="596F2670" w14:textId="18226DE8" w:rsidR="00765321" w:rsidRDefault="00765321" w:rsidP="000854FC"/>
    <w:p w14:paraId="7BDF213D" w14:textId="77777777" w:rsidR="00765321" w:rsidRDefault="00765321" w:rsidP="000854FC"/>
    <w:p w14:paraId="2838CD39" w14:textId="77777777" w:rsidR="000854FC" w:rsidRPr="004160EB" w:rsidRDefault="000854FC" w:rsidP="000854FC"/>
    <w:p w14:paraId="2625BAC8" w14:textId="77777777" w:rsidR="000854FC" w:rsidRDefault="000854FC" w:rsidP="000854FC">
      <w:pPr>
        <w:pStyle w:val="Heading2"/>
      </w:pPr>
      <w:r>
        <w:lastRenderedPageBreak/>
        <w:t>Vendor Registration</w:t>
      </w:r>
    </w:p>
    <w:p w14:paraId="107B518B" w14:textId="77777777" w:rsidR="000854FC" w:rsidRDefault="000854FC" w:rsidP="000854FC"/>
    <w:p w14:paraId="65F3EE87" w14:textId="7614E6AC" w:rsidR="000854FC" w:rsidRDefault="008F63B2" w:rsidP="000854FC">
      <w:r>
        <w:t xml:space="preserve">Vendor registration process be </w:t>
      </w:r>
      <w:proofErr w:type="gramStart"/>
      <w:r>
        <w:t>similar to</w:t>
      </w:r>
      <w:proofErr w:type="gramEnd"/>
      <w:r>
        <w:t xml:space="preserve"> business partner registration though mash up channel set up to create vendor but </w:t>
      </w:r>
      <w:hyperlink r:id="rId38" w:history="1">
        <w:r w:rsidRPr="006F329F">
          <w:rPr>
            <w:rStyle w:val="Hyperlink"/>
          </w:rPr>
          <w:t>Admin@ABC.com</w:t>
        </w:r>
      </w:hyperlink>
      <w:r>
        <w:t xml:space="preserve"> used to show the creation of vendor registration</w:t>
      </w:r>
    </w:p>
    <w:p w14:paraId="3DA72340" w14:textId="77777777" w:rsidR="000854FC" w:rsidRPr="00221514" w:rsidRDefault="000854FC" w:rsidP="000854FC">
      <w:pPr>
        <w:rPr>
          <w:b/>
          <w:bCs/>
          <w:u w:val="single"/>
        </w:rPr>
      </w:pPr>
      <w:r w:rsidRPr="00221514">
        <w:rPr>
          <w:b/>
          <w:bCs/>
          <w:u w:val="single"/>
        </w:rPr>
        <w:t>Case Lifecycle diagram:</w:t>
      </w:r>
    </w:p>
    <w:p w14:paraId="3014B748" w14:textId="620B61C8" w:rsidR="000854FC" w:rsidRDefault="00707526" w:rsidP="000854FC">
      <w:r w:rsidRPr="00707526">
        <w:drawing>
          <wp:inline distT="0" distB="0" distL="0" distR="0" wp14:anchorId="69B32333" wp14:editId="5D5D506D">
            <wp:extent cx="5943600" cy="2758440"/>
            <wp:effectExtent l="0" t="0" r="0" b="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39"/>
                    <a:stretch>
                      <a:fillRect/>
                    </a:stretch>
                  </pic:blipFill>
                  <pic:spPr>
                    <a:xfrm>
                      <a:off x="0" y="0"/>
                      <a:ext cx="5943600" cy="2758440"/>
                    </a:xfrm>
                    <a:prstGeom prst="rect">
                      <a:avLst/>
                    </a:prstGeom>
                  </pic:spPr>
                </pic:pic>
              </a:graphicData>
            </a:graphic>
          </wp:inline>
        </w:drawing>
      </w:r>
    </w:p>
    <w:p w14:paraId="25C80572" w14:textId="77777777" w:rsidR="000854FC" w:rsidRDefault="000854FC" w:rsidP="000854FC"/>
    <w:p w14:paraId="764D195F" w14:textId="7E027298" w:rsidR="000854FC" w:rsidRPr="000532CA" w:rsidRDefault="000854FC" w:rsidP="000854FC">
      <w:pPr>
        <w:rPr>
          <w:b/>
          <w:u w:val="single"/>
        </w:rPr>
      </w:pPr>
      <w:r w:rsidRPr="000532CA">
        <w:rPr>
          <w:b/>
          <w:u w:val="single"/>
        </w:rPr>
        <w:t xml:space="preserve">Operator </w:t>
      </w:r>
      <w:proofErr w:type="gramStart"/>
      <w:r w:rsidRPr="000532CA">
        <w:rPr>
          <w:b/>
          <w:u w:val="single"/>
        </w:rPr>
        <w:t>created :</w:t>
      </w:r>
      <w:proofErr w:type="gramEnd"/>
      <w:r w:rsidRPr="000532CA">
        <w:rPr>
          <w:b/>
          <w:u w:val="single"/>
        </w:rPr>
        <w:t xml:space="preserve"> </w:t>
      </w:r>
      <w:hyperlink r:id="rId40" w:history="1">
        <w:r w:rsidR="00C8078E" w:rsidRPr="006F329F">
          <w:rPr>
            <w:rStyle w:val="Hyperlink"/>
          </w:rPr>
          <w:t>Admin@ABC.com</w:t>
        </w:r>
      </w:hyperlink>
    </w:p>
    <w:p w14:paraId="06D33971" w14:textId="343A8351" w:rsidR="000854FC" w:rsidRDefault="000854FC" w:rsidP="000854FC">
      <w:pPr>
        <w:rPr>
          <w:b/>
          <w:u w:val="single"/>
        </w:rPr>
      </w:pPr>
      <w:r w:rsidRPr="000532CA">
        <w:rPr>
          <w:b/>
          <w:u w:val="single"/>
        </w:rPr>
        <w:t>Password:</w:t>
      </w:r>
      <w:r w:rsidR="006C3CC1">
        <w:rPr>
          <w:b/>
          <w:u w:val="single"/>
        </w:rPr>
        <w:t xml:space="preserve"> </w:t>
      </w:r>
      <w:r w:rsidR="00FC45D7">
        <w:rPr>
          <w:b/>
          <w:u w:val="single"/>
        </w:rPr>
        <w:t>rules</w:t>
      </w:r>
    </w:p>
    <w:p w14:paraId="762FDC84" w14:textId="15E28D0C" w:rsidR="009F2772" w:rsidRPr="009F2772" w:rsidRDefault="009F2772" w:rsidP="000854FC">
      <w:pPr>
        <w:rPr>
          <w:bCs/>
        </w:rPr>
      </w:pPr>
      <w:r>
        <w:rPr>
          <w:bCs/>
        </w:rPr>
        <w:t xml:space="preserve">Login as user and click on Vendor Registration case type </w:t>
      </w:r>
    </w:p>
    <w:p w14:paraId="3FAAB485" w14:textId="6452B245" w:rsidR="000854FC" w:rsidRDefault="00D503D2" w:rsidP="000854FC">
      <w:pPr>
        <w:rPr>
          <w:b/>
        </w:rPr>
      </w:pPr>
      <w:r w:rsidRPr="00D503D2">
        <w:rPr>
          <w:b/>
        </w:rPr>
        <w:lastRenderedPageBreak/>
        <w:drawing>
          <wp:inline distT="0" distB="0" distL="0" distR="0" wp14:anchorId="538DEB50" wp14:editId="26CF9BEA">
            <wp:extent cx="5943600" cy="3147695"/>
            <wp:effectExtent l="0" t="0" r="0" b="1905"/>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41"/>
                    <a:stretch>
                      <a:fillRect/>
                    </a:stretch>
                  </pic:blipFill>
                  <pic:spPr>
                    <a:xfrm>
                      <a:off x="0" y="0"/>
                      <a:ext cx="5943600" cy="3147695"/>
                    </a:xfrm>
                    <a:prstGeom prst="rect">
                      <a:avLst/>
                    </a:prstGeom>
                  </pic:spPr>
                </pic:pic>
              </a:graphicData>
            </a:graphic>
          </wp:inline>
        </w:drawing>
      </w:r>
    </w:p>
    <w:p w14:paraId="59A96462" w14:textId="0096EEE1" w:rsidR="000854FC" w:rsidRPr="00A47E23" w:rsidRDefault="000854FC" w:rsidP="000854FC">
      <w:pPr>
        <w:rPr>
          <w:bCs/>
        </w:rPr>
      </w:pPr>
      <w:r w:rsidRPr="00A47E23">
        <w:rPr>
          <w:bCs/>
        </w:rPr>
        <w:t>Case Created</w:t>
      </w:r>
      <w:r w:rsidR="00692E70" w:rsidRPr="00A47E23">
        <w:rPr>
          <w:bCs/>
        </w:rPr>
        <w:t xml:space="preserve"> for filling vendor information and vendor service </w:t>
      </w:r>
      <w:r w:rsidR="00406270" w:rsidRPr="00A47E23">
        <w:rPr>
          <w:bCs/>
        </w:rPr>
        <w:t>information</w:t>
      </w:r>
      <w:r w:rsidRPr="00A47E23">
        <w:rPr>
          <w:bCs/>
        </w:rPr>
        <w:t>:</w:t>
      </w:r>
    </w:p>
    <w:p w14:paraId="1DCBECC2" w14:textId="3540A41E" w:rsidR="000854FC" w:rsidRDefault="008575ED" w:rsidP="000854FC">
      <w:pPr>
        <w:rPr>
          <w:b/>
        </w:rPr>
      </w:pPr>
      <w:r w:rsidRPr="008575ED">
        <w:rPr>
          <w:b/>
        </w:rPr>
        <w:drawing>
          <wp:inline distT="0" distB="0" distL="0" distR="0" wp14:anchorId="0BE4D72A" wp14:editId="23E37CA9">
            <wp:extent cx="5943600" cy="3539490"/>
            <wp:effectExtent l="0" t="0" r="0" b="3810"/>
            <wp:docPr id="85" name="Picture 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pic:cNvPicPr/>
                  </pic:nvPicPr>
                  <pic:blipFill>
                    <a:blip r:embed="rId42"/>
                    <a:stretch>
                      <a:fillRect/>
                    </a:stretch>
                  </pic:blipFill>
                  <pic:spPr>
                    <a:xfrm>
                      <a:off x="0" y="0"/>
                      <a:ext cx="5943600" cy="3539490"/>
                    </a:xfrm>
                    <a:prstGeom prst="rect">
                      <a:avLst/>
                    </a:prstGeom>
                  </pic:spPr>
                </pic:pic>
              </a:graphicData>
            </a:graphic>
          </wp:inline>
        </w:drawing>
      </w:r>
    </w:p>
    <w:p w14:paraId="27B8FF3C" w14:textId="77777777" w:rsidR="000854FC" w:rsidRPr="00016CC6" w:rsidRDefault="000854FC" w:rsidP="000854FC">
      <w:pPr>
        <w:rPr>
          <w:bCs/>
        </w:rPr>
      </w:pPr>
      <w:r w:rsidRPr="00016CC6">
        <w:rPr>
          <w:bCs/>
        </w:rPr>
        <w:t>Case goes for Executive Manager Approval:</w:t>
      </w:r>
    </w:p>
    <w:p w14:paraId="7F247443" w14:textId="24ED79ED" w:rsidR="000854FC" w:rsidRPr="000A73AB" w:rsidRDefault="000A73AB" w:rsidP="000854FC">
      <w:pPr>
        <w:rPr>
          <w:bCs/>
        </w:rPr>
      </w:pPr>
      <w:r>
        <w:rPr>
          <w:bCs/>
        </w:rPr>
        <w:t xml:space="preserve">User </w:t>
      </w:r>
      <w:proofErr w:type="gramStart"/>
      <w:r>
        <w:rPr>
          <w:bCs/>
        </w:rPr>
        <w:t>Id :</w:t>
      </w:r>
      <w:proofErr w:type="gramEnd"/>
      <w:r>
        <w:rPr>
          <w:bCs/>
        </w:rPr>
        <w:t xml:space="preserve"> </w:t>
      </w:r>
      <w:hyperlink r:id="rId43" w:history="1">
        <w:r w:rsidRPr="006F329F">
          <w:rPr>
            <w:rStyle w:val="Hyperlink"/>
            <w:bCs/>
          </w:rPr>
          <w:t>User@Register.com</w:t>
        </w:r>
      </w:hyperlink>
      <w:r>
        <w:rPr>
          <w:bCs/>
        </w:rPr>
        <w:t xml:space="preserve"> Password: rules</w:t>
      </w:r>
    </w:p>
    <w:p w14:paraId="348D3BE1" w14:textId="3F5A8CED" w:rsidR="000854FC" w:rsidRDefault="00016CC6" w:rsidP="000854FC">
      <w:pPr>
        <w:rPr>
          <w:b/>
        </w:rPr>
      </w:pPr>
      <w:r w:rsidRPr="00016CC6">
        <w:rPr>
          <w:b/>
        </w:rPr>
        <w:lastRenderedPageBreak/>
        <w:drawing>
          <wp:inline distT="0" distB="0" distL="0" distR="0" wp14:anchorId="513CAA1F" wp14:editId="5E9C57A2">
            <wp:extent cx="5943600" cy="2186940"/>
            <wp:effectExtent l="0" t="0" r="0" b="0"/>
            <wp:docPr id="87" name="Picture 8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email&#10;&#10;Description automatically generated"/>
                    <pic:cNvPicPr/>
                  </pic:nvPicPr>
                  <pic:blipFill>
                    <a:blip r:embed="rId44"/>
                    <a:stretch>
                      <a:fillRect/>
                    </a:stretch>
                  </pic:blipFill>
                  <pic:spPr>
                    <a:xfrm>
                      <a:off x="0" y="0"/>
                      <a:ext cx="5943600" cy="2186940"/>
                    </a:xfrm>
                    <a:prstGeom prst="rect">
                      <a:avLst/>
                    </a:prstGeom>
                  </pic:spPr>
                </pic:pic>
              </a:graphicData>
            </a:graphic>
          </wp:inline>
        </w:drawing>
      </w:r>
    </w:p>
    <w:p w14:paraId="0FDD3059" w14:textId="2E8D6E40" w:rsidR="00333E2F" w:rsidRDefault="00333E2F" w:rsidP="000854FC">
      <w:pPr>
        <w:rPr>
          <w:b/>
        </w:rPr>
      </w:pPr>
    </w:p>
    <w:p w14:paraId="4D7B8ED7" w14:textId="77777777" w:rsidR="00F26801" w:rsidRPr="00AC730F" w:rsidRDefault="00F26801" w:rsidP="00F26801">
      <w:pPr>
        <w:rPr>
          <w:bCs/>
        </w:rPr>
      </w:pPr>
      <w:r w:rsidRPr="00AC730F">
        <w:rPr>
          <w:bCs/>
        </w:rPr>
        <w:t>Executive Manager Approves the case:</w:t>
      </w:r>
    </w:p>
    <w:p w14:paraId="6528484E" w14:textId="46740C3A" w:rsidR="00333E2F" w:rsidRDefault="00333E2F" w:rsidP="000854FC">
      <w:pPr>
        <w:rPr>
          <w:b/>
        </w:rPr>
      </w:pPr>
      <w:r w:rsidRPr="00333E2F">
        <w:rPr>
          <w:b/>
        </w:rPr>
        <w:drawing>
          <wp:inline distT="0" distB="0" distL="0" distR="0" wp14:anchorId="6D05E03D" wp14:editId="4C091BF8">
            <wp:extent cx="5943600" cy="2216150"/>
            <wp:effectExtent l="0" t="0" r="0" b="6350"/>
            <wp:docPr id="88" name="Picture 88"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 Teams&#10;&#10;Description automatically generated"/>
                    <pic:cNvPicPr/>
                  </pic:nvPicPr>
                  <pic:blipFill>
                    <a:blip r:embed="rId45"/>
                    <a:stretch>
                      <a:fillRect/>
                    </a:stretch>
                  </pic:blipFill>
                  <pic:spPr>
                    <a:xfrm>
                      <a:off x="0" y="0"/>
                      <a:ext cx="5943600" cy="2216150"/>
                    </a:xfrm>
                    <a:prstGeom prst="rect">
                      <a:avLst/>
                    </a:prstGeom>
                  </pic:spPr>
                </pic:pic>
              </a:graphicData>
            </a:graphic>
          </wp:inline>
        </w:drawing>
      </w:r>
    </w:p>
    <w:p w14:paraId="13534B24" w14:textId="77777777" w:rsidR="000854FC" w:rsidRDefault="000854FC" w:rsidP="000854FC">
      <w:pPr>
        <w:rPr>
          <w:b/>
        </w:rPr>
      </w:pPr>
    </w:p>
    <w:p w14:paraId="7D765C45" w14:textId="40F947AA" w:rsidR="000854FC" w:rsidRDefault="00EA4F90" w:rsidP="000854FC">
      <w:pPr>
        <w:rPr>
          <w:b/>
        </w:rPr>
      </w:pPr>
      <w:r w:rsidRPr="00EA4F90">
        <w:rPr>
          <w:b/>
        </w:rPr>
        <w:drawing>
          <wp:inline distT="0" distB="0" distL="0" distR="0" wp14:anchorId="363F1276" wp14:editId="15038ED5">
            <wp:extent cx="5943600" cy="2021205"/>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46"/>
                    <a:stretch>
                      <a:fillRect/>
                    </a:stretch>
                  </pic:blipFill>
                  <pic:spPr>
                    <a:xfrm>
                      <a:off x="0" y="0"/>
                      <a:ext cx="5943600" cy="2021205"/>
                    </a:xfrm>
                    <a:prstGeom prst="rect">
                      <a:avLst/>
                    </a:prstGeom>
                  </pic:spPr>
                </pic:pic>
              </a:graphicData>
            </a:graphic>
          </wp:inline>
        </w:drawing>
      </w:r>
    </w:p>
    <w:p w14:paraId="124A540D" w14:textId="10FA4D85" w:rsidR="00653881" w:rsidRPr="00016CC6" w:rsidRDefault="00653881" w:rsidP="00653881">
      <w:pPr>
        <w:rPr>
          <w:bCs/>
        </w:rPr>
      </w:pPr>
      <w:r w:rsidRPr="00016CC6">
        <w:rPr>
          <w:bCs/>
        </w:rPr>
        <w:t xml:space="preserve">Case goes for </w:t>
      </w:r>
      <w:r>
        <w:rPr>
          <w:bCs/>
        </w:rPr>
        <w:t>City</w:t>
      </w:r>
      <w:r w:rsidRPr="00016CC6">
        <w:rPr>
          <w:bCs/>
        </w:rPr>
        <w:t xml:space="preserve"> Manager Approval:</w:t>
      </w:r>
    </w:p>
    <w:p w14:paraId="72A9308D" w14:textId="77B32E86" w:rsidR="000854FC" w:rsidRDefault="00653881" w:rsidP="000854FC">
      <w:pPr>
        <w:rPr>
          <w:b/>
        </w:rPr>
      </w:pPr>
      <w:r>
        <w:rPr>
          <w:bCs/>
        </w:rPr>
        <w:lastRenderedPageBreak/>
        <w:t xml:space="preserve">User </w:t>
      </w:r>
      <w:proofErr w:type="gramStart"/>
      <w:r>
        <w:rPr>
          <w:bCs/>
        </w:rPr>
        <w:t>Id :</w:t>
      </w:r>
      <w:proofErr w:type="gramEnd"/>
      <w:r>
        <w:rPr>
          <w:bCs/>
        </w:rPr>
        <w:t xml:space="preserve"> </w:t>
      </w:r>
      <w:proofErr w:type="spellStart"/>
      <w:r w:rsidR="00C61EFF" w:rsidRPr="00C61EFF">
        <w:rPr>
          <w:rFonts w:ascii="AppleSystemUIFontBold" w:hAnsi="AppleSystemUIFontBold" w:cs="AppleSystemUIFontBold"/>
          <w:sz w:val="26"/>
          <w:szCs w:val="26"/>
          <w:lang w:val="en-GB"/>
        </w:rPr>
        <w:t>Worceste@CityManager</w:t>
      </w:r>
      <w:proofErr w:type="spellEnd"/>
      <w:r w:rsidRPr="00C61EFF">
        <w:t xml:space="preserve"> </w:t>
      </w:r>
      <w:r>
        <w:rPr>
          <w:bCs/>
        </w:rPr>
        <w:t>Password: rules</w:t>
      </w:r>
    </w:p>
    <w:p w14:paraId="5FB87E04" w14:textId="3173AA48" w:rsidR="000854FC" w:rsidRDefault="00A67EF1" w:rsidP="000854FC">
      <w:pPr>
        <w:rPr>
          <w:b/>
        </w:rPr>
      </w:pPr>
      <w:r w:rsidRPr="00A67EF1">
        <w:rPr>
          <w:b/>
        </w:rPr>
        <w:drawing>
          <wp:inline distT="0" distB="0" distL="0" distR="0" wp14:anchorId="3D586971" wp14:editId="1ECFDFDC">
            <wp:extent cx="5943600" cy="1964690"/>
            <wp:effectExtent l="0" t="0" r="0" b="381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47"/>
                    <a:stretch>
                      <a:fillRect/>
                    </a:stretch>
                  </pic:blipFill>
                  <pic:spPr>
                    <a:xfrm>
                      <a:off x="0" y="0"/>
                      <a:ext cx="5943600" cy="1964690"/>
                    </a:xfrm>
                    <a:prstGeom prst="rect">
                      <a:avLst/>
                    </a:prstGeom>
                  </pic:spPr>
                </pic:pic>
              </a:graphicData>
            </a:graphic>
          </wp:inline>
        </w:drawing>
      </w:r>
    </w:p>
    <w:p w14:paraId="09071637" w14:textId="59077EE0" w:rsidR="000854FC" w:rsidRPr="005101B4" w:rsidRDefault="000854FC" w:rsidP="000854FC">
      <w:pPr>
        <w:rPr>
          <w:bCs/>
        </w:rPr>
      </w:pPr>
      <w:r w:rsidRPr="005101B4">
        <w:rPr>
          <w:bCs/>
        </w:rPr>
        <w:t xml:space="preserve">City Manager opens and </w:t>
      </w:r>
      <w:r w:rsidR="001454C6" w:rsidRPr="005101B4">
        <w:rPr>
          <w:bCs/>
        </w:rPr>
        <w:t>approves</w:t>
      </w:r>
      <w:r w:rsidRPr="005101B4">
        <w:rPr>
          <w:bCs/>
        </w:rPr>
        <w:t xml:space="preserve"> the case:</w:t>
      </w:r>
    </w:p>
    <w:p w14:paraId="6FEBFF1D" w14:textId="77777777" w:rsidR="000854FC" w:rsidRDefault="000854FC" w:rsidP="000854FC">
      <w:pPr>
        <w:rPr>
          <w:b/>
        </w:rPr>
      </w:pPr>
    </w:p>
    <w:p w14:paraId="374F5EF0" w14:textId="18506CDC" w:rsidR="00FD12FE" w:rsidRDefault="005101B4" w:rsidP="000854FC">
      <w:pPr>
        <w:rPr>
          <w:b/>
        </w:rPr>
      </w:pPr>
      <w:r w:rsidRPr="005101B4">
        <w:rPr>
          <w:b/>
        </w:rPr>
        <w:drawing>
          <wp:inline distT="0" distB="0" distL="0" distR="0" wp14:anchorId="2E0C056F" wp14:editId="46D54EF3">
            <wp:extent cx="5943600" cy="1844040"/>
            <wp:effectExtent l="0" t="0" r="0" b="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48"/>
                    <a:stretch>
                      <a:fillRect/>
                    </a:stretch>
                  </pic:blipFill>
                  <pic:spPr>
                    <a:xfrm>
                      <a:off x="0" y="0"/>
                      <a:ext cx="5943600" cy="1844040"/>
                    </a:xfrm>
                    <a:prstGeom prst="rect">
                      <a:avLst/>
                    </a:prstGeom>
                  </pic:spPr>
                </pic:pic>
              </a:graphicData>
            </a:graphic>
          </wp:inline>
        </w:drawing>
      </w:r>
    </w:p>
    <w:p w14:paraId="606CE287" w14:textId="4C3B2E22" w:rsidR="0085454F" w:rsidRDefault="0085454F" w:rsidP="000854FC">
      <w:pPr>
        <w:rPr>
          <w:b/>
        </w:rPr>
      </w:pPr>
    </w:p>
    <w:p w14:paraId="1565A712" w14:textId="77C71369" w:rsidR="0085454F" w:rsidRDefault="0085454F" w:rsidP="000854FC">
      <w:pPr>
        <w:rPr>
          <w:b/>
        </w:rPr>
      </w:pPr>
    </w:p>
    <w:p w14:paraId="2B4093FD" w14:textId="5030ECB0" w:rsidR="0085454F" w:rsidRDefault="0085454F" w:rsidP="000854FC">
      <w:pPr>
        <w:rPr>
          <w:b/>
        </w:rPr>
      </w:pPr>
      <w:r w:rsidRPr="0085454F">
        <w:rPr>
          <w:b/>
        </w:rPr>
        <w:drawing>
          <wp:inline distT="0" distB="0" distL="0" distR="0" wp14:anchorId="7FF4FD44" wp14:editId="5DF7DBCA">
            <wp:extent cx="5943600" cy="1746250"/>
            <wp:effectExtent l="0" t="0" r="0" b="635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49"/>
                    <a:stretch>
                      <a:fillRect/>
                    </a:stretch>
                  </pic:blipFill>
                  <pic:spPr>
                    <a:xfrm>
                      <a:off x="0" y="0"/>
                      <a:ext cx="5943600" cy="1746250"/>
                    </a:xfrm>
                    <a:prstGeom prst="rect">
                      <a:avLst/>
                    </a:prstGeom>
                  </pic:spPr>
                </pic:pic>
              </a:graphicData>
            </a:graphic>
          </wp:inline>
        </w:drawing>
      </w:r>
    </w:p>
    <w:p w14:paraId="61BA8265" w14:textId="77777777" w:rsidR="00FD12FE" w:rsidRDefault="00FD12FE" w:rsidP="000854FC">
      <w:pPr>
        <w:rPr>
          <w:b/>
        </w:rPr>
      </w:pPr>
    </w:p>
    <w:p w14:paraId="0AAA2837" w14:textId="77777777" w:rsidR="00FD12FE" w:rsidRDefault="00FD12FE" w:rsidP="000854FC">
      <w:pPr>
        <w:rPr>
          <w:b/>
        </w:rPr>
      </w:pPr>
    </w:p>
    <w:p w14:paraId="4BA6F225" w14:textId="0EF96B4B" w:rsidR="000854FC" w:rsidRDefault="00FD12FE" w:rsidP="000854FC">
      <w:pPr>
        <w:rPr>
          <w:bCs/>
        </w:rPr>
      </w:pPr>
      <w:r>
        <w:rPr>
          <w:bCs/>
        </w:rPr>
        <w:lastRenderedPageBreak/>
        <w:t xml:space="preserve">Vendor information and Vendor Service information gets saved into respective data </w:t>
      </w:r>
      <w:proofErr w:type="gramStart"/>
      <w:r>
        <w:rPr>
          <w:bCs/>
        </w:rPr>
        <w:t>types</w:t>
      </w:r>
      <w:proofErr w:type="gramEnd"/>
      <w:r w:rsidR="00743C1A">
        <w:rPr>
          <w:bCs/>
        </w:rPr>
        <w:t xml:space="preserve"> ABC-Data-Vendor &amp; ABC-Data-</w:t>
      </w:r>
      <w:proofErr w:type="spellStart"/>
      <w:r w:rsidR="00743C1A">
        <w:rPr>
          <w:bCs/>
        </w:rPr>
        <w:t>VendorService</w:t>
      </w:r>
      <w:proofErr w:type="spellEnd"/>
    </w:p>
    <w:p w14:paraId="4BD5DABE" w14:textId="663582D6" w:rsidR="00C426B8" w:rsidRDefault="00C426B8" w:rsidP="000854FC">
      <w:pPr>
        <w:rPr>
          <w:bCs/>
        </w:rPr>
      </w:pPr>
    </w:p>
    <w:p w14:paraId="2DE94773" w14:textId="3CFFC602" w:rsidR="00C426B8" w:rsidRDefault="00C426B8" w:rsidP="000854FC">
      <w:pPr>
        <w:rPr>
          <w:bCs/>
        </w:rPr>
      </w:pPr>
      <w:r w:rsidRPr="00C426B8">
        <w:rPr>
          <w:bCs/>
        </w:rPr>
        <w:drawing>
          <wp:inline distT="0" distB="0" distL="0" distR="0" wp14:anchorId="0A114ABB" wp14:editId="1FEF8964">
            <wp:extent cx="5943600" cy="2447290"/>
            <wp:effectExtent l="0" t="0" r="0" b="381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50"/>
                    <a:stretch>
                      <a:fillRect/>
                    </a:stretch>
                  </pic:blipFill>
                  <pic:spPr>
                    <a:xfrm>
                      <a:off x="0" y="0"/>
                      <a:ext cx="5943600" cy="2447290"/>
                    </a:xfrm>
                    <a:prstGeom prst="rect">
                      <a:avLst/>
                    </a:prstGeom>
                  </pic:spPr>
                </pic:pic>
              </a:graphicData>
            </a:graphic>
          </wp:inline>
        </w:drawing>
      </w:r>
    </w:p>
    <w:p w14:paraId="3B5C11DE" w14:textId="56265501" w:rsidR="00D33D1D" w:rsidRDefault="00D33D1D" w:rsidP="000854FC">
      <w:pPr>
        <w:rPr>
          <w:bCs/>
        </w:rPr>
      </w:pPr>
    </w:p>
    <w:p w14:paraId="1797DBA9" w14:textId="2BB10FE3" w:rsidR="00D33D1D" w:rsidRPr="00FD12FE" w:rsidRDefault="00D33D1D" w:rsidP="000854FC">
      <w:pPr>
        <w:rPr>
          <w:bCs/>
        </w:rPr>
      </w:pPr>
      <w:r w:rsidRPr="00D33D1D">
        <w:rPr>
          <w:bCs/>
        </w:rPr>
        <w:drawing>
          <wp:inline distT="0" distB="0" distL="0" distR="0" wp14:anchorId="42BB4AB6" wp14:editId="526E08E8">
            <wp:extent cx="5943600" cy="2762885"/>
            <wp:effectExtent l="0" t="0" r="0" b="5715"/>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pic:cNvPicPr/>
                  </pic:nvPicPr>
                  <pic:blipFill>
                    <a:blip r:embed="rId51"/>
                    <a:stretch>
                      <a:fillRect/>
                    </a:stretch>
                  </pic:blipFill>
                  <pic:spPr>
                    <a:xfrm>
                      <a:off x="0" y="0"/>
                      <a:ext cx="5943600" cy="2762885"/>
                    </a:xfrm>
                    <a:prstGeom prst="rect">
                      <a:avLst/>
                    </a:prstGeom>
                  </pic:spPr>
                </pic:pic>
              </a:graphicData>
            </a:graphic>
          </wp:inline>
        </w:drawing>
      </w:r>
    </w:p>
    <w:p w14:paraId="07CA1D14" w14:textId="77777777" w:rsidR="000F2A91" w:rsidRDefault="000F2A91" w:rsidP="000854FC">
      <w:pPr>
        <w:pStyle w:val="Heading1"/>
      </w:pPr>
    </w:p>
    <w:p w14:paraId="3BDE7FA5" w14:textId="77777777" w:rsidR="000F2A91" w:rsidRDefault="000F2A91" w:rsidP="000854FC">
      <w:pPr>
        <w:pStyle w:val="Heading1"/>
      </w:pPr>
    </w:p>
    <w:p w14:paraId="11B06CFD" w14:textId="77777777" w:rsidR="000F2A91" w:rsidRDefault="000F2A91" w:rsidP="000854FC">
      <w:pPr>
        <w:pStyle w:val="Heading1"/>
      </w:pPr>
    </w:p>
    <w:p w14:paraId="3638C635" w14:textId="77777777" w:rsidR="000F2A91" w:rsidRDefault="000F2A91" w:rsidP="000854FC">
      <w:pPr>
        <w:pStyle w:val="Heading1"/>
      </w:pPr>
    </w:p>
    <w:p w14:paraId="6ACE14D4" w14:textId="3851D3D8" w:rsidR="000854FC" w:rsidRDefault="000854FC" w:rsidP="000854FC">
      <w:pPr>
        <w:pStyle w:val="Heading1"/>
      </w:pPr>
      <w:r>
        <w:lastRenderedPageBreak/>
        <w:t>Application Architecture:</w:t>
      </w:r>
    </w:p>
    <w:p w14:paraId="0914DE88" w14:textId="77777777" w:rsidR="000854FC" w:rsidRDefault="000854FC" w:rsidP="000854FC">
      <w:pPr>
        <w:pStyle w:val="Heading2"/>
      </w:pPr>
      <w:r>
        <w:t>Application Preview:</w:t>
      </w:r>
    </w:p>
    <w:p w14:paraId="00A9ABC0" w14:textId="77777777" w:rsidR="000854FC" w:rsidRDefault="000854FC" w:rsidP="000854FC"/>
    <w:p w14:paraId="082E9BE7" w14:textId="77777777" w:rsidR="000854FC" w:rsidRDefault="000854FC" w:rsidP="000854FC">
      <w:r>
        <w:t>The Application preview is given below:</w:t>
      </w:r>
    </w:p>
    <w:p w14:paraId="7F1F9467" w14:textId="77777777" w:rsidR="000854FC" w:rsidRDefault="000854FC" w:rsidP="000854FC"/>
    <w:p w14:paraId="798D348E" w14:textId="25134340" w:rsidR="000854FC" w:rsidRDefault="00E70B65" w:rsidP="000854FC">
      <w:r w:rsidRPr="00E70B65">
        <w:drawing>
          <wp:inline distT="0" distB="0" distL="0" distR="0" wp14:anchorId="6F07B6A1" wp14:editId="03724F65">
            <wp:extent cx="5943600" cy="355219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52190"/>
                    </a:xfrm>
                    <a:prstGeom prst="rect">
                      <a:avLst/>
                    </a:prstGeom>
                  </pic:spPr>
                </pic:pic>
              </a:graphicData>
            </a:graphic>
          </wp:inline>
        </w:drawing>
      </w:r>
    </w:p>
    <w:p w14:paraId="6A1482C0" w14:textId="77777777" w:rsidR="00515DCD" w:rsidRDefault="00515DCD" w:rsidP="000854FC">
      <w:pPr>
        <w:pStyle w:val="Heading2"/>
      </w:pPr>
    </w:p>
    <w:p w14:paraId="18B5C50E" w14:textId="77777777" w:rsidR="00515DCD" w:rsidRDefault="00515DCD" w:rsidP="000854FC">
      <w:pPr>
        <w:pStyle w:val="Heading2"/>
      </w:pPr>
    </w:p>
    <w:p w14:paraId="3A657BC6" w14:textId="77777777" w:rsidR="00515DCD" w:rsidRDefault="00515DCD" w:rsidP="000854FC">
      <w:pPr>
        <w:pStyle w:val="Heading2"/>
      </w:pPr>
    </w:p>
    <w:p w14:paraId="50AC9FB5" w14:textId="77777777" w:rsidR="00515DCD" w:rsidRDefault="00515DCD" w:rsidP="000854FC">
      <w:pPr>
        <w:pStyle w:val="Heading2"/>
      </w:pPr>
    </w:p>
    <w:p w14:paraId="5328D244" w14:textId="77777777" w:rsidR="00515DCD" w:rsidRDefault="00515DCD" w:rsidP="000854FC">
      <w:pPr>
        <w:pStyle w:val="Heading2"/>
      </w:pPr>
    </w:p>
    <w:p w14:paraId="7D0FC7C4" w14:textId="77777777" w:rsidR="00515DCD" w:rsidRDefault="00515DCD" w:rsidP="000854FC">
      <w:pPr>
        <w:pStyle w:val="Heading2"/>
      </w:pPr>
    </w:p>
    <w:p w14:paraId="108AD054" w14:textId="77777777" w:rsidR="00515DCD" w:rsidRDefault="00515DCD" w:rsidP="000854FC">
      <w:pPr>
        <w:pStyle w:val="Heading2"/>
      </w:pPr>
    </w:p>
    <w:p w14:paraId="5F0D3CB1" w14:textId="77777777" w:rsidR="00515DCD" w:rsidRDefault="00515DCD" w:rsidP="000854FC">
      <w:pPr>
        <w:pStyle w:val="Heading2"/>
      </w:pPr>
    </w:p>
    <w:p w14:paraId="7C5B86B8" w14:textId="77777777" w:rsidR="00515DCD" w:rsidRDefault="00515DCD" w:rsidP="000854FC">
      <w:pPr>
        <w:pStyle w:val="Heading2"/>
      </w:pPr>
    </w:p>
    <w:p w14:paraId="26B0750F" w14:textId="19DE331C" w:rsidR="000854FC" w:rsidRDefault="000854FC" w:rsidP="000854FC">
      <w:pPr>
        <w:pStyle w:val="Heading2"/>
      </w:pPr>
      <w:r>
        <w:lastRenderedPageBreak/>
        <w:t>Data Models:</w:t>
      </w:r>
    </w:p>
    <w:p w14:paraId="5A87829C" w14:textId="77777777" w:rsidR="000854FC" w:rsidRDefault="000854FC" w:rsidP="000854FC"/>
    <w:p w14:paraId="1BAA836D" w14:textId="693497F6" w:rsidR="000854FC" w:rsidRDefault="006C35DE" w:rsidP="000854FC">
      <w:r w:rsidRPr="006C35DE">
        <w:drawing>
          <wp:inline distT="0" distB="0" distL="0" distR="0" wp14:anchorId="441B1201" wp14:editId="03870018">
            <wp:extent cx="5943600" cy="35674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67430"/>
                    </a:xfrm>
                    <a:prstGeom prst="rect">
                      <a:avLst/>
                    </a:prstGeom>
                  </pic:spPr>
                </pic:pic>
              </a:graphicData>
            </a:graphic>
          </wp:inline>
        </w:drawing>
      </w:r>
    </w:p>
    <w:p w14:paraId="21B6AB62" w14:textId="77D9A178" w:rsidR="00C9614F" w:rsidRDefault="00C9614F" w:rsidP="000854FC"/>
    <w:p w14:paraId="731474BF" w14:textId="1FFB7D84" w:rsidR="00C9614F" w:rsidRDefault="00C9614F" w:rsidP="000854FC">
      <w:r w:rsidRPr="00C9614F">
        <w:drawing>
          <wp:inline distT="0" distB="0" distL="0" distR="0" wp14:anchorId="0E0AF1B2" wp14:editId="2315F6D1">
            <wp:extent cx="5943600" cy="32639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63900"/>
                    </a:xfrm>
                    <a:prstGeom prst="rect">
                      <a:avLst/>
                    </a:prstGeom>
                  </pic:spPr>
                </pic:pic>
              </a:graphicData>
            </a:graphic>
          </wp:inline>
        </w:drawing>
      </w:r>
    </w:p>
    <w:p w14:paraId="0EA26F27" w14:textId="444561B8" w:rsidR="008000E5" w:rsidRDefault="008000E5" w:rsidP="000854FC">
      <w:pPr>
        <w:pStyle w:val="Heading2"/>
      </w:pPr>
    </w:p>
    <w:p w14:paraId="4E8F94D9" w14:textId="2DA0D89B" w:rsidR="000854FC" w:rsidRDefault="000854FC" w:rsidP="000854FC">
      <w:pPr>
        <w:pStyle w:val="Heading2"/>
      </w:pPr>
      <w:r>
        <w:t>Channels and Interfaces:</w:t>
      </w:r>
    </w:p>
    <w:p w14:paraId="754E34A7" w14:textId="77777777" w:rsidR="000854FC" w:rsidRDefault="000854FC" w:rsidP="000854FC"/>
    <w:p w14:paraId="5446D31E" w14:textId="3255CFFC" w:rsidR="000854FC" w:rsidRDefault="0047278E" w:rsidP="000854FC">
      <w:r w:rsidRPr="0047278E">
        <w:drawing>
          <wp:inline distT="0" distB="0" distL="0" distR="0" wp14:anchorId="2118B377" wp14:editId="28C98817">
            <wp:extent cx="5943600" cy="2524760"/>
            <wp:effectExtent l="0" t="0" r="0" b="254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55"/>
                    <a:stretch>
                      <a:fillRect/>
                    </a:stretch>
                  </pic:blipFill>
                  <pic:spPr>
                    <a:xfrm>
                      <a:off x="0" y="0"/>
                      <a:ext cx="5943600" cy="2524760"/>
                    </a:xfrm>
                    <a:prstGeom prst="rect">
                      <a:avLst/>
                    </a:prstGeom>
                  </pic:spPr>
                </pic:pic>
              </a:graphicData>
            </a:graphic>
          </wp:inline>
        </w:drawing>
      </w:r>
    </w:p>
    <w:p w14:paraId="3C1E07D5" w14:textId="16BE3F6D" w:rsidR="000854FC" w:rsidRDefault="000854FC" w:rsidP="000854FC"/>
    <w:p w14:paraId="1B94057A" w14:textId="358738E2" w:rsidR="006125D2" w:rsidRDefault="006125D2" w:rsidP="000854FC">
      <w:r w:rsidRPr="006125D2">
        <w:drawing>
          <wp:inline distT="0" distB="0" distL="0" distR="0" wp14:anchorId="3EAC04B6" wp14:editId="648F56CB">
            <wp:extent cx="5943600" cy="3326130"/>
            <wp:effectExtent l="0" t="0" r="0" b="1270"/>
            <wp:docPr id="98" name="Picture 9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Teams&#10;&#10;Description automatically generated"/>
                    <pic:cNvPicPr/>
                  </pic:nvPicPr>
                  <pic:blipFill>
                    <a:blip r:embed="rId56"/>
                    <a:stretch>
                      <a:fillRect/>
                    </a:stretch>
                  </pic:blipFill>
                  <pic:spPr>
                    <a:xfrm>
                      <a:off x="0" y="0"/>
                      <a:ext cx="5943600" cy="3326130"/>
                    </a:xfrm>
                    <a:prstGeom prst="rect">
                      <a:avLst/>
                    </a:prstGeom>
                  </pic:spPr>
                </pic:pic>
              </a:graphicData>
            </a:graphic>
          </wp:inline>
        </w:drawing>
      </w:r>
    </w:p>
    <w:p w14:paraId="1F9E14BD" w14:textId="77777777" w:rsidR="0062582B" w:rsidRDefault="0062582B" w:rsidP="000854FC"/>
    <w:p w14:paraId="671F395D" w14:textId="47504974" w:rsidR="000854FC" w:rsidRDefault="000854FC" w:rsidP="000854FC"/>
    <w:p w14:paraId="6E1EC0AE" w14:textId="2CD2BD03" w:rsidR="00140015" w:rsidRDefault="00140015" w:rsidP="000854FC"/>
    <w:p w14:paraId="2BA9E1DA" w14:textId="77777777" w:rsidR="00140015" w:rsidRPr="00262A1C" w:rsidRDefault="00140015" w:rsidP="000854FC"/>
    <w:p w14:paraId="33E88D76" w14:textId="3990A142" w:rsidR="000854FC" w:rsidRDefault="00B43C4B" w:rsidP="000854FC">
      <w:pPr>
        <w:pStyle w:val="Heading2"/>
      </w:pPr>
      <w:r>
        <w:t xml:space="preserve">Personas &amp; </w:t>
      </w:r>
      <w:r w:rsidR="000854FC">
        <w:t>Security:</w:t>
      </w:r>
    </w:p>
    <w:p w14:paraId="7B87B830" w14:textId="77777777" w:rsidR="000854FC" w:rsidRDefault="000854FC" w:rsidP="000854FC"/>
    <w:p w14:paraId="678ABCF2" w14:textId="48480739" w:rsidR="000854FC" w:rsidRDefault="000109E4" w:rsidP="000854FC">
      <w:r>
        <w:t>Security is managed with different personas and their associated roles</w:t>
      </w:r>
      <w:r w:rsidR="0068294E">
        <w:t>.</w:t>
      </w:r>
    </w:p>
    <w:p w14:paraId="507F8241" w14:textId="455DB475" w:rsidR="000854FC" w:rsidRDefault="004829AC" w:rsidP="000854FC">
      <w:r w:rsidRPr="004829AC">
        <w:drawing>
          <wp:inline distT="0" distB="0" distL="0" distR="0" wp14:anchorId="36E0C96A" wp14:editId="246622AC">
            <wp:extent cx="5943600" cy="22447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44725"/>
                    </a:xfrm>
                    <a:prstGeom prst="rect">
                      <a:avLst/>
                    </a:prstGeom>
                  </pic:spPr>
                </pic:pic>
              </a:graphicData>
            </a:graphic>
          </wp:inline>
        </w:drawing>
      </w:r>
    </w:p>
    <w:p w14:paraId="46B4D87F" w14:textId="77777777" w:rsidR="000854FC" w:rsidRDefault="000854FC" w:rsidP="000854FC"/>
    <w:p w14:paraId="5FD686AC" w14:textId="073637FB" w:rsidR="000854FC" w:rsidRDefault="000854FC" w:rsidP="000854FC">
      <w:pPr>
        <w:pStyle w:val="Heading2"/>
      </w:pPr>
      <w:r w:rsidRPr="00517864">
        <w:t xml:space="preserve">Reports </w:t>
      </w:r>
      <w:r>
        <w:t xml:space="preserve">(Not Implemented due to time Constraint) </w:t>
      </w:r>
    </w:p>
    <w:p w14:paraId="43F965ED" w14:textId="77777777" w:rsidR="000854FC" w:rsidRDefault="000854FC" w:rsidP="000854FC"/>
    <w:p w14:paraId="51C80F16" w14:textId="77777777" w:rsidR="000854FC" w:rsidRDefault="000854FC" w:rsidP="000854FC">
      <w:r>
        <w:t>The reports are not implemented due to time constraint. If proper time was present, then those could be handled as follows:</w:t>
      </w:r>
    </w:p>
    <w:p w14:paraId="5129A6B2" w14:textId="77777777" w:rsidR="000854FC" w:rsidRDefault="000854FC" w:rsidP="000854FC">
      <w:pPr>
        <w:pStyle w:val="Heading3"/>
        <w:rPr>
          <w:rFonts w:cstheme="minorHAnsi"/>
        </w:rPr>
      </w:pPr>
      <w:r>
        <w:rPr>
          <w:rStyle w:val="Heading2Char"/>
        </w:rPr>
        <w:t>Executive Manager Profit Report</w:t>
      </w:r>
    </w:p>
    <w:p w14:paraId="45ECD674" w14:textId="77777777" w:rsidR="000854FC" w:rsidRPr="00AA015A" w:rsidRDefault="000854FC" w:rsidP="000854FC">
      <w:pPr>
        <w:rPr>
          <w:rFonts w:cstheme="minorHAnsi"/>
        </w:rPr>
      </w:pPr>
      <w:r w:rsidRPr="00AA015A">
        <w:rPr>
          <w:rFonts w:cstheme="minorHAnsi"/>
        </w:rPr>
        <w:t>As mentioned in the requirement document profit should be defined as follows based on existing business operations. Amount received as part of ((business partner Registration</w:t>
      </w:r>
      <w:r>
        <w:rPr>
          <w:rFonts w:cstheme="minorHAnsi"/>
        </w:rPr>
        <w:t>/renewal</w:t>
      </w:r>
      <w:r w:rsidRPr="00AA015A">
        <w:rPr>
          <w:rFonts w:cstheme="minorHAnsi"/>
        </w:rPr>
        <w:t>+</w:t>
      </w:r>
      <w:r>
        <w:rPr>
          <w:rFonts w:cstheme="minorHAnsi"/>
        </w:rPr>
        <w:t xml:space="preserve"> </w:t>
      </w:r>
      <w:r w:rsidRPr="00AA015A">
        <w:rPr>
          <w:rFonts w:cstheme="minorHAnsi"/>
        </w:rPr>
        <w:t>shipment request) - Amount paid to the vendor for truck services utilized). This can be accomplished in a variety of ways.</w:t>
      </w:r>
    </w:p>
    <w:p w14:paraId="29EBE72D" w14:textId="77777777" w:rsidR="000854FC" w:rsidRDefault="000854FC" w:rsidP="000854FC">
      <w:pPr>
        <w:rPr>
          <w:rFonts w:cstheme="minorHAnsi"/>
        </w:rPr>
      </w:pPr>
      <w:r w:rsidRPr="00457FC5">
        <w:rPr>
          <w:rFonts w:cstheme="minorHAnsi"/>
          <w:b/>
        </w:rPr>
        <w:t>Recommended approach:</w:t>
      </w:r>
      <w:r>
        <w:rPr>
          <w:rFonts w:cstheme="minorHAnsi"/>
          <w:bCs/>
        </w:rPr>
        <w:t xml:space="preserve"> </w:t>
      </w:r>
      <w:r>
        <w:rPr>
          <w:rFonts w:cstheme="minorHAnsi"/>
        </w:rPr>
        <w:t>All the payment as per the application design involves invoicing. An invoice instance is created after city manager approval and after business partner registration/renewal. Also, an invoice case is created after delivery for a truck vendor. A report definition will be written on this invoice data object with function alias to calculate the profit after summation as per the invoice type.</w:t>
      </w:r>
    </w:p>
    <w:p w14:paraId="5A106451" w14:textId="77777777" w:rsidR="000854FC" w:rsidRPr="00FC7BB3" w:rsidRDefault="000854FC" w:rsidP="000854FC">
      <w:pPr>
        <w:rPr>
          <w:rFonts w:cstheme="minorHAnsi"/>
        </w:rPr>
      </w:pPr>
      <w:r w:rsidRPr="00457FC5">
        <w:rPr>
          <w:rFonts w:cstheme="minorHAnsi"/>
          <w:b/>
        </w:rPr>
        <w:t>Alternate approach:</w:t>
      </w:r>
      <w:r>
        <w:rPr>
          <w:rFonts w:cstheme="minorHAnsi"/>
          <w:bCs/>
        </w:rPr>
        <w:t xml:space="preserve"> </w:t>
      </w:r>
      <w:r>
        <w:rPr>
          <w:rFonts w:cstheme="minorHAnsi"/>
        </w:rPr>
        <w:t xml:space="preserve">Run a period job using a job scheduler which keeps hitting the Invoice data type and calculates as per the above logic and updates a profit data type per day. This table will have present day profit. A report should be written on this table group by either week or month or year to get </w:t>
      </w:r>
      <w:r>
        <w:rPr>
          <w:rFonts w:cstheme="minorHAnsi"/>
        </w:rPr>
        <w:lastRenderedPageBreak/>
        <w:t>respective profit details. City also should be added a filter so that this report will be exposed to city manager to retrieve his city specific details only. ABAC would take care of restricting him from viewing another city details even if he changes city to a different city. In case of multiple cities for each city manager this report needs to be joined with skill class.</w:t>
      </w:r>
    </w:p>
    <w:p w14:paraId="41E54F64" w14:textId="77777777" w:rsidR="000854FC" w:rsidRDefault="000854FC" w:rsidP="000854FC">
      <w:pPr>
        <w:pStyle w:val="Heading3"/>
      </w:pPr>
      <w:r w:rsidRPr="001B43B7">
        <w:t>Re</w:t>
      </w:r>
      <w:r>
        <w:t>gistration and Renewals Reports</w:t>
      </w:r>
    </w:p>
    <w:p w14:paraId="1523929C" w14:textId="77777777" w:rsidR="000854FC" w:rsidRDefault="000854FC" w:rsidP="000854FC">
      <w:pPr>
        <w:rPr>
          <w:rFonts w:cstheme="minorHAnsi"/>
        </w:rPr>
      </w:pPr>
      <w:r>
        <w:rPr>
          <w:rFonts w:cstheme="minorHAnsi"/>
        </w:rPr>
        <w:t xml:space="preserve"> As mentioned above both registrations and renewal are handled as part of single case type. Registration type would be a property which would define if the corresponding case </w:t>
      </w:r>
      <w:proofErr w:type="gramStart"/>
      <w:r>
        <w:rPr>
          <w:rFonts w:cstheme="minorHAnsi"/>
        </w:rPr>
        <w:t>is</w:t>
      </w:r>
      <w:proofErr w:type="gramEnd"/>
      <w:r>
        <w:rPr>
          <w:rFonts w:cstheme="minorHAnsi"/>
        </w:rPr>
        <w:t xml:space="preserve"> a new registration or renewal. A report needs to be written on this case type with dates as filter conditions. The same report definition should be scheduled to the executive manager. OOTB report scheduling should be used for the same. Please note two different reports can be scheduled for registration and renewals or one report grouped by registration type can be sent to just know the number of registrations. When the requirements are in detail one of the above can be used to achieve result.</w:t>
      </w:r>
    </w:p>
    <w:p w14:paraId="10BC3800" w14:textId="77777777" w:rsidR="000854FC" w:rsidRDefault="000854FC" w:rsidP="000854FC">
      <w:pPr>
        <w:pStyle w:val="Heading3"/>
      </w:pPr>
      <w:r>
        <w:t>Products delivered per partner</w:t>
      </w:r>
    </w:p>
    <w:p w14:paraId="563C1969" w14:textId="279838F2" w:rsidR="00FE7D86" w:rsidRPr="009258A8" w:rsidRDefault="000854FC" w:rsidP="00901F14">
      <w:pPr>
        <w:rPr>
          <w:rFonts w:cstheme="minorHAnsi"/>
        </w:rPr>
      </w:pPr>
      <w:r w:rsidRPr="004E7519">
        <w:rPr>
          <w:rFonts w:cstheme="minorHAnsi"/>
        </w:rPr>
        <w:t>As and when a shipment request case is created an entry is created or updated in the table</w:t>
      </w:r>
      <w:r>
        <w:rPr>
          <w:rFonts w:cstheme="minorHAnsi"/>
        </w:rPr>
        <w:t xml:space="preserve"> </w:t>
      </w:r>
      <w:r w:rsidRPr="004E7519">
        <w:rPr>
          <w:rFonts w:cstheme="minorHAnsi"/>
        </w:rPr>
        <w:t>(</w:t>
      </w:r>
      <w:r w:rsidR="00547B26">
        <w:rPr>
          <w:b/>
          <w:bCs/>
          <w:sz w:val="20"/>
        </w:rPr>
        <w:t>ABC-</w:t>
      </w:r>
      <w:r w:rsidRPr="00A52A96">
        <w:rPr>
          <w:b/>
          <w:bCs/>
          <w:sz w:val="20"/>
        </w:rPr>
        <w:t>Data-</w:t>
      </w:r>
      <w:proofErr w:type="spellStart"/>
      <w:r w:rsidRPr="00A52A96">
        <w:rPr>
          <w:b/>
          <w:bCs/>
          <w:sz w:val="20"/>
        </w:rPr>
        <w:t>DailyShipmentLoad</w:t>
      </w:r>
      <w:proofErr w:type="spellEnd"/>
      <w:r w:rsidRPr="004E7519">
        <w:rPr>
          <w:sz w:val="20"/>
        </w:rPr>
        <w:t>)</w:t>
      </w:r>
      <w:r>
        <w:rPr>
          <w:sz w:val="20"/>
        </w:rPr>
        <w:t xml:space="preserve">. This entry would also hold details pertaining to the </w:t>
      </w:r>
      <w:proofErr w:type="spellStart"/>
      <w:r>
        <w:rPr>
          <w:sz w:val="20"/>
        </w:rPr>
        <w:t>shipmentrequests</w:t>
      </w:r>
      <w:proofErr w:type="spellEnd"/>
      <w:r>
        <w:rPr>
          <w:sz w:val="20"/>
        </w:rPr>
        <w:t xml:space="preserve"> raised for that day for that city. They are store in </w:t>
      </w:r>
      <w:proofErr w:type="spellStart"/>
      <w:r>
        <w:rPr>
          <w:sz w:val="20"/>
        </w:rPr>
        <w:t>a</w:t>
      </w:r>
      <w:proofErr w:type="spellEnd"/>
      <w:r>
        <w:rPr>
          <w:sz w:val="20"/>
        </w:rPr>
        <w:t xml:space="preserve"> embedded property </w:t>
      </w:r>
      <w:proofErr w:type="spellStart"/>
      <w:proofErr w:type="gramStart"/>
      <w:r>
        <w:rPr>
          <w:sz w:val="20"/>
        </w:rPr>
        <w:t>ShipmentRequestDetails</w:t>
      </w:r>
      <w:proofErr w:type="spellEnd"/>
      <w:r>
        <w:rPr>
          <w:sz w:val="20"/>
        </w:rPr>
        <w:t>(</w:t>
      </w:r>
      <w:proofErr w:type="gramEnd"/>
      <w:r>
        <w:rPr>
          <w:sz w:val="20"/>
        </w:rPr>
        <w:t xml:space="preserve">Refer to Data model table). This embedded property has been indexed to class </w:t>
      </w:r>
      <w:r w:rsidRPr="00A52A96">
        <w:rPr>
          <w:b/>
          <w:bCs/>
          <w:sz w:val="20"/>
        </w:rPr>
        <w:t>Index-</w:t>
      </w:r>
      <w:proofErr w:type="spellStart"/>
      <w:r w:rsidRPr="00A52A96">
        <w:rPr>
          <w:b/>
          <w:bCs/>
          <w:sz w:val="20"/>
        </w:rPr>
        <w:t>ShipmentRequest</w:t>
      </w:r>
      <w:proofErr w:type="spellEnd"/>
      <w:r>
        <w:rPr>
          <w:sz w:val="20"/>
        </w:rPr>
        <w:t>. This will hold all the shipment requests along with business partner ID details. A report on this class filtered by business partner will be appropriate way to pull required results</w:t>
      </w:r>
    </w:p>
    <w:sectPr w:rsidR="00FE7D86" w:rsidRPr="009258A8" w:rsidSect="00C67B50">
      <w:footerReference w:type="default" r:id="rId58"/>
      <w:headerReference w:type="first" r:id="rId59"/>
      <w:footerReference w:type="first" r:id="rId60"/>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F4F8B" w14:textId="77777777" w:rsidR="00654038" w:rsidRDefault="00654038" w:rsidP="00177649">
      <w:pPr>
        <w:spacing w:after="0" w:line="240" w:lineRule="auto"/>
      </w:pPr>
      <w:r>
        <w:separator/>
      </w:r>
    </w:p>
  </w:endnote>
  <w:endnote w:type="continuationSeparator" w:id="0">
    <w:p w14:paraId="6C125FA3" w14:textId="77777777" w:rsidR="00654038" w:rsidRDefault="00654038" w:rsidP="001776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ree Serif">
    <w:altName w:val="Calibri"/>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ppleSystemUIFontBold">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3D9BC" w14:textId="77777777" w:rsidR="00EA1F79" w:rsidRPr="00C67B50" w:rsidRDefault="00EA1F79" w:rsidP="00C45EF0">
    <w:pPr>
      <w:pStyle w:val="CalibriFooter"/>
    </w:pPr>
    <w:r w:rsidRPr="00C67B50">
      <w:fldChar w:fldCharType="begin"/>
    </w:r>
    <w:r w:rsidRPr="00C67B50">
      <w:instrText xml:space="preserve"> PAGE   \* MERGEFORMAT </w:instrText>
    </w:r>
    <w:r w:rsidRPr="00C67B50">
      <w:fldChar w:fldCharType="separate"/>
    </w:r>
    <w:r w:rsidR="000975A0">
      <w:rPr>
        <w:noProof/>
      </w:rPr>
      <w:t>6</w:t>
    </w:r>
    <w:r w:rsidRPr="00C67B50">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F3064" w14:textId="77777777" w:rsidR="00EA1F79" w:rsidRPr="00C45EF0" w:rsidRDefault="00EA1F79" w:rsidP="00C45EF0">
    <w:pPr>
      <w:pStyle w:val="CalibriFooter"/>
    </w:pPr>
    <w:r w:rsidRPr="00C45EF0">
      <w:fldChar w:fldCharType="begin"/>
    </w:r>
    <w:r w:rsidRPr="00C45EF0">
      <w:instrText xml:space="preserve"> PAGE   \* MERGEFORMAT </w:instrText>
    </w:r>
    <w:r w:rsidRPr="00C45EF0">
      <w:fldChar w:fldCharType="separate"/>
    </w:r>
    <w:r w:rsidR="000975A0">
      <w:rPr>
        <w:noProof/>
      </w:rPr>
      <w:t>1</w:t>
    </w:r>
    <w:r w:rsidRPr="00C45EF0">
      <w:rPr>
        <w:noProof/>
      </w:rPr>
      <w:fldChar w:fldCharType="end"/>
    </w:r>
  </w:p>
  <w:p w14:paraId="31E03FCD" w14:textId="77777777" w:rsidR="00EA1F79" w:rsidRDefault="00EA1F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94CF60" w14:textId="77777777" w:rsidR="00654038" w:rsidRDefault="00654038" w:rsidP="00177649">
      <w:pPr>
        <w:spacing w:after="0" w:line="240" w:lineRule="auto"/>
      </w:pPr>
      <w:r>
        <w:separator/>
      </w:r>
    </w:p>
  </w:footnote>
  <w:footnote w:type="continuationSeparator" w:id="0">
    <w:p w14:paraId="477932D5" w14:textId="77777777" w:rsidR="00654038" w:rsidRDefault="00654038" w:rsidP="001776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5A7B9" w14:textId="77777777" w:rsidR="00EA1F79" w:rsidRDefault="002A3838">
    <w:pPr>
      <w:pStyle w:val="Header"/>
    </w:pPr>
    <w:r>
      <w:rPr>
        <w:noProof/>
      </w:rPr>
      <mc:AlternateContent>
        <mc:Choice Requires="wps">
          <w:drawing>
            <wp:anchor distT="0" distB="0" distL="114300" distR="114300" simplePos="0" relativeHeight="251661312" behindDoc="0" locked="0" layoutInCell="1" allowOverlap="1" wp14:anchorId="477A9135" wp14:editId="44217971">
              <wp:simplePos x="0" y="0"/>
              <wp:positionH relativeFrom="page">
                <wp:posOffset>3203547</wp:posOffset>
              </wp:positionH>
              <wp:positionV relativeFrom="paragraph">
                <wp:posOffset>-23826</wp:posOffset>
              </wp:positionV>
              <wp:extent cx="124691" cy="103909"/>
              <wp:effectExtent l="0" t="0" r="8890" b="10795"/>
              <wp:wrapNone/>
              <wp:docPr id="4" name="Text Box 4"/>
              <wp:cNvGraphicFramePr/>
              <a:graphic xmlns:a="http://schemas.openxmlformats.org/drawingml/2006/main">
                <a:graphicData uri="http://schemas.microsoft.com/office/word/2010/wordprocessingShape">
                  <wps:wsp>
                    <wps:cNvSpPr txBox="1"/>
                    <wps:spPr>
                      <a:xfrm flipH="1" flipV="1">
                        <a:off x="0" y="0"/>
                        <a:ext cx="124691" cy="1039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Verdana" w:hAnsi="Verdana"/>
                              <w:color w:val="FFFFFF" w:themeColor="background1"/>
                              <w:sz w:val="10"/>
                              <w:szCs w:val="10"/>
                              <w14:textOutline w14:w="9525" w14:cap="rnd" w14:cmpd="sng" w14:algn="ctr">
                                <w14:noFill/>
                                <w14:prstDash w14:val="solid"/>
                                <w14:bevel/>
                              </w14:textOutline>
                            </w:rPr>
                            <w:alias w:val="Subject"/>
                            <w:tag w:val=""/>
                            <w:id w:val="-876086576"/>
                            <w:placeholder>
                              <w:docPart w:val="C10A322751C64E2888D3E245466209B3"/>
                            </w:placeholder>
                            <w:dataBinding w:prefixMappings="xmlns:ns0='http://purl.org/dc/elements/1.1/' xmlns:ns1='http://schemas.openxmlformats.org/package/2006/metadata/core-properties' " w:xpath="/ns1:coreProperties[1]/ns0:subject[1]" w:storeItemID="{6C3C8BC8-F283-45AE-878A-BAB7291924A1}"/>
                            <w:text/>
                          </w:sdtPr>
                          <w:sdtEndPr/>
                          <w:sdtContent>
                            <w:p w14:paraId="27CCF7B8" w14:textId="77777777" w:rsidR="00E1213E" w:rsidRPr="00BF302D" w:rsidRDefault="00E1213E" w:rsidP="00E1213E">
                              <w:pPr>
                                <w:rPr>
                                  <w:rFonts w:ascii="Verdana" w:hAnsi="Verdana"/>
                                  <w:color w:val="FFFFFF" w:themeColor="background1"/>
                                  <w:sz w:val="10"/>
                                  <w:szCs w:val="10"/>
                                  <w14:textOutline w14:w="9525" w14:cap="rnd" w14:cmpd="sng" w14:algn="ctr">
                                    <w14:noFill/>
                                    <w14:prstDash w14:val="solid"/>
                                    <w14:bevel/>
                                  </w14:textOutline>
                                </w:rPr>
                              </w:pPr>
                              <w:r>
                                <w:rPr>
                                  <w:rFonts w:ascii="Verdana" w:hAnsi="Verdana"/>
                                  <w:color w:val="FFFFFF" w:themeColor="background1"/>
                                  <w:sz w:val="10"/>
                                  <w:szCs w:val="10"/>
                                  <w14:textOutline w14:w="9525" w14:cap="rnd" w14:cmpd="sng" w14:algn="ctr">
                                    <w14:noFill/>
                                    <w14:prstDash w14:val="solid"/>
                                    <w14:bevel/>
                                  </w14:textOutline>
                                </w:rPr>
                                <w:t>B5</w:t>
                              </w:r>
                            </w:p>
                          </w:sdtContent>
                        </w:sdt>
                      </w:txbxContent>
                    </wps:txbx>
                    <wps:bodyPr rot="0" spcFirstLastPara="0" vertOverflow="overflow" horzOverflow="overflow" vert="horz" wrap="square" lIns="0" tIns="0" rIns="0" bIns="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7A9135" id="_x0000_t202" coordsize="21600,21600" o:spt="202" path="m,l,21600r21600,l21600,xe">
              <v:stroke joinstyle="miter"/>
              <v:path gradientshapeok="t" o:connecttype="rect"/>
            </v:shapetype>
            <v:shape id="Text Box 4" o:spid="_x0000_s1026" type="#_x0000_t202" style="position:absolute;margin-left:252.25pt;margin-top:-1.9pt;width:9.8pt;height:8.2pt;flip:x y;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" filled="f" stroked="f" strokeweight=".5pt">
              <v:textbox inset="0,0,0,0">
                <w:txbxContent>
                  <w:sdt>
                    <w:sdtPr>
                      <w:rPr>
                        <w:rFonts w:ascii="Verdana" w:hAnsi="Verdana"/>
                        <w:color w:val="FFFFFF" w:themeColor="background1"/>
                        <w:sz w:val="10"/>
                        <w:szCs w:val="10"/>
                        <w14:textOutline w14:w="9525" w14:cap="rnd" w14:cmpd="sng" w14:algn="ctr">
                          <w14:noFill/>
                          <w14:prstDash w14:val="solid"/>
                          <w14:bevel/>
                        </w14:textOutline>
                      </w:rPr>
                      <w:alias w:val="Subject"/>
                      <w:tag w:val=""/>
                      <w:id w:val="-876086576"/>
                      <w:placeholder>
                        <w:docPart w:val="C10A322751C64E2888D3E245466209B3"/>
                      </w:placeholder>
                      <w:dataBinding w:prefixMappings="xmlns:ns0='http://purl.org/dc/elements/1.1/' xmlns:ns1='http://schemas.openxmlformats.org/package/2006/metadata/core-properties' " w:xpath="/ns1:coreProperties[1]/ns0:subject[1]" w:storeItemID="{6C3C8BC8-F283-45AE-878A-BAB7291924A1}"/>
                      <w:text/>
                    </w:sdtPr>
                    <w:sdtEndPr/>
                    <w:sdtContent>
                      <w:p w14:paraId="27CCF7B8" w14:textId="77777777" w:rsidR="00E1213E" w:rsidRPr="00BF302D" w:rsidRDefault="00E1213E" w:rsidP="00E1213E">
                        <w:pPr>
                          <w:rPr>
                            <w:rFonts w:ascii="Verdana" w:hAnsi="Verdana"/>
                            <w:color w:val="FFFFFF" w:themeColor="background1"/>
                            <w:sz w:val="10"/>
                            <w:szCs w:val="10"/>
                            <w14:textOutline w14:w="9525" w14:cap="rnd" w14:cmpd="sng" w14:algn="ctr">
                              <w14:noFill/>
                              <w14:prstDash w14:val="solid"/>
                              <w14:bevel/>
                            </w14:textOutline>
                          </w:rPr>
                        </w:pPr>
                        <w:r>
                          <w:rPr>
                            <w:rFonts w:ascii="Verdana" w:hAnsi="Verdana"/>
                            <w:color w:val="FFFFFF" w:themeColor="background1"/>
                            <w:sz w:val="10"/>
                            <w:szCs w:val="10"/>
                            <w14:textOutline w14:w="9525" w14:cap="rnd" w14:cmpd="sng" w14:algn="ctr">
                              <w14:noFill/>
                              <w14:prstDash w14:val="solid"/>
                              <w14:bevel/>
                            </w14:textOutline>
                          </w:rPr>
                          <w:t>B5</w:t>
                        </w:r>
                      </w:p>
                    </w:sdtContent>
                  </w:sdt>
                </w:txbxContent>
              </v:textbox>
              <w10:wrap anchorx="page"/>
            </v:shape>
          </w:pict>
        </mc:Fallback>
      </mc:AlternateContent>
    </w:r>
    <w:r>
      <w:rPr>
        <w:noProof/>
      </w:rPr>
      <w:drawing>
        <wp:anchor distT="0" distB="0" distL="114300" distR="114300" simplePos="0" relativeHeight="251659264" behindDoc="0" locked="0" layoutInCell="1" allowOverlap="1" wp14:anchorId="533CC010" wp14:editId="5CA101C0">
          <wp:simplePos x="0" y="0"/>
          <wp:positionH relativeFrom="column">
            <wp:posOffset>-955206</wp:posOffset>
          </wp:positionH>
          <wp:positionV relativeFrom="paragraph">
            <wp:posOffset>-453887</wp:posOffset>
          </wp:positionV>
          <wp:extent cx="8647707" cy="559722"/>
          <wp:effectExtent l="0" t="0" r="127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 header onl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647707" cy="559722"/>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F6EDB"/>
    <w:multiLevelType w:val="hybridMultilevel"/>
    <w:tmpl w:val="085E7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5531E"/>
    <w:multiLevelType w:val="hybridMultilevel"/>
    <w:tmpl w:val="C1D0F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35FA6"/>
    <w:multiLevelType w:val="hybridMultilevel"/>
    <w:tmpl w:val="189679C6"/>
    <w:lvl w:ilvl="0" w:tplc="635049D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72080E"/>
    <w:multiLevelType w:val="hybridMultilevel"/>
    <w:tmpl w:val="98349B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8F3D8B"/>
    <w:multiLevelType w:val="hybridMultilevel"/>
    <w:tmpl w:val="69BCB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3A6150"/>
    <w:multiLevelType w:val="hybridMultilevel"/>
    <w:tmpl w:val="F4564138"/>
    <w:lvl w:ilvl="0" w:tplc="95C65E56">
      <w:start w:val="1"/>
      <w:numFmt w:val="bullet"/>
      <w:lvlText w:val="•"/>
      <w:lvlJc w:val="left"/>
      <w:pPr>
        <w:tabs>
          <w:tab w:val="num" w:pos="720"/>
        </w:tabs>
        <w:ind w:left="720" w:hanging="360"/>
      </w:pPr>
      <w:rPr>
        <w:rFonts w:ascii="Arial" w:hAnsi="Arial" w:hint="default"/>
      </w:rPr>
    </w:lvl>
    <w:lvl w:ilvl="1" w:tplc="83BAF8CA">
      <w:start w:val="1196"/>
      <w:numFmt w:val="bullet"/>
      <w:lvlText w:val="–"/>
      <w:lvlJc w:val="left"/>
      <w:pPr>
        <w:tabs>
          <w:tab w:val="num" w:pos="1440"/>
        </w:tabs>
        <w:ind w:left="1440" w:hanging="360"/>
      </w:pPr>
      <w:rPr>
        <w:rFonts w:ascii="Arial" w:hAnsi="Arial" w:hint="default"/>
      </w:rPr>
    </w:lvl>
    <w:lvl w:ilvl="2" w:tplc="E13A335E" w:tentative="1">
      <w:start w:val="1"/>
      <w:numFmt w:val="bullet"/>
      <w:lvlText w:val="•"/>
      <w:lvlJc w:val="left"/>
      <w:pPr>
        <w:tabs>
          <w:tab w:val="num" w:pos="2160"/>
        </w:tabs>
        <w:ind w:left="2160" w:hanging="360"/>
      </w:pPr>
      <w:rPr>
        <w:rFonts w:ascii="Arial" w:hAnsi="Arial" w:hint="default"/>
      </w:rPr>
    </w:lvl>
    <w:lvl w:ilvl="3" w:tplc="FA8EE61A" w:tentative="1">
      <w:start w:val="1"/>
      <w:numFmt w:val="bullet"/>
      <w:lvlText w:val="•"/>
      <w:lvlJc w:val="left"/>
      <w:pPr>
        <w:tabs>
          <w:tab w:val="num" w:pos="2880"/>
        </w:tabs>
        <w:ind w:left="2880" w:hanging="360"/>
      </w:pPr>
      <w:rPr>
        <w:rFonts w:ascii="Arial" w:hAnsi="Arial" w:hint="default"/>
      </w:rPr>
    </w:lvl>
    <w:lvl w:ilvl="4" w:tplc="0930F922" w:tentative="1">
      <w:start w:val="1"/>
      <w:numFmt w:val="bullet"/>
      <w:lvlText w:val="•"/>
      <w:lvlJc w:val="left"/>
      <w:pPr>
        <w:tabs>
          <w:tab w:val="num" w:pos="3600"/>
        </w:tabs>
        <w:ind w:left="3600" w:hanging="360"/>
      </w:pPr>
      <w:rPr>
        <w:rFonts w:ascii="Arial" w:hAnsi="Arial" w:hint="default"/>
      </w:rPr>
    </w:lvl>
    <w:lvl w:ilvl="5" w:tplc="36F02034" w:tentative="1">
      <w:start w:val="1"/>
      <w:numFmt w:val="bullet"/>
      <w:lvlText w:val="•"/>
      <w:lvlJc w:val="left"/>
      <w:pPr>
        <w:tabs>
          <w:tab w:val="num" w:pos="4320"/>
        </w:tabs>
        <w:ind w:left="4320" w:hanging="360"/>
      </w:pPr>
      <w:rPr>
        <w:rFonts w:ascii="Arial" w:hAnsi="Arial" w:hint="default"/>
      </w:rPr>
    </w:lvl>
    <w:lvl w:ilvl="6" w:tplc="C0D098DE" w:tentative="1">
      <w:start w:val="1"/>
      <w:numFmt w:val="bullet"/>
      <w:lvlText w:val="•"/>
      <w:lvlJc w:val="left"/>
      <w:pPr>
        <w:tabs>
          <w:tab w:val="num" w:pos="5040"/>
        </w:tabs>
        <w:ind w:left="5040" w:hanging="360"/>
      </w:pPr>
      <w:rPr>
        <w:rFonts w:ascii="Arial" w:hAnsi="Arial" w:hint="default"/>
      </w:rPr>
    </w:lvl>
    <w:lvl w:ilvl="7" w:tplc="05668B00" w:tentative="1">
      <w:start w:val="1"/>
      <w:numFmt w:val="bullet"/>
      <w:lvlText w:val="•"/>
      <w:lvlJc w:val="left"/>
      <w:pPr>
        <w:tabs>
          <w:tab w:val="num" w:pos="5760"/>
        </w:tabs>
        <w:ind w:left="5760" w:hanging="360"/>
      </w:pPr>
      <w:rPr>
        <w:rFonts w:ascii="Arial" w:hAnsi="Arial" w:hint="default"/>
      </w:rPr>
    </w:lvl>
    <w:lvl w:ilvl="8" w:tplc="F70A050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2A7576C"/>
    <w:multiLevelType w:val="hybridMultilevel"/>
    <w:tmpl w:val="1FDC8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457B59"/>
    <w:multiLevelType w:val="hybridMultilevel"/>
    <w:tmpl w:val="9A842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5D1743"/>
    <w:multiLevelType w:val="hybridMultilevel"/>
    <w:tmpl w:val="2048A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FF3CAC"/>
    <w:multiLevelType w:val="hybridMultilevel"/>
    <w:tmpl w:val="CBAAACC6"/>
    <w:lvl w:ilvl="0" w:tplc="C1CC3A08">
      <w:start w:val="1"/>
      <w:numFmt w:val="bullet"/>
      <w:lvlText w:val="–"/>
      <w:lvlJc w:val="left"/>
      <w:pPr>
        <w:tabs>
          <w:tab w:val="num" w:pos="720"/>
        </w:tabs>
        <w:ind w:left="720" w:hanging="360"/>
      </w:pPr>
      <w:rPr>
        <w:rFonts w:ascii="Arial" w:hAnsi="Arial" w:hint="default"/>
      </w:rPr>
    </w:lvl>
    <w:lvl w:ilvl="1" w:tplc="AA88C5DE">
      <w:start w:val="1"/>
      <w:numFmt w:val="bullet"/>
      <w:lvlText w:val="–"/>
      <w:lvlJc w:val="left"/>
      <w:pPr>
        <w:tabs>
          <w:tab w:val="num" w:pos="1440"/>
        </w:tabs>
        <w:ind w:left="1440" w:hanging="360"/>
      </w:pPr>
      <w:rPr>
        <w:rFonts w:ascii="Arial" w:hAnsi="Arial" w:hint="default"/>
      </w:rPr>
    </w:lvl>
    <w:lvl w:ilvl="2" w:tplc="843EC8CC" w:tentative="1">
      <w:start w:val="1"/>
      <w:numFmt w:val="bullet"/>
      <w:lvlText w:val="–"/>
      <w:lvlJc w:val="left"/>
      <w:pPr>
        <w:tabs>
          <w:tab w:val="num" w:pos="2160"/>
        </w:tabs>
        <w:ind w:left="2160" w:hanging="360"/>
      </w:pPr>
      <w:rPr>
        <w:rFonts w:ascii="Arial" w:hAnsi="Arial" w:hint="default"/>
      </w:rPr>
    </w:lvl>
    <w:lvl w:ilvl="3" w:tplc="C22EFFDA" w:tentative="1">
      <w:start w:val="1"/>
      <w:numFmt w:val="bullet"/>
      <w:lvlText w:val="–"/>
      <w:lvlJc w:val="left"/>
      <w:pPr>
        <w:tabs>
          <w:tab w:val="num" w:pos="2880"/>
        </w:tabs>
        <w:ind w:left="2880" w:hanging="360"/>
      </w:pPr>
      <w:rPr>
        <w:rFonts w:ascii="Arial" w:hAnsi="Arial" w:hint="default"/>
      </w:rPr>
    </w:lvl>
    <w:lvl w:ilvl="4" w:tplc="DF5C4B98" w:tentative="1">
      <w:start w:val="1"/>
      <w:numFmt w:val="bullet"/>
      <w:lvlText w:val="–"/>
      <w:lvlJc w:val="left"/>
      <w:pPr>
        <w:tabs>
          <w:tab w:val="num" w:pos="3600"/>
        </w:tabs>
        <w:ind w:left="3600" w:hanging="360"/>
      </w:pPr>
      <w:rPr>
        <w:rFonts w:ascii="Arial" w:hAnsi="Arial" w:hint="default"/>
      </w:rPr>
    </w:lvl>
    <w:lvl w:ilvl="5" w:tplc="6D9EDDEC" w:tentative="1">
      <w:start w:val="1"/>
      <w:numFmt w:val="bullet"/>
      <w:lvlText w:val="–"/>
      <w:lvlJc w:val="left"/>
      <w:pPr>
        <w:tabs>
          <w:tab w:val="num" w:pos="4320"/>
        </w:tabs>
        <w:ind w:left="4320" w:hanging="360"/>
      </w:pPr>
      <w:rPr>
        <w:rFonts w:ascii="Arial" w:hAnsi="Arial" w:hint="default"/>
      </w:rPr>
    </w:lvl>
    <w:lvl w:ilvl="6" w:tplc="212C1ACA" w:tentative="1">
      <w:start w:val="1"/>
      <w:numFmt w:val="bullet"/>
      <w:lvlText w:val="–"/>
      <w:lvlJc w:val="left"/>
      <w:pPr>
        <w:tabs>
          <w:tab w:val="num" w:pos="5040"/>
        </w:tabs>
        <w:ind w:left="5040" w:hanging="360"/>
      </w:pPr>
      <w:rPr>
        <w:rFonts w:ascii="Arial" w:hAnsi="Arial" w:hint="default"/>
      </w:rPr>
    </w:lvl>
    <w:lvl w:ilvl="7" w:tplc="2A067CB8" w:tentative="1">
      <w:start w:val="1"/>
      <w:numFmt w:val="bullet"/>
      <w:lvlText w:val="–"/>
      <w:lvlJc w:val="left"/>
      <w:pPr>
        <w:tabs>
          <w:tab w:val="num" w:pos="5760"/>
        </w:tabs>
        <w:ind w:left="5760" w:hanging="360"/>
      </w:pPr>
      <w:rPr>
        <w:rFonts w:ascii="Arial" w:hAnsi="Arial" w:hint="default"/>
      </w:rPr>
    </w:lvl>
    <w:lvl w:ilvl="8" w:tplc="0052B27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C1A598A"/>
    <w:multiLevelType w:val="hybridMultilevel"/>
    <w:tmpl w:val="A5DC9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153E01"/>
    <w:multiLevelType w:val="hybridMultilevel"/>
    <w:tmpl w:val="C8166FA6"/>
    <w:lvl w:ilvl="0" w:tplc="4009000F">
      <w:start w:val="1"/>
      <w:numFmt w:val="decimal"/>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20005040"/>
    <w:multiLevelType w:val="hybridMultilevel"/>
    <w:tmpl w:val="24B24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D27BAF"/>
    <w:multiLevelType w:val="hybridMultilevel"/>
    <w:tmpl w:val="889EB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AC308A"/>
    <w:multiLevelType w:val="hybridMultilevel"/>
    <w:tmpl w:val="C49C0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B51D3E"/>
    <w:multiLevelType w:val="hybridMultilevel"/>
    <w:tmpl w:val="13B0A8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706CD"/>
    <w:multiLevelType w:val="hybridMultilevel"/>
    <w:tmpl w:val="A498E7FA"/>
    <w:lvl w:ilvl="0" w:tplc="04090001">
      <w:start w:val="1"/>
      <w:numFmt w:val="bullet"/>
      <w:lvlText w:val=""/>
      <w:lvlJc w:val="left"/>
      <w:pPr>
        <w:ind w:left="720" w:hanging="360"/>
      </w:pPr>
      <w:rPr>
        <w:rFonts w:ascii="Symbol" w:hAnsi="Symbol" w:hint="default"/>
      </w:rPr>
    </w:lvl>
    <w:lvl w:ilvl="1" w:tplc="E1B21004">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B02B63"/>
    <w:multiLevelType w:val="hybridMultilevel"/>
    <w:tmpl w:val="461C00D4"/>
    <w:lvl w:ilvl="0" w:tplc="8598A18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F34AE2"/>
    <w:multiLevelType w:val="hybridMultilevel"/>
    <w:tmpl w:val="EDC66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3523E5"/>
    <w:multiLevelType w:val="hybridMultilevel"/>
    <w:tmpl w:val="666212C4"/>
    <w:lvl w:ilvl="0" w:tplc="531A6A12">
      <w:start w:val="1"/>
      <w:numFmt w:val="bullet"/>
      <w:lvlText w:val="•"/>
      <w:lvlJc w:val="left"/>
      <w:pPr>
        <w:tabs>
          <w:tab w:val="num" w:pos="720"/>
        </w:tabs>
        <w:ind w:left="720" w:hanging="360"/>
      </w:pPr>
      <w:rPr>
        <w:rFonts w:ascii="Arial" w:hAnsi="Arial" w:hint="default"/>
      </w:rPr>
    </w:lvl>
    <w:lvl w:ilvl="1" w:tplc="C0ECB2B2" w:tentative="1">
      <w:start w:val="1"/>
      <w:numFmt w:val="bullet"/>
      <w:lvlText w:val="•"/>
      <w:lvlJc w:val="left"/>
      <w:pPr>
        <w:tabs>
          <w:tab w:val="num" w:pos="1440"/>
        </w:tabs>
        <w:ind w:left="1440" w:hanging="360"/>
      </w:pPr>
      <w:rPr>
        <w:rFonts w:ascii="Arial" w:hAnsi="Arial" w:hint="default"/>
      </w:rPr>
    </w:lvl>
    <w:lvl w:ilvl="2" w:tplc="E01EA134" w:tentative="1">
      <w:start w:val="1"/>
      <w:numFmt w:val="bullet"/>
      <w:lvlText w:val="•"/>
      <w:lvlJc w:val="left"/>
      <w:pPr>
        <w:tabs>
          <w:tab w:val="num" w:pos="2160"/>
        </w:tabs>
        <w:ind w:left="2160" w:hanging="360"/>
      </w:pPr>
      <w:rPr>
        <w:rFonts w:ascii="Arial" w:hAnsi="Arial" w:hint="default"/>
      </w:rPr>
    </w:lvl>
    <w:lvl w:ilvl="3" w:tplc="CFAEC44A" w:tentative="1">
      <w:start w:val="1"/>
      <w:numFmt w:val="bullet"/>
      <w:lvlText w:val="•"/>
      <w:lvlJc w:val="left"/>
      <w:pPr>
        <w:tabs>
          <w:tab w:val="num" w:pos="2880"/>
        </w:tabs>
        <w:ind w:left="2880" w:hanging="360"/>
      </w:pPr>
      <w:rPr>
        <w:rFonts w:ascii="Arial" w:hAnsi="Arial" w:hint="default"/>
      </w:rPr>
    </w:lvl>
    <w:lvl w:ilvl="4" w:tplc="CCAC60B8" w:tentative="1">
      <w:start w:val="1"/>
      <w:numFmt w:val="bullet"/>
      <w:lvlText w:val="•"/>
      <w:lvlJc w:val="left"/>
      <w:pPr>
        <w:tabs>
          <w:tab w:val="num" w:pos="3600"/>
        </w:tabs>
        <w:ind w:left="3600" w:hanging="360"/>
      </w:pPr>
      <w:rPr>
        <w:rFonts w:ascii="Arial" w:hAnsi="Arial" w:hint="default"/>
      </w:rPr>
    </w:lvl>
    <w:lvl w:ilvl="5" w:tplc="0C7C57C6" w:tentative="1">
      <w:start w:val="1"/>
      <w:numFmt w:val="bullet"/>
      <w:lvlText w:val="•"/>
      <w:lvlJc w:val="left"/>
      <w:pPr>
        <w:tabs>
          <w:tab w:val="num" w:pos="4320"/>
        </w:tabs>
        <w:ind w:left="4320" w:hanging="360"/>
      </w:pPr>
      <w:rPr>
        <w:rFonts w:ascii="Arial" w:hAnsi="Arial" w:hint="default"/>
      </w:rPr>
    </w:lvl>
    <w:lvl w:ilvl="6" w:tplc="D2628D84" w:tentative="1">
      <w:start w:val="1"/>
      <w:numFmt w:val="bullet"/>
      <w:lvlText w:val="•"/>
      <w:lvlJc w:val="left"/>
      <w:pPr>
        <w:tabs>
          <w:tab w:val="num" w:pos="5040"/>
        </w:tabs>
        <w:ind w:left="5040" w:hanging="360"/>
      </w:pPr>
      <w:rPr>
        <w:rFonts w:ascii="Arial" w:hAnsi="Arial" w:hint="default"/>
      </w:rPr>
    </w:lvl>
    <w:lvl w:ilvl="7" w:tplc="9738EE18" w:tentative="1">
      <w:start w:val="1"/>
      <w:numFmt w:val="bullet"/>
      <w:lvlText w:val="•"/>
      <w:lvlJc w:val="left"/>
      <w:pPr>
        <w:tabs>
          <w:tab w:val="num" w:pos="5760"/>
        </w:tabs>
        <w:ind w:left="5760" w:hanging="360"/>
      </w:pPr>
      <w:rPr>
        <w:rFonts w:ascii="Arial" w:hAnsi="Arial" w:hint="default"/>
      </w:rPr>
    </w:lvl>
    <w:lvl w:ilvl="8" w:tplc="C14861B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2D2B0EA0"/>
    <w:multiLevelType w:val="hybridMultilevel"/>
    <w:tmpl w:val="7A22E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BA45DE"/>
    <w:multiLevelType w:val="hybridMultilevel"/>
    <w:tmpl w:val="C14E7AE8"/>
    <w:lvl w:ilvl="0" w:tplc="BB9E19C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E334B6"/>
    <w:multiLevelType w:val="hybridMultilevel"/>
    <w:tmpl w:val="BE00B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3E347B5"/>
    <w:multiLevelType w:val="hybridMultilevel"/>
    <w:tmpl w:val="719C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9755F1"/>
    <w:multiLevelType w:val="hybridMultilevel"/>
    <w:tmpl w:val="6A140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482FAF"/>
    <w:multiLevelType w:val="hybridMultilevel"/>
    <w:tmpl w:val="36885EBC"/>
    <w:lvl w:ilvl="0" w:tplc="8598A18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83241F"/>
    <w:multiLevelType w:val="hybridMultilevel"/>
    <w:tmpl w:val="98349B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4B232F"/>
    <w:multiLevelType w:val="hybridMultilevel"/>
    <w:tmpl w:val="177685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A584451"/>
    <w:multiLevelType w:val="hybridMultilevel"/>
    <w:tmpl w:val="F93C2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BB7F89"/>
    <w:multiLevelType w:val="hybridMultilevel"/>
    <w:tmpl w:val="1B88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E234D7"/>
    <w:multiLevelType w:val="hybridMultilevel"/>
    <w:tmpl w:val="9490E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26436F"/>
    <w:multiLevelType w:val="hybridMultilevel"/>
    <w:tmpl w:val="5A363EF2"/>
    <w:lvl w:ilvl="0" w:tplc="380C77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A659AE"/>
    <w:multiLevelType w:val="hybridMultilevel"/>
    <w:tmpl w:val="755845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243CB4"/>
    <w:multiLevelType w:val="hybridMultilevel"/>
    <w:tmpl w:val="0AD00C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4712FF1"/>
    <w:multiLevelType w:val="hybridMultilevel"/>
    <w:tmpl w:val="D2A22E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2831D0"/>
    <w:multiLevelType w:val="hybridMultilevel"/>
    <w:tmpl w:val="8A685C1A"/>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36" w15:restartNumberingAfterBreak="0">
    <w:nsid w:val="5D722AEC"/>
    <w:multiLevelType w:val="hybridMultilevel"/>
    <w:tmpl w:val="D7FC5D50"/>
    <w:lvl w:ilvl="0" w:tplc="51B84F52">
      <w:start w:val="1"/>
      <w:numFmt w:val="bullet"/>
      <w:lvlText w:val="•"/>
      <w:lvlJc w:val="left"/>
      <w:pPr>
        <w:tabs>
          <w:tab w:val="num" w:pos="720"/>
        </w:tabs>
        <w:ind w:left="720" w:hanging="360"/>
      </w:pPr>
      <w:rPr>
        <w:rFonts w:ascii="Arial" w:hAnsi="Arial" w:hint="default"/>
      </w:rPr>
    </w:lvl>
    <w:lvl w:ilvl="1" w:tplc="794251FA" w:tentative="1">
      <w:start w:val="1"/>
      <w:numFmt w:val="bullet"/>
      <w:lvlText w:val="•"/>
      <w:lvlJc w:val="left"/>
      <w:pPr>
        <w:tabs>
          <w:tab w:val="num" w:pos="1440"/>
        </w:tabs>
        <w:ind w:left="1440" w:hanging="360"/>
      </w:pPr>
      <w:rPr>
        <w:rFonts w:ascii="Arial" w:hAnsi="Arial" w:hint="default"/>
      </w:rPr>
    </w:lvl>
    <w:lvl w:ilvl="2" w:tplc="6BDC4278" w:tentative="1">
      <w:start w:val="1"/>
      <w:numFmt w:val="bullet"/>
      <w:lvlText w:val="•"/>
      <w:lvlJc w:val="left"/>
      <w:pPr>
        <w:tabs>
          <w:tab w:val="num" w:pos="2160"/>
        </w:tabs>
        <w:ind w:left="2160" w:hanging="360"/>
      </w:pPr>
      <w:rPr>
        <w:rFonts w:ascii="Arial" w:hAnsi="Arial" w:hint="default"/>
      </w:rPr>
    </w:lvl>
    <w:lvl w:ilvl="3" w:tplc="72662B64" w:tentative="1">
      <w:start w:val="1"/>
      <w:numFmt w:val="bullet"/>
      <w:lvlText w:val="•"/>
      <w:lvlJc w:val="left"/>
      <w:pPr>
        <w:tabs>
          <w:tab w:val="num" w:pos="2880"/>
        </w:tabs>
        <w:ind w:left="2880" w:hanging="360"/>
      </w:pPr>
      <w:rPr>
        <w:rFonts w:ascii="Arial" w:hAnsi="Arial" w:hint="default"/>
      </w:rPr>
    </w:lvl>
    <w:lvl w:ilvl="4" w:tplc="ED72BA60" w:tentative="1">
      <w:start w:val="1"/>
      <w:numFmt w:val="bullet"/>
      <w:lvlText w:val="•"/>
      <w:lvlJc w:val="left"/>
      <w:pPr>
        <w:tabs>
          <w:tab w:val="num" w:pos="3600"/>
        </w:tabs>
        <w:ind w:left="3600" w:hanging="360"/>
      </w:pPr>
      <w:rPr>
        <w:rFonts w:ascii="Arial" w:hAnsi="Arial" w:hint="default"/>
      </w:rPr>
    </w:lvl>
    <w:lvl w:ilvl="5" w:tplc="9EFA6E32" w:tentative="1">
      <w:start w:val="1"/>
      <w:numFmt w:val="bullet"/>
      <w:lvlText w:val="•"/>
      <w:lvlJc w:val="left"/>
      <w:pPr>
        <w:tabs>
          <w:tab w:val="num" w:pos="4320"/>
        </w:tabs>
        <w:ind w:left="4320" w:hanging="360"/>
      </w:pPr>
      <w:rPr>
        <w:rFonts w:ascii="Arial" w:hAnsi="Arial" w:hint="default"/>
      </w:rPr>
    </w:lvl>
    <w:lvl w:ilvl="6" w:tplc="F586D162" w:tentative="1">
      <w:start w:val="1"/>
      <w:numFmt w:val="bullet"/>
      <w:lvlText w:val="•"/>
      <w:lvlJc w:val="left"/>
      <w:pPr>
        <w:tabs>
          <w:tab w:val="num" w:pos="5040"/>
        </w:tabs>
        <w:ind w:left="5040" w:hanging="360"/>
      </w:pPr>
      <w:rPr>
        <w:rFonts w:ascii="Arial" w:hAnsi="Arial" w:hint="default"/>
      </w:rPr>
    </w:lvl>
    <w:lvl w:ilvl="7" w:tplc="137E14B2" w:tentative="1">
      <w:start w:val="1"/>
      <w:numFmt w:val="bullet"/>
      <w:lvlText w:val="•"/>
      <w:lvlJc w:val="left"/>
      <w:pPr>
        <w:tabs>
          <w:tab w:val="num" w:pos="5760"/>
        </w:tabs>
        <w:ind w:left="5760" w:hanging="360"/>
      </w:pPr>
      <w:rPr>
        <w:rFonts w:ascii="Arial" w:hAnsi="Arial" w:hint="default"/>
      </w:rPr>
    </w:lvl>
    <w:lvl w:ilvl="8" w:tplc="6F1640F4"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5ED843F0"/>
    <w:multiLevelType w:val="hybridMultilevel"/>
    <w:tmpl w:val="BFD01F7A"/>
    <w:lvl w:ilvl="0" w:tplc="0C56BED6">
      <w:start w:val="1"/>
      <w:numFmt w:val="bullet"/>
      <w:pStyle w:val="BL"/>
      <w:lvlText w:val="■"/>
      <w:lvlJc w:val="left"/>
      <w:pPr>
        <w:tabs>
          <w:tab w:val="num" w:pos="-2160"/>
        </w:tabs>
        <w:ind w:left="-360" w:hanging="360"/>
      </w:pPr>
      <w:rPr>
        <w:rFonts w:ascii="Arial" w:hAnsi="Arial" w:hint="default"/>
        <w:b/>
        <w:i w:val="0"/>
        <w:sz w:val="20"/>
        <w:szCs w:val="20"/>
      </w:rPr>
    </w:lvl>
    <w:lvl w:ilvl="1" w:tplc="2BF844E2">
      <w:start w:val="1"/>
      <w:numFmt w:val="bullet"/>
      <w:lvlText w:val="o"/>
      <w:lvlJc w:val="left"/>
      <w:pPr>
        <w:tabs>
          <w:tab w:val="num" w:pos="-720"/>
        </w:tabs>
        <w:ind w:left="-720" w:hanging="360"/>
      </w:pPr>
      <w:rPr>
        <w:rFonts w:ascii="Courier New" w:hAnsi="Courier New" w:cs="Courier New" w:hint="default"/>
      </w:rPr>
    </w:lvl>
    <w:lvl w:ilvl="2" w:tplc="1CC2C79E">
      <w:start w:val="1"/>
      <w:numFmt w:val="bullet"/>
      <w:lvlText w:val=""/>
      <w:lvlJc w:val="left"/>
      <w:pPr>
        <w:tabs>
          <w:tab w:val="num" w:pos="0"/>
        </w:tabs>
        <w:ind w:left="0" w:hanging="360"/>
      </w:pPr>
      <w:rPr>
        <w:rFonts w:ascii="Wingdings" w:hAnsi="Wingdings" w:hint="default"/>
      </w:rPr>
    </w:lvl>
    <w:lvl w:ilvl="3" w:tplc="8872FF18">
      <w:start w:val="1"/>
      <w:numFmt w:val="bullet"/>
      <w:lvlText w:val=""/>
      <w:lvlJc w:val="left"/>
      <w:pPr>
        <w:tabs>
          <w:tab w:val="num" w:pos="720"/>
        </w:tabs>
        <w:ind w:left="720" w:hanging="360"/>
      </w:pPr>
      <w:rPr>
        <w:rFonts w:ascii="Symbol" w:hAnsi="Symbol" w:hint="default"/>
      </w:rPr>
    </w:lvl>
    <w:lvl w:ilvl="4" w:tplc="CA50E90A">
      <w:start w:val="1"/>
      <w:numFmt w:val="bullet"/>
      <w:lvlText w:val="o"/>
      <w:lvlJc w:val="left"/>
      <w:pPr>
        <w:tabs>
          <w:tab w:val="num" w:pos="1440"/>
        </w:tabs>
        <w:ind w:left="1440" w:hanging="360"/>
      </w:pPr>
      <w:rPr>
        <w:rFonts w:ascii="Courier New" w:hAnsi="Courier New" w:cs="Courier New" w:hint="default"/>
      </w:rPr>
    </w:lvl>
    <w:lvl w:ilvl="5" w:tplc="E12295D2">
      <w:start w:val="1"/>
      <w:numFmt w:val="bullet"/>
      <w:lvlText w:val=""/>
      <w:lvlJc w:val="left"/>
      <w:pPr>
        <w:tabs>
          <w:tab w:val="num" w:pos="2160"/>
        </w:tabs>
        <w:ind w:left="2160" w:hanging="360"/>
      </w:pPr>
      <w:rPr>
        <w:rFonts w:ascii="Wingdings" w:hAnsi="Wingdings" w:hint="default"/>
      </w:rPr>
    </w:lvl>
    <w:lvl w:ilvl="6" w:tplc="354CEB66">
      <w:start w:val="1"/>
      <w:numFmt w:val="bullet"/>
      <w:lvlText w:val=""/>
      <w:lvlJc w:val="left"/>
      <w:pPr>
        <w:tabs>
          <w:tab w:val="num" w:pos="2880"/>
        </w:tabs>
        <w:ind w:left="2880" w:hanging="360"/>
      </w:pPr>
      <w:rPr>
        <w:rFonts w:ascii="Symbol" w:hAnsi="Symbol" w:hint="default"/>
      </w:rPr>
    </w:lvl>
    <w:lvl w:ilvl="7" w:tplc="6C6CDF96" w:tentative="1">
      <w:start w:val="1"/>
      <w:numFmt w:val="bullet"/>
      <w:lvlText w:val="o"/>
      <w:lvlJc w:val="left"/>
      <w:pPr>
        <w:tabs>
          <w:tab w:val="num" w:pos="3600"/>
        </w:tabs>
        <w:ind w:left="3600" w:hanging="360"/>
      </w:pPr>
      <w:rPr>
        <w:rFonts w:ascii="Courier New" w:hAnsi="Courier New" w:cs="Courier New" w:hint="default"/>
      </w:rPr>
    </w:lvl>
    <w:lvl w:ilvl="8" w:tplc="071060CA" w:tentative="1">
      <w:start w:val="1"/>
      <w:numFmt w:val="bullet"/>
      <w:lvlText w:val=""/>
      <w:lvlJc w:val="left"/>
      <w:pPr>
        <w:tabs>
          <w:tab w:val="num" w:pos="4320"/>
        </w:tabs>
        <w:ind w:left="4320" w:hanging="360"/>
      </w:pPr>
      <w:rPr>
        <w:rFonts w:ascii="Wingdings" w:hAnsi="Wingdings" w:hint="default"/>
      </w:rPr>
    </w:lvl>
  </w:abstractNum>
  <w:abstractNum w:abstractNumId="38" w15:restartNumberingAfterBreak="0">
    <w:nsid w:val="6C7057DA"/>
    <w:multiLevelType w:val="hybridMultilevel"/>
    <w:tmpl w:val="1F348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143F01"/>
    <w:multiLevelType w:val="hybridMultilevel"/>
    <w:tmpl w:val="7334199A"/>
    <w:lvl w:ilvl="0" w:tplc="3490FD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440818"/>
    <w:multiLevelType w:val="hybridMultilevel"/>
    <w:tmpl w:val="28ACD904"/>
    <w:lvl w:ilvl="0" w:tplc="15E8C9E8">
      <w:start w:val="1"/>
      <w:numFmt w:val="decimal"/>
      <w:pStyle w:val="NumberedListFirstLeve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74147E"/>
    <w:multiLevelType w:val="hybridMultilevel"/>
    <w:tmpl w:val="A0268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051963"/>
    <w:multiLevelType w:val="hybridMultilevel"/>
    <w:tmpl w:val="A61AA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21526A"/>
    <w:multiLevelType w:val="hybridMultilevel"/>
    <w:tmpl w:val="DA9E9DF4"/>
    <w:lvl w:ilvl="0" w:tplc="83AAB978">
      <w:start w:val="1"/>
      <w:numFmt w:val="decimal"/>
      <w:lvlText w:val="%1."/>
      <w:lvlJc w:val="left"/>
      <w:pPr>
        <w:ind w:left="720" w:hanging="360"/>
      </w:pPr>
      <w:rPr>
        <w:rFonts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950F23"/>
    <w:multiLevelType w:val="hybridMultilevel"/>
    <w:tmpl w:val="A61AA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A2490E"/>
    <w:multiLevelType w:val="hybridMultilevel"/>
    <w:tmpl w:val="B94632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6C41D8"/>
    <w:multiLevelType w:val="hybridMultilevel"/>
    <w:tmpl w:val="6F2C6E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BE005AC"/>
    <w:multiLevelType w:val="hybridMultilevel"/>
    <w:tmpl w:val="20E439F2"/>
    <w:lvl w:ilvl="0" w:tplc="49DAAED0">
      <w:start w:val="1"/>
      <w:numFmt w:val="bullet"/>
      <w:pStyle w:val="BulletedListInsideNumberedList"/>
      <w:lvlText w:val=""/>
      <w:lvlJc w:val="left"/>
      <w:pPr>
        <w:ind w:left="1080" w:hanging="360"/>
      </w:pPr>
      <w:rPr>
        <w:rFonts w:ascii="Symbol" w:hAnsi="Symbol" w:hint="default"/>
        <w:u w:color="9BBB59" w:themeColor="accent3"/>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21262249">
    <w:abstractNumId w:val="40"/>
  </w:num>
  <w:num w:numId="2" w16cid:durableId="755906685">
    <w:abstractNumId w:val="47"/>
  </w:num>
  <w:num w:numId="3" w16cid:durableId="929587685">
    <w:abstractNumId w:val="37"/>
  </w:num>
  <w:num w:numId="4" w16cid:durableId="1104576221">
    <w:abstractNumId w:val="5"/>
  </w:num>
  <w:num w:numId="5" w16cid:durableId="754209338">
    <w:abstractNumId w:val="36"/>
  </w:num>
  <w:num w:numId="6" w16cid:durableId="1025325165">
    <w:abstractNumId w:val="1"/>
  </w:num>
  <w:num w:numId="7" w16cid:durableId="42214477">
    <w:abstractNumId w:val="23"/>
  </w:num>
  <w:num w:numId="8" w16cid:durableId="472214343">
    <w:abstractNumId w:val="27"/>
  </w:num>
  <w:num w:numId="9" w16cid:durableId="197670505">
    <w:abstractNumId w:val="9"/>
  </w:num>
  <w:num w:numId="10" w16cid:durableId="1333491477">
    <w:abstractNumId w:val="19"/>
  </w:num>
  <w:num w:numId="11" w16cid:durableId="1101221298">
    <w:abstractNumId w:val="14"/>
  </w:num>
  <w:num w:numId="12" w16cid:durableId="1433166222">
    <w:abstractNumId w:val="29"/>
  </w:num>
  <w:num w:numId="13" w16cid:durableId="1589457583">
    <w:abstractNumId w:val="41"/>
  </w:num>
  <w:num w:numId="14" w16cid:durableId="1939018438">
    <w:abstractNumId w:val="13"/>
  </w:num>
  <w:num w:numId="15" w16cid:durableId="1421491801">
    <w:abstractNumId w:val="43"/>
  </w:num>
  <w:num w:numId="16" w16cid:durableId="2006787226">
    <w:abstractNumId w:val="21"/>
  </w:num>
  <w:num w:numId="17" w16cid:durableId="342753475">
    <w:abstractNumId w:val="32"/>
  </w:num>
  <w:num w:numId="18" w16cid:durableId="1412310177">
    <w:abstractNumId w:val="46"/>
  </w:num>
  <w:num w:numId="19" w16cid:durableId="1251816891">
    <w:abstractNumId w:val="34"/>
  </w:num>
  <w:num w:numId="20" w16cid:durableId="2036075074">
    <w:abstractNumId w:val="35"/>
  </w:num>
  <w:num w:numId="21" w16cid:durableId="1705909255">
    <w:abstractNumId w:val="0"/>
  </w:num>
  <w:num w:numId="22" w16cid:durableId="90012727">
    <w:abstractNumId w:val="22"/>
  </w:num>
  <w:num w:numId="23" w16cid:durableId="325089069">
    <w:abstractNumId w:val="16"/>
  </w:num>
  <w:num w:numId="24" w16cid:durableId="1081412134">
    <w:abstractNumId w:val="46"/>
  </w:num>
  <w:num w:numId="25" w16cid:durableId="1296831182">
    <w:abstractNumId w:val="38"/>
  </w:num>
  <w:num w:numId="26" w16cid:durableId="882444671">
    <w:abstractNumId w:val="28"/>
  </w:num>
  <w:num w:numId="27" w16cid:durableId="1100954738">
    <w:abstractNumId w:val="12"/>
  </w:num>
  <w:num w:numId="28" w16cid:durableId="2049450579">
    <w:abstractNumId w:val="8"/>
  </w:num>
  <w:num w:numId="29" w16cid:durableId="1545828027">
    <w:abstractNumId w:val="45"/>
  </w:num>
  <w:num w:numId="30" w16cid:durableId="262231315">
    <w:abstractNumId w:val="3"/>
  </w:num>
  <w:num w:numId="31" w16cid:durableId="1107429504">
    <w:abstractNumId w:val="26"/>
  </w:num>
  <w:num w:numId="32" w16cid:durableId="1854808085">
    <w:abstractNumId w:val="24"/>
  </w:num>
  <w:num w:numId="33" w16cid:durableId="443312288">
    <w:abstractNumId w:val="30"/>
  </w:num>
  <w:num w:numId="34" w16cid:durableId="2103909426">
    <w:abstractNumId w:val="6"/>
  </w:num>
  <w:num w:numId="35" w16cid:durableId="143662350">
    <w:abstractNumId w:val="18"/>
  </w:num>
  <w:num w:numId="36" w16cid:durableId="1784611088">
    <w:abstractNumId w:val="15"/>
  </w:num>
  <w:num w:numId="37" w16cid:durableId="1039818466">
    <w:abstractNumId w:val="44"/>
  </w:num>
  <w:num w:numId="38" w16cid:durableId="1439985523">
    <w:abstractNumId w:val="42"/>
  </w:num>
  <w:num w:numId="39" w16cid:durableId="1259220681">
    <w:abstractNumId w:val="39"/>
  </w:num>
  <w:num w:numId="40" w16cid:durableId="1395080634">
    <w:abstractNumId w:val="31"/>
  </w:num>
  <w:num w:numId="41" w16cid:durableId="512451550">
    <w:abstractNumId w:val="10"/>
  </w:num>
  <w:num w:numId="42" w16cid:durableId="849874588">
    <w:abstractNumId w:val="20"/>
  </w:num>
  <w:num w:numId="43" w16cid:durableId="423693057">
    <w:abstractNumId w:val="4"/>
  </w:num>
  <w:num w:numId="44" w16cid:durableId="495726979">
    <w:abstractNumId w:val="17"/>
  </w:num>
  <w:num w:numId="45" w16cid:durableId="1112942313">
    <w:abstractNumId w:val="7"/>
  </w:num>
  <w:num w:numId="46" w16cid:durableId="623973386">
    <w:abstractNumId w:val="25"/>
  </w:num>
  <w:num w:numId="47" w16cid:durableId="991131306">
    <w:abstractNumId w:val="2"/>
  </w:num>
  <w:num w:numId="48" w16cid:durableId="669674459">
    <w:abstractNumId w:val="11"/>
  </w:num>
  <w:num w:numId="49" w16cid:durableId="21524610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drawingGridHorizontalSpacing w:val="187"/>
  <w:drawingGridVerticalSpacing w:val="18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111E"/>
    <w:rsid w:val="00002EA1"/>
    <w:rsid w:val="00002F5C"/>
    <w:rsid w:val="000037E2"/>
    <w:rsid w:val="000054FE"/>
    <w:rsid w:val="00005574"/>
    <w:rsid w:val="0000588C"/>
    <w:rsid w:val="000065A4"/>
    <w:rsid w:val="0000674B"/>
    <w:rsid w:val="000069B8"/>
    <w:rsid w:val="000077EB"/>
    <w:rsid w:val="00007ADE"/>
    <w:rsid w:val="00007D01"/>
    <w:rsid w:val="00007EDB"/>
    <w:rsid w:val="0001040B"/>
    <w:rsid w:val="000109E4"/>
    <w:rsid w:val="000126EF"/>
    <w:rsid w:val="000133E0"/>
    <w:rsid w:val="00013686"/>
    <w:rsid w:val="00014679"/>
    <w:rsid w:val="00015259"/>
    <w:rsid w:val="00015D23"/>
    <w:rsid w:val="00016166"/>
    <w:rsid w:val="000164E8"/>
    <w:rsid w:val="00016CC6"/>
    <w:rsid w:val="00016D22"/>
    <w:rsid w:val="00016DBB"/>
    <w:rsid w:val="00020890"/>
    <w:rsid w:val="00021367"/>
    <w:rsid w:val="00021717"/>
    <w:rsid w:val="00023971"/>
    <w:rsid w:val="00023FDF"/>
    <w:rsid w:val="000312CB"/>
    <w:rsid w:val="00032053"/>
    <w:rsid w:val="00033425"/>
    <w:rsid w:val="00034079"/>
    <w:rsid w:val="00034D2D"/>
    <w:rsid w:val="00034DF2"/>
    <w:rsid w:val="00034EDA"/>
    <w:rsid w:val="00035000"/>
    <w:rsid w:val="000363DF"/>
    <w:rsid w:val="00036AFC"/>
    <w:rsid w:val="00036F8A"/>
    <w:rsid w:val="00040BA2"/>
    <w:rsid w:val="0004108F"/>
    <w:rsid w:val="00044360"/>
    <w:rsid w:val="000446B5"/>
    <w:rsid w:val="00044765"/>
    <w:rsid w:val="00052235"/>
    <w:rsid w:val="00052DF1"/>
    <w:rsid w:val="00053DD6"/>
    <w:rsid w:val="00053F1A"/>
    <w:rsid w:val="000553FB"/>
    <w:rsid w:val="000571AE"/>
    <w:rsid w:val="00057971"/>
    <w:rsid w:val="000600B5"/>
    <w:rsid w:val="00060DC3"/>
    <w:rsid w:val="000618F0"/>
    <w:rsid w:val="00063B14"/>
    <w:rsid w:val="00063D4B"/>
    <w:rsid w:val="000640E3"/>
    <w:rsid w:val="00064183"/>
    <w:rsid w:val="00064447"/>
    <w:rsid w:val="00064C9C"/>
    <w:rsid w:val="00065871"/>
    <w:rsid w:val="00066F03"/>
    <w:rsid w:val="00066FF3"/>
    <w:rsid w:val="0006796E"/>
    <w:rsid w:val="000679A4"/>
    <w:rsid w:val="00070BA8"/>
    <w:rsid w:val="00071332"/>
    <w:rsid w:val="000714EC"/>
    <w:rsid w:val="000716B4"/>
    <w:rsid w:val="00071955"/>
    <w:rsid w:val="00072B12"/>
    <w:rsid w:val="000743EB"/>
    <w:rsid w:val="00074A99"/>
    <w:rsid w:val="00075ACD"/>
    <w:rsid w:val="0007654E"/>
    <w:rsid w:val="00076B50"/>
    <w:rsid w:val="00077045"/>
    <w:rsid w:val="0007716D"/>
    <w:rsid w:val="00077192"/>
    <w:rsid w:val="000771CD"/>
    <w:rsid w:val="0007764A"/>
    <w:rsid w:val="0008033B"/>
    <w:rsid w:val="000810DC"/>
    <w:rsid w:val="00083685"/>
    <w:rsid w:val="00083A12"/>
    <w:rsid w:val="000854FC"/>
    <w:rsid w:val="0008691B"/>
    <w:rsid w:val="000913E4"/>
    <w:rsid w:val="00091583"/>
    <w:rsid w:val="0009212E"/>
    <w:rsid w:val="00092BAE"/>
    <w:rsid w:val="00092C19"/>
    <w:rsid w:val="00092F14"/>
    <w:rsid w:val="00094B1E"/>
    <w:rsid w:val="00096A7F"/>
    <w:rsid w:val="000975A0"/>
    <w:rsid w:val="00097852"/>
    <w:rsid w:val="000A1CB0"/>
    <w:rsid w:val="000A312B"/>
    <w:rsid w:val="000A4940"/>
    <w:rsid w:val="000A49CB"/>
    <w:rsid w:val="000A555A"/>
    <w:rsid w:val="000A65E6"/>
    <w:rsid w:val="000A6A87"/>
    <w:rsid w:val="000A6D73"/>
    <w:rsid w:val="000A6E16"/>
    <w:rsid w:val="000A73AB"/>
    <w:rsid w:val="000A78EE"/>
    <w:rsid w:val="000B2AF3"/>
    <w:rsid w:val="000B44D1"/>
    <w:rsid w:val="000B44DA"/>
    <w:rsid w:val="000B6538"/>
    <w:rsid w:val="000B6A7A"/>
    <w:rsid w:val="000B6DC9"/>
    <w:rsid w:val="000B778F"/>
    <w:rsid w:val="000B7DE9"/>
    <w:rsid w:val="000C0562"/>
    <w:rsid w:val="000C09FF"/>
    <w:rsid w:val="000C1BB0"/>
    <w:rsid w:val="000C2E96"/>
    <w:rsid w:val="000C452D"/>
    <w:rsid w:val="000C5D94"/>
    <w:rsid w:val="000C6CAB"/>
    <w:rsid w:val="000C77E5"/>
    <w:rsid w:val="000C7969"/>
    <w:rsid w:val="000C7F7A"/>
    <w:rsid w:val="000D0413"/>
    <w:rsid w:val="000D04D8"/>
    <w:rsid w:val="000D0ABE"/>
    <w:rsid w:val="000D1019"/>
    <w:rsid w:val="000D137A"/>
    <w:rsid w:val="000D4015"/>
    <w:rsid w:val="000D5E5D"/>
    <w:rsid w:val="000D5EB4"/>
    <w:rsid w:val="000D600D"/>
    <w:rsid w:val="000E0286"/>
    <w:rsid w:val="000E1083"/>
    <w:rsid w:val="000E2719"/>
    <w:rsid w:val="000E2B53"/>
    <w:rsid w:val="000E3BBA"/>
    <w:rsid w:val="000E404B"/>
    <w:rsid w:val="000E44BF"/>
    <w:rsid w:val="000E4A0F"/>
    <w:rsid w:val="000E5199"/>
    <w:rsid w:val="000E54AF"/>
    <w:rsid w:val="000E666F"/>
    <w:rsid w:val="000E7393"/>
    <w:rsid w:val="000E78E8"/>
    <w:rsid w:val="000F150C"/>
    <w:rsid w:val="000F1736"/>
    <w:rsid w:val="000F1952"/>
    <w:rsid w:val="000F1B09"/>
    <w:rsid w:val="000F2A91"/>
    <w:rsid w:val="000F3643"/>
    <w:rsid w:val="000F3C32"/>
    <w:rsid w:val="000F404D"/>
    <w:rsid w:val="000F4215"/>
    <w:rsid w:val="000F46F6"/>
    <w:rsid w:val="000F5F53"/>
    <w:rsid w:val="000F62D1"/>
    <w:rsid w:val="000F67BA"/>
    <w:rsid w:val="00100F7B"/>
    <w:rsid w:val="001026E7"/>
    <w:rsid w:val="00102DA7"/>
    <w:rsid w:val="00102FF2"/>
    <w:rsid w:val="001030DF"/>
    <w:rsid w:val="00103F96"/>
    <w:rsid w:val="00104C54"/>
    <w:rsid w:val="00104CB3"/>
    <w:rsid w:val="001074F6"/>
    <w:rsid w:val="00107B27"/>
    <w:rsid w:val="0011199D"/>
    <w:rsid w:val="00111B6B"/>
    <w:rsid w:val="00112274"/>
    <w:rsid w:val="00112798"/>
    <w:rsid w:val="001129C6"/>
    <w:rsid w:val="00113244"/>
    <w:rsid w:val="00116161"/>
    <w:rsid w:val="00120745"/>
    <w:rsid w:val="00120E6D"/>
    <w:rsid w:val="00121046"/>
    <w:rsid w:val="00121AF2"/>
    <w:rsid w:val="001224E0"/>
    <w:rsid w:val="001228CC"/>
    <w:rsid w:val="00125709"/>
    <w:rsid w:val="00127233"/>
    <w:rsid w:val="00130F05"/>
    <w:rsid w:val="00130F12"/>
    <w:rsid w:val="00131647"/>
    <w:rsid w:val="0013248A"/>
    <w:rsid w:val="0013282C"/>
    <w:rsid w:val="0013297A"/>
    <w:rsid w:val="001338E2"/>
    <w:rsid w:val="00135DAA"/>
    <w:rsid w:val="00137809"/>
    <w:rsid w:val="00140015"/>
    <w:rsid w:val="001418AF"/>
    <w:rsid w:val="00143D9D"/>
    <w:rsid w:val="001454C6"/>
    <w:rsid w:val="00145B4E"/>
    <w:rsid w:val="00146600"/>
    <w:rsid w:val="0015105C"/>
    <w:rsid w:val="001510E3"/>
    <w:rsid w:val="00151ECB"/>
    <w:rsid w:val="00152C05"/>
    <w:rsid w:val="00155957"/>
    <w:rsid w:val="001576D4"/>
    <w:rsid w:val="00160AF3"/>
    <w:rsid w:val="0016172B"/>
    <w:rsid w:val="00161B52"/>
    <w:rsid w:val="00162A3E"/>
    <w:rsid w:val="00163355"/>
    <w:rsid w:val="00163D2B"/>
    <w:rsid w:val="00164472"/>
    <w:rsid w:val="00164BBD"/>
    <w:rsid w:val="00166E27"/>
    <w:rsid w:val="00166E8C"/>
    <w:rsid w:val="00166EF4"/>
    <w:rsid w:val="00167151"/>
    <w:rsid w:val="0017080F"/>
    <w:rsid w:val="00171292"/>
    <w:rsid w:val="0017397C"/>
    <w:rsid w:val="00175529"/>
    <w:rsid w:val="00176124"/>
    <w:rsid w:val="00176710"/>
    <w:rsid w:val="00177649"/>
    <w:rsid w:val="0018180D"/>
    <w:rsid w:val="00184723"/>
    <w:rsid w:val="00184BB8"/>
    <w:rsid w:val="0018562E"/>
    <w:rsid w:val="001859FD"/>
    <w:rsid w:val="00185B2F"/>
    <w:rsid w:val="00187CA0"/>
    <w:rsid w:val="00187ED1"/>
    <w:rsid w:val="00193ABA"/>
    <w:rsid w:val="00193F19"/>
    <w:rsid w:val="00195426"/>
    <w:rsid w:val="00197A3A"/>
    <w:rsid w:val="001A0BAA"/>
    <w:rsid w:val="001A151A"/>
    <w:rsid w:val="001A360F"/>
    <w:rsid w:val="001A436B"/>
    <w:rsid w:val="001A4561"/>
    <w:rsid w:val="001A4F9F"/>
    <w:rsid w:val="001A5269"/>
    <w:rsid w:val="001B0012"/>
    <w:rsid w:val="001B0A28"/>
    <w:rsid w:val="001B19E2"/>
    <w:rsid w:val="001B1E77"/>
    <w:rsid w:val="001B2114"/>
    <w:rsid w:val="001B355C"/>
    <w:rsid w:val="001B3E07"/>
    <w:rsid w:val="001B5BDA"/>
    <w:rsid w:val="001B5EEF"/>
    <w:rsid w:val="001B692D"/>
    <w:rsid w:val="001B6A97"/>
    <w:rsid w:val="001B6E87"/>
    <w:rsid w:val="001B733B"/>
    <w:rsid w:val="001C00A8"/>
    <w:rsid w:val="001C170A"/>
    <w:rsid w:val="001C33DF"/>
    <w:rsid w:val="001C3FE0"/>
    <w:rsid w:val="001C53AB"/>
    <w:rsid w:val="001C6E9D"/>
    <w:rsid w:val="001D0704"/>
    <w:rsid w:val="001D100A"/>
    <w:rsid w:val="001D10AA"/>
    <w:rsid w:val="001D2414"/>
    <w:rsid w:val="001D25B0"/>
    <w:rsid w:val="001D28BB"/>
    <w:rsid w:val="001D3296"/>
    <w:rsid w:val="001D4BA1"/>
    <w:rsid w:val="001D4E91"/>
    <w:rsid w:val="001D640D"/>
    <w:rsid w:val="001D64B3"/>
    <w:rsid w:val="001D6EC4"/>
    <w:rsid w:val="001D6FA1"/>
    <w:rsid w:val="001D7753"/>
    <w:rsid w:val="001D7C35"/>
    <w:rsid w:val="001E042C"/>
    <w:rsid w:val="001E0522"/>
    <w:rsid w:val="001E20F6"/>
    <w:rsid w:val="001E377C"/>
    <w:rsid w:val="001E463B"/>
    <w:rsid w:val="001E4BAD"/>
    <w:rsid w:val="001E4CE6"/>
    <w:rsid w:val="001E4CFE"/>
    <w:rsid w:val="001F1EB4"/>
    <w:rsid w:val="001F3ACB"/>
    <w:rsid w:val="001F421D"/>
    <w:rsid w:val="001F480E"/>
    <w:rsid w:val="001F4DD1"/>
    <w:rsid w:val="001F5CF1"/>
    <w:rsid w:val="001F67E7"/>
    <w:rsid w:val="00200610"/>
    <w:rsid w:val="002040D1"/>
    <w:rsid w:val="0020446F"/>
    <w:rsid w:val="00205602"/>
    <w:rsid w:val="00207B06"/>
    <w:rsid w:val="00210405"/>
    <w:rsid w:val="00210757"/>
    <w:rsid w:val="00210DA5"/>
    <w:rsid w:val="002117CA"/>
    <w:rsid w:val="0021394F"/>
    <w:rsid w:val="00213AB4"/>
    <w:rsid w:val="00213C9A"/>
    <w:rsid w:val="002146C2"/>
    <w:rsid w:val="00215389"/>
    <w:rsid w:val="002156D9"/>
    <w:rsid w:val="00216565"/>
    <w:rsid w:val="00220F26"/>
    <w:rsid w:val="00221150"/>
    <w:rsid w:val="00221514"/>
    <w:rsid w:val="002239C9"/>
    <w:rsid w:val="0022479E"/>
    <w:rsid w:val="00225279"/>
    <w:rsid w:val="00225B93"/>
    <w:rsid w:val="00226851"/>
    <w:rsid w:val="00227992"/>
    <w:rsid w:val="00227D10"/>
    <w:rsid w:val="0023098C"/>
    <w:rsid w:val="0023176E"/>
    <w:rsid w:val="002342E2"/>
    <w:rsid w:val="00234D55"/>
    <w:rsid w:val="00236694"/>
    <w:rsid w:val="0023750B"/>
    <w:rsid w:val="00237CD9"/>
    <w:rsid w:val="002418D3"/>
    <w:rsid w:val="00241BDD"/>
    <w:rsid w:val="00241E27"/>
    <w:rsid w:val="00243C32"/>
    <w:rsid w:val="00245420"/>
    <w:rsid w:val="0024620C"/>
    <w:rsid w:val="002469B2"/>
    <w:rsid w:val="00246CAC"/>
    <w:rsid w:val="00247805"/>
    <w:rsid w:val="002506DA"/>
    <w:rsid w:val="002515EE"/>
    <w:rsid w:val="002519DC"/>
    <w:rsid w:val="00252DC3"/>
    <w:rsid w:val="0025722C"/>
    <w:rsid w:val="002608EC"/>
    <w:rsid w:val="002610A6"/>
    <w:rsid w:val="002613B6"/>
    <w:rsid w:val="002622D7"/>
    <w:rsid w:val="0026537C"/>
    <w:rsid w:val="002655C8"/>
    <w:rsid w:val="00267A94"/>
    <w:rsid w:val="002700E4"/>
    <w:rsid w:val="0027114B"/>
    <w:rsid w:val="00272AF4"/>
    <w:rsid w:val="002737CE"/>
    <w:rsid w:val="00273C75"/>
    <w:rsid w:val="00273D7D"/>
    <w:rsid w:val="00274AD5"/>
    <w:rsid w:val="002759C8"/>
    <w:rsid w:val="00275CA1"/>
    <w:rsid w:val="00276CEC"/>
    <w:rsid w:val="00276FC9"/>
    <w:rsid w:val="00277C32"/>
    <w:rsid w:val="00280721"/>
    <w:rsid w:val="00280A88"/>
    <w:rsid w:val="0028222D"/>
    <w:rsid w:val="00282DFE"/>
    <w:rsid w:val="002833AD"/>
    <w:rsid w:val="002863C9"/>
    <w:rsid w:val="002863CD"/>
    <w:rsid w:val="00287482"/>
    <w:rsid w:val="002877DB"/>
    <w:rsid w:val="00287C20"/>
    <w:rsid w:val="00290A6D"/>
    <w:rsid w:val="00295356"/>
    <w:rsid w:val="002962BB"/>
    <w:rsid w:val="0029745A"/>
    <w:rsid w:val="002977AF"/>
    <w:rsid w:val="002A00F4"/>
    <w:rsid w:val="002A083A"/>
    <w:rsid w:val="002A0E5F"/>
    <w:rsid w:val="002A11C6"/>
    <w:rsid w:val="002A24A7"/>
    <w:rsid w:val="002A2CFD"/>
    <w:rsid w:val="002A37C5"/>
    <w:rsid w:val="002A3838"/>
    <w:rsid w:val="002A3EB9"/>
    <w:rsid w:val="002A44B7"/>
    <w:rsid w:val="002A4E62"/>
    <w:rsid w:val="002A5C93"/>
    <w:rsid w:val="002A78B0"/>
    <w:rsid w:val="002B03B7"/>
    <w:rsid w:val="002B151F"/>
    <w:rsid w:val="002B163D"/>
    <w:rsid w:val="002B25B6"/>
    <w:rsid w:val="002B2D44"/>
    <w:rsid w:val="002B3275"/>
    <w:rsid w:val="002B7F56"/>
    <w:rsid w:val="002C0AA5"/>
    <w:rsid w:val="002C1615"/>
    <w:rsid w:val="002C17C4"/>
    <w:rsid w:val="002C1BEC"/>
    <w:rsid w:val="002C1FD3"/>
    <w:rsid w:val="002C2B70"/>
    <w:rsid w:val="002C427D"/>
    <w:rsid w:val="002C4861"/>
    <w:rsid w:val="002C525C"/>
    <w:rsid w:val="002C525E"/>
    <w:rsid w:val="002C57A5"/>
    <w:rsid w:val="002C5DF6"/>
    <w:rsid w:val="002C5E28"/>
    <w:rsid w:val="002C6116"/>
    <w:rsid w:val="002C6A4F"/>
    <w:rsid w:val="002C7132"/>
    <w:rsid w:val="002D0C89"/>
    <w:rsid w:val="002D1267"/>
    <w:rsid w:val="002D19B4"/>
    <w:rsid w:val="002D1F00"/>
    <w:rsid w:val="002D20B6"/>
    <w:rsid w:val="002D2711"/>
    <w:rsid w:val="002D4784"/>
    <w:rsid w:val="002D7826"/>
    <w:rsid w:val="002E06BB"/>
    <w:rsid w:val="002E19D8"/>
    <w:rsid w:val="002E2A4F"/>
    <w:rsid w:val="002E2AF7"/>
    <w:rsid w:val="002E3707"/>
    <w:rsid w:val="002E5A8F"/>
    <w:rsid w:val="002E66DB"/>
    <w:rsid w:val="002E6E04"/>
    <w:rsid w:val="002E7BDB"/>
    <w:rsid w:val="002F1703"/>
    <w:rsid w:val="002F282F"/>
    <w:rsid w:val="002F550D"/>
    <w:rsid w:val="002F5B96"/>
    <w:rsid w:val="002F5E16"/>
    <w:rsid w:val="002F6A41"/>
    <w:rsid w:val="002F7321"/>
    <w:rsid w:val="00300A96"/>
    <w:rsid w:val="00301A5D"/>
    <w:rsid w:val="00301AC3"/>
    <w:rsid w:val="00303820"/>
    <w:rsid w:val="00303920"/>
    <w:rsid w:val="00303AA2"/>
    <w:rsid w:val="0030411C"/>
    <w:rsid w:val="00305AB3"/>
    <w:rsid w:val="00306476"/>
    <w:rsid w:val="00311141"/>
    <w:rsid w:val="00313163"/>
    <w:rsid w:val="00313D74"/>
    <w:rsid w:val="0031488B"/>
    <w:rsid w:val="00315D4B"/>
    <w:rsid w:val="00317CDC"/>
    <w:rsid w:val="00321B57"/>
    <w:rsid w:val="0032370D"/>
    <w:rsid w:val="00326AAA"/>
    <w:rsid w:val="003278C7"/>
    <w:rsid w:val="00331C75"/>
    <w:rsid w:val="00332AAA"/>
    <w:rsid w:val="00333E2F"/>
    <w:rsid w:val="00334CB7"/>
    <w:rsid w:val="003355B5"/>
    <w:rsid w:val="00336035"/>
    <w:rsid w:val="00341545"/>
    <w:rsid w:val="00341676"/>
    <w:rsid w:val="003417C7"/>
    <w:rsid w:val="0034197C"/>
    <w:rsid w:val="00341AD7"/>
    <w:rsid w:val="00342865"/>
    <w:rsid w:val="003430D7"/>
    <w:rsid w:val="003448CA"/>
    <w:rsid w:val="003453BE"/>
    <w:rsid w:val="0034687B"/>
    <w:rsid w:val="00346BA6"/>
    <w:rsid w:val="00347D38"/>
    <w:rsid w:val="003501B4"/>
    <w:rsid w:val="003505A4"/>
    <w:rsid w:val="00351595"/>
    <w:rsid w:val="003528AA"/>
    <w:rsid w:val="00352D0A"/>
    <w:rsid w:val="0035423F"/>
    <w:rsid w:val="00354279"/>
    <w:rsid w:val="0035536D"/>
    <w:rsid w:val="00355782"/>
    <w:rsid w:val="00357C68"/>
    <w:rsid w:val="00360E6C"/>
    <w:rsid w:val="003615A8"/>
    <w:rsid w:val="003622E0"/>
    <w:rsid w:val="003622E6"/>
    <w:rsid w:val="0036456F"/>
    <w:rsid w:val="00365951"/>
    <w:rsid w:val="0036595B"/>
    <w:rsid w:val="00365A40"/>
    <w:rsid w:val="0036691C"/>
    <w:rsid w:val="003709D2"/>
    <w:rsid w:val="00370A2F"/>
    <w:rsid w:val="00371464"/>
    <w:rsid w:val="00372D49"/>
    <w:rsid w:val="00373520"/>
    <w:rsid w:val="00374A97"/>
    <w:rsid w:val="0037741D"/>
    <w:rsid w:val="00380577"/>
    <w:rsid w:val="003817E2"/>
    <w:rsid w:val="0038421D"/>
    <w:rsid w:val="00384500"/>
    <w:rsid w:val="0038563F"/>
    <w:rsid w:val="0038661B"/>
    <w:rsid w:val="00386F28"/>
    <w:rsid w:val="003873A1"/>
    <w:rsid w:val="003903EC"/>
    <w:rsid w:val="00391828"/>
    <w:rsid w:val="00391BBE"/>
    <w:rsid w:val="003923D7"/>
    <w:rsid w:val="003927F5"/>
    <w:rsid w:val="003939ED"/>
    <w:rsid w:val="0039487F"/>
    <w:rsid w:val="00395814"/>
    <w:rsid w:val="00395BFC"/>
    <w:rsid w:val="0039614E"/>
    <w:rsid w:val="003962D7"/>
    <w:rsid w:val="0039661D"/>
    <w:rsid w:val="00396F20"/>
    <w:rsid w:val="00397B98"/>
    <w:rsid w:val="003A0DFA"/>
    <w:rsid w:val="003A125A"/>
    <w:rsid w:val="003A12D6"/>
    <w:rsid w:val="003A305D"/>
    <w:rsid w:val="003A51DB"/>
    <w:rsid w:val="003A5CA0"/>
    <w:rsid w:val="003A648E"/>
    <w:rsid w:val="003A7120"/>
    <w:rsid w:val="003B039D"/>
    <w:rsid w:val="003B084A"/>
    <w:rsid w:val="003B2088"/>
    <w:rsid w:val="003B5EAA"/>
    <w:rsid w:val="003B70AA"/>
    <w:rsid w:val="003B7E6B"/>
    <w:rsid w:val="003C01F7"/>
    <w:rsid w:val="003C063A"/>
    <w:rsid w:val="003C0A2B"/>
    <w:rsid w:val="003C0A9D"/>
    <w:rsid w:val="003C4CA4"/>
    <w:rsid w:val="003C4CEC"/>
    <w:rsid w:val="003C519F"/>
    <w:rsid w:val="003C65CE"/>
    <w:rsid w:val="003D119F"/>
    <w:rsid w:val="003D140E"/>
    <w:rsid w:val="003D17E4"/>
    <w:rsid w:val="003D1BD4"/>
    <w:rsid w:val="003D1DA2"/>
    <w:rsid w:val="003D24CF"/>
    <w:rsid w:val="003D4525"/>
    <w:rsid w:val="003D458F"/>
    <w:rsid w:val="003D4886"/>
    <w:rsid w:val="003D4C2E"/>
    <w:rsid w:val="003D6B87"/>
    <w:rsid w:val="003D6D61"/>
    <w:rsid w:val="003D7D31"/>
    <w:rsid w:val="003E0E3D"/>
    <w:rsid w:val="003E2588"/>
    <w:rsid w:val="003E30D0"/>
    <w:rsid w:val="003E34C5"/>
    <w:rsid w:val="003E3F07"/>
    <w:rsid w:val="003E5018"/>
    <w:rsid w:val="003E655B"/>
    <w:rsid w:val="003F0F54"/>
    <w:rsid w:val="003F1341"/>
    <w:rsid w:val="003F1922"/>
    <w:rsid w:val="003F439F"/>
    <w:rsid w:val="004020D1"/>
    <w:rsid w:val="00402245"/>
    <w:rsid w:val="004022DC"/>
    <w:rsid w:val="00402608"/>
    <w:rsid w:val="004028F5"/>
    <w:rsid w:val="00406270"/>
    <w:rsid w:val="0040652E"/>
    <w:rsid w:val="004145A3"/>
    <w:rsid w:val="004167B1"/>
    <w:rsid w:val="004175B1"/>
    <w:rsid w:val="00417671"/>
    <w:rsid w:val="004203CE"/>
    <w:rsid w:val="00424282"/>
    <w:rsid w:val="00424570"/>
    <w:rsid w:val="0042529E"/>
    <w:rsid w:val="00425441"/>
    <w:rsid w:val="00425A7F"/>
    <w:rsid w:val="00430309"/>
    <w:rsid w:val="004310F3"/>
    <w:rsid w:val="00432C5E"/>
    <w:rsid w:val="00435430"/>
    <w:rsid w:val="00436C07"/>
    <w:rsid w:val="00437EA5"/>
    <w:rsid w:val="00441CC7"/>
    <w:rsid w:val="00442811"/>
    <w:rsid w:val="0044363D"/>
    <w:rsid w:val="00444309"/>
    <w:rsid w:val="00444415"/>
    <w:rsid w:val="00444BE1"/>
    <w:rsid w:val="00446BDF"/>
    <w:rsid w:val="00447107"/>
    <w:rsid w:val="004471E2"/>
    <w:rsid w:val="00447460"/>
    <w:rsid w:val="00450500"/>
    <w:rsid w:val="00450B29"/>
    <w:rsid w:val="00451F92"/>
    <w:rsid w:val="004522F8"/>
    <w:rsid w:val="00452E5A"/>
    <w:rsid w:val="0045392B"/>
    <w:rsid w:val="0045393B"/>
    <w:rsid w:val="004543E0"/>
    <w:rsid w:val="004548D3"/>
    <w:rsid w:val="00455AB6"/>
    <w:rsid w:val="00456CFE"/>
    <w:rsid w:val="0046081F"/>
    <w:rsid w:val="00460F34"/>
    <w:rsid w:val="004612C1"/>
    <w:rsid w:val="00461476"/>
    <w:rsid w:val="00461FCA"/>
    <w:rsid w:val="00462275"/>
    <w:rsid w:val="004646F2"/>
    <w:rsid w:val="0046562A"/>
    <w:rsid w:val="00465A88"/>
    <w:rsid w:val="00466959"/>
    <w:rsid w:val="00466E02"/>
    <w:rsid w:val="00466F96"/>
    <w:rsid w:val="00467C9F"/>
    <w:rsid w:val="00470751"/>
    <w:rsid w:val="00471BAD"/>
    <w:rsid w:val="00472024"/>
    <w:rsid w:val="0047278E"/>
    <w:rsid w:val="00472F1E"/>
    <w:rsid w:val="004734BD"/>
    <w:rsid w:val="0047450E"/>
    <w:rsid w:val="00475C92"/>
    <w:rsid w:val="0047758F"/>
    <w:rsid w:val="00480093"/>
    <w:rsid w:val="00481A2B"/>
    <w:rsid w:val="004823D5"/>
    <w:rsid w:val="004829AC"/>
    <w:rsid w:val="004834BF"/>
    <w:rsid w:val="0048362B"/>
    <w:rsid w:val="00483790"/>
    <w:rsid w:val="004873E8"/>
    <w:rsid w:val="00487466"/>
    <w:rsid w:val="004902D0"/>
    <w:rsid w:val="0049034F"/>
    <w:rsid w:val="004908D7"/>
    <w:rsid w:val="00491691"/>
    <w:rsid w:val="00491D28"/>
    <w:rsid w:val="004929F0"/>
    <w:rsid w:val="00492DB1"/>
    <w:rsid w:val="00492DB6"/>
    <w:rsid w:val="004932CF"/>
    <w:rsid w:val="004934B4"/>
    <w:rsid w:val="004957AB"/>
    <w:rsid w:val="00496892"/>
    <w:rsid w:val="004970EB"/>
    <w:rsid w:val="004976F1"/>
    <w:rsid w:val="004A010D"/>
    <w:rsid w:val="004A10D3"/>
    <w:rsid w:val="004A13EC"/>
    <w:rsid w:val="004A14D7"/>
    <w:rsid w:val="004A4195"/>
    <w:rsid w:val="004A4B76"/>
    <w:rsid w:val="004A4D63"/>
    <w:rsid w:val="004A674C"/>
    <w:rsid w:val="004A6DA8"/>
    <w:rsid w:val="004B09DC"/>
    <w:rsid w:val="004B1024"/>
    <w:rsid w:val="004B10FA"/>
    <w:rsid w:val="004B1621"/>
    <w:rsid w:val="004B1A48"/>
    <w:rsid w:val="004B2E5C"/>
    <w:rsid w:val="004B2FC9"/>
    <w:rsid w:val="004B30C9"/>
    <w:rsid w:val="004B5247"/>
    <w:rsid w:val="004B5816"/>
    <w:rsid w:val="004B58B6"/>
    <w:rsid w:val="004B6055"/>
    <w:rsid w:val="004B77C6"/>
    <w:rsid w:val="004B7CCA"/>
    <w:rsid w:val="004C053E"/>
    <w:rsid w:val="004C0658"/>
    <w:rsid w:val="004C0B07"/>
    <w:rsid w:val="004C13DE"/>
    <w:rsid w:val="004C1945"/>
    <w:rsid w:val="004C19C2"/>
    <w:rsid w:val="004C1B49"/>
    <w:rsid w:val="004C45F3"/>
    <w:rsid w:val="004C5175"/>
    <w:rsid w:val="004C6590"/>
    <w:rsid w:val="004C6BF2"/>
    <w:rsid w:val="004C7219"/>
    <w:rsid w:val="004C7D1D"/>
    <w:rsid w:val="004D0858"/>
    <w:rsid w:val="004D0A23"/>
    <w:rsid w:val="004D1037"/>
    <w:rsid w:val="004D25FE"/>
    <w:rsid w:val="004D3F52"/>
    <w:rsid w:val="004D4D22"/>
    <w:rsid w:val="004D55A8"/>
    <w:rsid w:val="004D6D4F"/>
    <w:rsid w:val="004D6E15"/>
    <w:rsid w:val="004D7529"/>
    <w:rsid w:val="004E1B9C"/>
    <w:rsid w:val="004E1CDA"/>
    <w:rsid w:val="004E23F1"/>
    <w:rsid w:val="004E440C"/>
    <w:rsid w:val="004E5062"/>
    <w:rsid w:val="004E62F4"/>
    <w:rsid w:val="004E6CCE"/>
    <w:rsid w:val="004F42E7"/>
    <w:rsid w:val="00500BCE"/>
    <w:rsid w:val="0050173F"/>
    <w:rsid w:val="00501EC3"/>
    <w:rsid w:val="00503284"/>
    <w:rsid w:val="005032CF"/>
    <w:rsid w:val="0050606A"/>
    <w:rsid w:val="00507ABA"/>
    <w:rsid w:val="005101B4"/>
    <w:rsid w:val="00511305"/>
    <w:rsid w:val="0051139F"/>
    <w:rsid w:val="00511665"/>
    <w:rsid w:val="005126E6"/>
    <w:rsid w:val="00512909"/>
    <w:rsid w:val="00513CB0"/>
    <w:rsid w:val="00515DCD"/>
    <w:rsid w:val="005172EA"/>
    <w:rsid w:val="00517C78"/>
    <w:rsid w:val="00520415"/>
    <w:rsid w:val="00520598"/>
    <w:rsid w:val="00520E0E"/>
    <w:rsid w:val="00520F40"/>
    <w:rsid w:val="00522843"/>
    <w:rsid w:val="005235B9"/>
    <w:rsid w:val="005257F9"/>
    <w:rsid w:val="00525FF5"/>
    <w:rsid w:val="005263D2"/>
    <w:rsid w:val="0052643D"/>
    <w:rsid w:val="005269FE"/>
    <w:rsid w:val="005272DF"/>
    <w:rsid w:val="00527CA4"/>
    <w:rsid w:val="005305DC"/>
    <w:rsid w:val="00530ABE"/>
    <w:rsid w:val="00530DC6"/>
    <w:rsid w:val="005316E9"/>
    <w:rsid w:val="00531C25"/>
    <w:rsid w:val="00532A84"/>
    <w:rsid w:val="005339A2"/>
    <w:rsid w:val="005363ED"/>
    <w:rsid w:val="005367E6"/>
    <w:rsid w:val="00536F14"/>
    <w:rsid w:val="005403FC"/>
    <w:rsid w:val="0054062F"/>
    <w:rsid w:val="00540B88"/>
    <w:rsid w:val="00540F4D"/>
    <w:rsid w:val="00540F92"/>
    <w:rsid w:val="00541E6C"/>
    <w:rsid w:val="00542F9A"/>
    <w:rsid w:val="0054303C"/>
    <w:rsid w:val="005438BF"/>
    <w:rsid w:val="00543E92"/>
    <w:rsid w:val="00544345"/>
    <w:rsid w:val="005448C6"/>
    <w:rsid w:val="00544996"/>
    <w:rsid w:val="00544A92"/>
    <w:rsid w:val="00545A9C"/>
    <w:rsid w:val="00546715"/>
    <w:rsid w:val="0054676D"/>
    <w:rsid w:val="00546E22"/>
    <w:rsid w:val="0054756C"/>
    <w:rsid w:val="00547B26"/>
    <w:rsid w:val="00552ECC"/>
    <w:rsid w:val="005542E7"/>
    <w:rsid w:val="00556662"/>
    <w:rsid w:val="00556879"/>
    <w:rsid w:val="0055784E"/>
    <w:rsid w:val="0056055A"/>
    <w:rsid w:val="00560DE9"/>
    <w:rsid w:val="00561199"/>
    <w:rsid w:val="00562588"/>
    <w:rsid w:val="00564D0D"/>
    <w:rsid w:val="00565C1B"/>
    <w:rsid w:val="00566186"/>
    <w:rsid w:val="00566562"/>
    <w:rsid w:val="00566A79"/>
    <w:rsid w:val="00566AE9"/>
    <w:rsid w:val="00566C73"/>
    <w:rsid w:val="005673F9"/>
    <w:rsid w:val="00567970"/>
    <w:rsid w:val="00567AE0"/>
    <w:rsid w:val="00570B27"/>
    <w:rsid w:val="00571484"/>
    <w:rsid w:val="0057150B"/>
    <w:rsid w:val="0057244E"/>
    <w:rsid w:val="00572CF0"/>
    <w:rsid w:val="005734E6"/>
    <w:rsid w:val="00573591"/>
    <w:rsid w:val="00573701"/>
    <w:rsid w:val="00573F25"/>
    <w:rsid w:val="005755B3"/>
    <w:rsid w:val="00576DB4"/>
    <w:rsid w:val="0057767C"/>
    <w:rsid w:val="00577C81"/>
    <w:rsid w:val="005806B0"/>
    <w:rsid w:val="00581A2A"/>
    <w:rsid w:val="00582220"/>
    <w:rsid w:val="005832C6"/>
    <w:rsid w:val="00585599"/>
    <w:rsid w:val="005866B5"/>
    <w:rsid w:val="0059009C"/>
    <w:rsid w:val="0059045C"/>
    <w:rsid w:val="00590E73"/>
    <w:rsid w:val="00591495"/>
    <w:rsid w:val="00591CFC"/>
    <w:rsid w:val="00591E74"/>
    <w:rsid w:val="00591F4C"/>
    <w:rsid w:val="0059523D"/>
    <w:rsid w:val="00596CF2"/>
    <w:rsid w:val="00596E27"/>
    <w:rsid w:val="0059772A"/>
    <w:rsid w:val="00597BBB"/>
    <w:rsid w:val="005A0B26"/>
    <w:rsid w:val="005A1F2B"/>
    <w:rsid w:val="005A28A2"/>
    <w:rsid w:val="005A3F51"/>
    <w:rsid w:val="005A43B1"/>
    <w:rsid w:val="005A44B9"/>
    <w:rsid w:val="005A64F1"/>
    <w:rsid w:val="005A65D3"/>
    <w:rsid w:val="005A769A"/>
    <w:rsid w:val="005A7E16"/>
    <w:rsid w:val="005B1474"/>
    <w:rsid w:val="005B1A4E"/>
    <w:rsid w:val="005B1DE4"/>
    <w:rsid w:val="005B3B03"/>
    <w:rsid w:val="005B3F47"/>
    <w:rsid w:val="005B63EC"/>
    <w:rsid w:val="005B6A4C"/>
    <w:rsid w:val="005C1C71"/>
    <w:rsid w:val="005C2C4B"/>
    <w:rsid w:val="005C31BE"/>
    <w:rsid w:val="005C38BF"/>
    <w:rsid w:val="005C38DC"/>
    <w:rsid w:val="005C49BD"/>
    <w:rsid w:val="005C4B7B"/>
    <w:rsid w:val="005C5029"/>
    <w:rsid w:val="005C5AEA"/>
    <w:rsid w:val="005C5F71"/>
    <w:rsid w:val="005C6451"/>
    <w:rsid w:val="005C6DCE"/>
    <w:rsid w:val="005D0DC4"/>
    <w:rsid w:val="005D394F"/>
    <w:rsid w:val="005D4B78"/>
    <w:rsid w:val="005D62B9"/>
    <w:rsid w:val="005E17B5"/>
    <w:rsid w:val="005E38CC"/>
    <w:rsid w:val="005E4A5A"/>
    <w:rsid w:val="005E4B0D"/>
    <w:rsid w:val="005E4C8F"/>
    <w:rsid w:val="005E5811"/>
    <w:rsid w:val="005E5BA6"/>
    <w:rsid w:val="005E6365"/>
    <w:rsid w:val="005E78AC"/>
    <w:rsid w:val="005F0103"/>
    <w:rsid w:val="005F073A"/>
    <w:rsid w:val="005F179B"/>
    <w:rsid w:val="005F1831"/>
    <w:rsid w:val="005F2BD0"/>
    <w:rsid w:val="005F2DF6"/>
    <w:rsid w:val="005F5314"/>
    <w:rsid w:val="005F658E"/>
    <w:rsid w:val="005F7D9D"/>
    <w:rsid w:val="006003A1"/>
    <w:rsid w:val="00601465"/>
    <w:rsid w:val="00601D81"/>
    <w:rsid w:val="006034A9"/>
    <w:rsid w:val="00603882"/>
    <w:rsid w:val="006041D8"/>
    <w:rsid w:val="006071E5"/>
    <w:rsid w:val="00610154"/>
    <w:rsid w:val="006125D2"/>
    <w:rsid w:val="006127F1"/>
    <w:rsid w:val="00613795"/>
    <w:rsid w:val="00613F41"/>
    <w:rsid w:val="0061434D"/>
    <w:rsid w:val="006145C1"/>
    <w:rsid w:val="006158BC"/>
    <w:rsid w:val="00616B20"/>
    <w:rsid w:val="00616D2C"/>
    <w:rsid w:val="0062134B"/>
    <w:rsid w:val="006229E7"/>
    <w:rsid w:val="00622C34"/>
    <w:rsid w:val="006248A6"/>
    <w:rsid w:val="0062582B"/>
    <w:rsid w:val="00625CCB"/>
    <w:rsid w:val="00626EAB"/>
    <w:rsid w:val="006324E7"/>
    <w:rsid w:val="00632F52"/>
    <w:rsid w:val="00635F41"/>
    <w:rsid w:val="00636A8B"/>
    <w:rsid w:val="00637215"/>
    <w:rsid w:val="00637236"/>
    <w:rsid w:val="00637CAE"/>
    <w:rsid w:val="00640444"/>
    <w:rsid w:val="00641E38"/>
    <w:rsid w:val="006421BF"/>
    <w:rsid w:val="00642D8F"/>
    <w:rsid w:val="00645282"/>
    <w:rsid w:val="00646605"/>
    <w:rsid w:val="00646F71"/>
    <w:rsid w:val="00647570"/>
    <w:rsid w:val="00647CD7"/>
    <w:rsid w:val="00650BFC"/>
    <w:rsid w:val="006513C6"/>
    <w:rsid w:val="00651E54"/>
    <w:rsid w:val="0065201E"/>
    <w:rsid w:val="006531BC"/>
    <w:rsid w:val="0065324B"/>
    <w:rsid w:val="00653881"/>
    <w:rsid w:val="00654038"/>
    <w:rsid w:val="00654A22"/>
    <w:rsid w:val="00655392"/>
    <w:rsid w:val="00655D51"/>
    <w:rsid w:val="0065726B"/>
    <w:rsid w:val="006630FA"/>
    <w:rsid w:val="006638BE"/>
    <w:rsid w:val="00663CA4"/>
    <w:rsid w:val="0066452D"/>
    <w:rsid w:val="00664D30"/>
    <w:rsid w:val="00670667"/>
    <w:rsid w:val="00670BCD"/>
    <w:rsid w:val="00670D64"/>
    <w:rsid w:val="0067190F"/>
    <w:rsid w:val="00672124"/>
    <w:rsid w:val="006729FB"/>
    <w:rsid w:val="00672C40"/>
    <w:rsid w:val="006737D5"/>
    <w:rsid w:val="00675B4C"/>
    <w:rsid w:val="00675F6E"/>
    <w:rsid w:val="006762A4"/>
    <w:rsid w:val="00680667"/>
    <w:rsid w:val="0068294E"/>
    <w:rsid w:val="00682FC7"/>
    <w:rsid w:val="0068313B"/>
    <w:rsid w:val="00683FF3"/>
    <w:rsid w:val="006844D5"/>
    <w:rsid w:val="00684CB0"/>
    <w:rsid w:val="00685B87"/>
    <w:rsid w:val="00685E0D"/>
    <w:rsid w:val="00685EDF"/>
    <w:rsid w:val="0068719A"/>
    <w:rsid w:val="00687B4B"/>
    <w:rsid w:val="00690C39"/>
    <w:rsid w:val="00690CBB"/>
    <w:rsid w:val="00692E70"/>
    <w:rsid w:val="00693760"/>
    <w:rsid w:val="00693AC4"/>
    <w:rsid w:val="00693C7C"/>
    <w:rsid w:val="006950E4"/>
    <w:rsid w:val="006A1269"/>
    <w:rsid w:val="006A29CB"/>
    <w:rsid w:val="006A3711"/>
    <w:rsid w:val="006A3BB1"/>
    <w:rsid w:val="006A3C0D"/>
    <w:rsid w:val="006A6022"/>
    <w:rsid w:val="006B076C"/>
    <w:rsid w:val="006B25E1"/>
    <w:rsid w:val="006B3BB1"/>
    <w:rsid w:val="006B4985"/>
    <w:rsid w:val="006B4B45"/>
    <w:rsid w:val="006B4E5B"/>
    <w:rsid w:val="006B504F"/>
    <w:rsid w:val="006B5367"/>
    <w:rsid w:val="006B53BA"/>
    <w:rsid w:val="006B6B3F"/>
    <w:rsid w:val="006C011E"/>
    <w:rsid w:val="006C0F08"/>
    <w:rsid w:val="006C1D3E"/>
    <w:rsid w:val="006C35DE"/>
    <w:rsid w:val="006C3CC1"/>
    <w:rsid w:val="006C449C"/>
    <w:rsid w:val="006C4F61"/>
    <w:rsid w:val="006C6ED5"/>
    <w:rsid w:val="006C72DE"/>
    <w:rsid w:val="006C7FC8"/>
    <w:rsid w:val="006D0A67"/>
    <w:rsid w:val="006D4514"/>
    <w:rsid w:val="006D49CF"/>
    <w:rsid w:val="006E0BA4"/>
    <w:rsid w:val="006E0DDE"/>
    <w:rsid w:val="006E1BDC"/>
    <w:rsid w:val="006E1D5A"/>
    <w:rsid w:val="006E47B8"/>
    <w:rsid w:val="006E4809"/>
    <w:rsid w:val="006E5CC3"/>
    <w:rsid w:val="006E745C"/>
    <w:rsid w:val="006E7DDB"/>
    <w:rsid w:val="006F032D"/>
    <w:rsid w:val="006F1380"/>
    <w:rsid w:val="006F434D"/>
    <w:rsid w:val="006F4D39"/>
    <w:rsid w:val="006F5598"/>
    <w:rsid w:val="006F66AD"/>
    <w:rsid w:val="006F66BC"/>
    <w:rsid w:val="006F7590"/>
    <w:rsid w:val="00700B33"/>
    <w:rsid w:val="00700BD0"/>
    <w:rsid w:val="00700C88"/>
    <w:rsid w:val="007018AB"/>
    <w:rsid w:val="00701D2F"/>
    <w:rsid w:val="0070211F"/>
    <w:rsid w:val="007043D3"/>
    <w:rsid w:val="00704FB6"/>
    <w:rsid w:val="00705C6C"/>
    <w:rsid w:val="00706377"/>
    <w:rsid w:val="0070689E"/>
    <w:rsid w:val="00707526"/>
    <w:rsid w:val="0071018B"/>
    <w:rsid w:val="0071072C"/>
    <w:rsid w:val="007134AE"/>
    <w:rsid w:val="00714996"/>
    <w:rsid w:val="00715B19"/>
    <w:rsid w:val="007175FD"/>
    <w:rsid w:val="00720754"/>
    <w:rsid w:val="00722278"/>
    <w:rsid w:val="00722804"/>
    <w:rsid w:val="007229FC"/>
    <w:rsid w:val="00722B4C"/>
    <w:rsid w:val="00722F02"/>
    <w:rsid w:val="0072415A"/>
    <w:rsid w:val="00724751"/>
    <w:rsid w:val="00727993"/>
    <w:rsid w:val="0073021D"/>
    <w:rsid w:val="00730229"/>
    <w:rsid w:val="00730C16"/>
    <w:rsid w:val="007328E0"/>
    <w:rsid w:val="00733ED9"/>
    <w:rsid w:val="00735921"/>
    <w:rsid w:val="00735AC6"/>
    <w:rsid w:val="00737419"/>
    <w:rsid w:val="007374CB"/>
    <w:rsid w:val="00737DDA"/>
    <w:rsid w:val="00741D03"/>
    <w:rsid w:val="00742D7D"/>
    <w:rsid w:val="007434FA"/>
    <w:rsid w:val="00743C1A"/>
    <w:rsid w:val="00746582"/>
    <w:rsid w:val="007468E3"/>
    <w:rsid w:val="007478DD"/>
    <w:rsid w:val="007508EF"/>
    <w:rsid w:val="007518BE"/>
    <w:rsid w:val="007519A1"/>
    <w:rsid w:val="007528A5"/>
    <w:rsid w:val="007534ED"/>
    <w:rsid w:val="007535DD"/>
    <w:rsid w:val="00753EDC"/>
    <w:rsid w:val="007549CF"/>
    <w:rsid w:val="007567F9"/>
    <w:rsid w:val="007576B0"/>
    <w:rsid w:val="00757D92"/>
    <w:rsid w:val="007602B1"/>
    <w:rsid w:val="0076107D"/>
    <w:rsid w:val="007618C1"/>
    <w:rsid w:val="007621BC"/>
    <w:rsid w:val="00762254"/>
    <w:rsid w:val="0076266D"/>
    <w:rsid w:val="00762947"/>
    <w:rsid w:val="007635ED"/>
    <w:rsid w:val="007637A3"/>
    <w:rsid w:val="00765321"/>
    <w:rsid w:val="007672C3"/>
    <w:rsid w:val="00767B49"/>
    <w:rsid w:val="0077007F"/>
    <w:rsid w:val="00770F66"/>
    <w:rsid w:val="00771828"/>
    <w:rsid w:val="00771D58"/>
    <w:rsid w:val="00773014"/>
    <w:rsid w:val="00773D9A"/>
    <w:rsid w:val="00773E97"/>
    <w:rsid w:val="007759C6"/>
    <w:rsid w:val="0077673A"/>
    <w:rsid w:val="007776E5"/>
    <w:rsid w:val="0078166F"/>
    <w:rsid w:val="00782040"/>
    <w:rsid w:val="00782214"/>
    <w:rsid w:val="00782696"/>
    <w:rsid w:val="00782AB3"/>
    <w:rsid w:val="00782F3E"/>
    <w:rsid w:val="00784A29"/>
    <w:rsid w:val="00785B5A"/>
    <w:rsid w:val="00786248"/>
    <w:rsid w:val="00786627"/>
    <w:rsid w:val="00786B9A"/>
    <w:rsid w:val="00787813"/>
    <w:rsid w:val="00787B2E"/>
    <w:rsid w:val="00787C21"/>
    <w:rsid w:val="00787D35"/>
    <w:rsid w:val="00790D25"/>
    <w:rsid w:val="00790E8D"/>
    <w:rsid w:val="007912B0"/>
    <w:rsid w:val="007912FF"/>
    <w:rsid w:val="00791935"/>
    <w:rsid w:val="00792708"/>
    <w:rsid w:val="00792B5A"/>
    <w:rsid w:val="007930BD"/>
    <w:rsid w:val="00794BC2"/>
    <w:rsid w:val="00794FCF"/>
    <w:rsid w:val="0079524A"/>
    <w:rsid w:val="007952C8"/>
    <w:rsid w:val="00795391"/>
    <w:rsid w:val="007968C7"/>
    <w:rsid w:val="007A05B5"/>
    <w:rsid w:val="007A1E24"/>
    <w:rsid w:val="007A1FB3"/>
    <w:rsid w:val="007A2F82"/>
    <w:rsid w:val="007A4151"/>
    <w:rsid w:val="007A458A"/>
    <w:rsid w:val="007A4B9B"/>
    <w:rsid w:val="007A5576"/>
    <w:rsid w:val="007A6488"/>
    <w:rsid w:val="007A6682"/>
    <w:rsid w:val="007A73CC"/>
    <w:rsid w:val="007B074E"/>
    <w:rsid w:val="007B0B0D"/>
    <w:rsid w:val="007B11B0"/>
    <w:rsid w:val="007B1E07"/>
    <w:rsid w:val="007B26E4"/>
    <w:rsid w:val="007B2888"/>
    <w:rsid w:val="007B36DA"/>
    <w:rsid w:val="007B56BD"/>
    <w:rsid w:val="007B6EFA"/>
    <w:rsid w:val="007C0CD8"/>
    <w:rsid w:val="007C1FC5"/>
    <w:rsid w:val="007C46C6"/>
    <w:rsid w:val="007C4E88"/>
    <w:rsid w:val="007C591E"/>
    <w:rsid w:val="007C662A"/>
    <w:rsid w:val="007C7167"/>
    <w:rsid w:val="007C7A28"/>
    <w:rsid w:val="007D393B"/>
    <w:rsid w:val="007D77AA"/>
    <w:rsid w:val="007D7EE4"/>
    <w:rsid w:val="007E05A7"/>
    <w:rsid w:val="007E1256"/>
    <w:rsid w:val="007E1767"/>
    <w:rsid w:val="007E1B2A"/>
    <w:rsid w:val="007E27C4"/>
    <w:rsid w:val="007E3315"/>
    <w:rsid w:val="007E33D1"/>
    <w:rsid w:val="007E38AD"/>
    <w:rsid w:val="007E3C59"/>
    <w:rsid w:val="007E4CFC"/>
    <w:rsid w:val="007E5237"/>
    <w:rsid w:val="007E5D86"/>
    <w:rsid w:val="007E673E"/>
    <w:rsid w:val="007E6FB6"/>
    <w:rsid w:val="007F01DF"/>
    <w:rsid w:val="007F030E"/>
    <w:rsid w:val="007F3690"/>
    <w:rsid w:val="007F64E4"/>
    <w:rsid w:val="007F68B5"/>
    <w:rsid w:val="007F6D08"/>
    <w:rsid w:val="008000E5"/>
    <w:rsid w:val="00800D84"/>
    <w:rsid w:val="0080118A"/>
    <w:rsid w:val="008015AB"/>
    <w:rsid w:val="0080169D"/>
    <w:rsid w:val="00801B6F"/>
    <w:rsid w:val="008021AA"/>
    <w:rsid w:val="00803A47"/>
    <w:rsid w:val="00803A8E"/>
    <w:rsid w:val="00803C3A"/>
    <w:rsid w:val="008056A4"/>
    <w:rsid w:val="00805C76"/>
    <w:rsid w:val="00805DE6"/>
    <w:rsid w:val="00806853"/>
    <w:rsid w:val="0080751D"/>
    <w:rsid w:val="00807996"/>
    <w:rsid w:val="00807B04"/>
    <w:rsid w:val="00807B6D"/>
    <w:rsid w:val="0081003B"/>
    <w:rsid w:val="008100BD"/>
    <w:rsid w:val="008102F3"/>
    <w:rsid w:val="00812E8B"/>
    <w:rsid w:val="008131FF"/>
    <w:rsid w:val="00813279"/>
    <w:rsid w:val="00814F55"/>
    <w:rsid w:val="008152B5"/>
    <w:rsid w:val="008200F5"/>
    <w:rsid w:val="008220FC"/>
    <w:rsid w:val="0082210A"/>
    <w:rsid w:val="00823200"/>
    <w:rsid w:val="008234EB"/>
    <w:rsid w:val="00824A70"/>
    <w:rsid w:val="00825242"/>
    <w:rsid w:val="00827587"/>
    <w:rsid w:val="00831D7C"/>
    <w:rsid w:val="00832374"/>
    <w:rsid w:val="008327C2"/>
    <w:rsid w:val="00834CCB"/>
    <w:rsid w:val="00834F33"/>
    <w:rsid w:val="0083560A"/>
    <w:rsid w:val="0083591F"/>
    <w:rsid w:val="00836198"/>
    <w:rsid w:val="00836E78"/>
    <w:rsid w:val="0084085F"/>
    <w:rsid w:val="00841788"/>
    <w:rsid w:val="008422D8"/>
    <w:rsid w:val="008434C2"/>
    <w:rsid w:val="00843B1E"/>
    <w:rsid w:val="008468E3"/>
    <w:rsid w:val="008477AE"/>
    <w:rsid w:val="00850016"/>
    <w:rsid w:val="008501D3"/>
    <w:rsid w:val="00850FEE"/>
    <w:rsid w:val="00851979"/>
    <w:rsid w:val="00852942"/>
    <w:rsid w:val="0085352F"/>
    <w:rsid w:val="0085454F"/>
    <w:rsid w:val="008548BE"/>
    <w:rsid w:val="008575ED"/>
    <w:rsid w:val="008604C4"/>
    <w:rsid w:val="00860DC3"/>
    <w:rsid w:val="008628DB"/>
    <w:rsid w:val="00863906"/>
    <w:rsid w:val="00864079"/>
    <w:rsid w:val="00864118"/>
    <w:rsid w:val="00865050"/>
    <w:rsid w:val="00866ABB"/>
    <w:rsid w:val="00867088"/>
    <w:rsid w:val="00867529"/>
    <w:rsid w:val="008679E8"/>
    <w:rsid w:val="00870BA9"/>
    <w:rsid w:val="00871868"/>
    <w:rsid w:val="00871ACD"/>
    <w:rsid w:val="0087230C"/>
    <w:rsid w:val="00872B31"/>
    <w:rsid w:val="00872C59"/>
    <w:rsid w:val="00873ABB"/>
    <w:rsid w:val="00874D73"/>
    <w:rsid w:val="008759D0"/>
    <w:rsid w:val="00876FFF"/>
    <w:rsid w:val="00877A5E"/>
    <w:rsid w:val="00877DC7"/>
    <w:rsid w:val="00880ADE"/>
    <w:rsid w:val="00880FDC"/>
    <w:rsid w:val="00882993"/>
    <w:rsid w:val="00884398"/>
    <w:rsid w:val="00885D06"/>
    <w:rsid w:val="00886791"/>
    <w:rsid w:val="00886BC6"/>
    <w:rsid w:val="008903EA"/>
    <w:rsid w:val="0089074C"/>
    <w:rsid w:val="00890926"/>
    <w:rsid w:val="008916C9"/>
    <w:rsid w:val="00891EF1"/>
    <w:rsid w:val="00893071"/>
    <w:rsid w:val="008979D9"/>
    <w:rsid w:val="008A0715"/>
    <w:rsid w:val="008A1DDC"/>
    <w:rsid w:val="008A220F"/>
    <w:rsid w:val="008A239B"/>
    <w:rsid w:val="008A2D21"/>
    <w:rsid w:val="008A3172"/>
    <w:rsid w:val="008A41EC"/>
    <w:rsid w:val="008A45F9"/>
    <w:rsid w:val="008A4B8E"/>
    <w:rsid w:val="008A519A"/>
    <w:rsid w:val="008A59BF"/>
    <w:rsid w:val="008A62DA"/>
    <w:rsid w:val="008A67EF"/>
    <w:rsid w:val="008A72FF"/>
    <w:rsid w:val="008A7D21"/>
    <w:rsid w:val="008B0068"/>
    <w:rsid w:val="008B044D"/>
    <w:rsid w:val="008B21FE"/>
    <w:rsid w:val="008B444C"/>
    <w:rsid w:val="008B44E8"/>
    <w:rsid w:val="008C00F1"/>
    <w:rsid w:val="008C1AC0"/>
    <w:rsid w:val="008C2114"/>
    <w:rsid w:val="008C24B9"/>
    <w:rsid w:val="008C306C"/>
    <w:rsid w:val="008C3567"/>
    <w:rsid w:val="008C4060"/>
    <w:rsid w:val="008C5330"/>
    <w:rsid w:val="008C56CD"/>
    <w:rsid w:val="008C7CB1"/>
    <w:rsid w:val="008D0151"/>
    <w:rsid w:val="008D1F32"/>
    <w:rsid w:val="008D21DE"/>
    <w:rsid w:val="008D2CA7"/>
    <w:rsid w:val="008D3067"/>
    <w:rsid w:val="008D4AD6"/>
    <w:rsid w:val="008D4E56"/>
    <w:rsid w:val="008D5521"/>
    <w:rsid w:val="008D5D08"/>
    <w:rsid w:val="008D61FE"/>
    <w:rsid w:val="008D71F9"/>
    <w:rsid w:val="008D7827"/>
    <w:rsid w:val="008D784F"/>
    <w:rsid w:val="008E0E3F"/>
    <w:rsid w:val="008E38CB"/>
    <w:rsid w:val="008E39C6"/>
    <w:rsid w:val="008E56AA"/>
    <w:rsid w:val="008E6264"/>
    <w:rsid w:val="008E657F"/>
    <w:rsid w:val="008E722F"/>
    <w:rsid w:val="008E7B1D"/>
    <w:rsid w:val="008E7FF4"/>
    <w:rsid w:val="008F2490"/>
    <w:rsid w:val="008F30EF"/>
    <w:rsid w:val="008F3791"/>
    <w:rsid w:val="008F63B2"/>
    <w:rsid w:val="008F6EC2"/>
    <w:rsid w:val="008F7A07"/>
    <w:rsid w:val="008F7D9A"/>
    <w:rsid w:val="0090082A"/>
    <w:rsid w:val="00900B64"/>
    <w:rsid w:val="00901293"/>
    <w:rsid w:val="00901F14"/>
    <w:rsid w:val="00903468"/>
    <w:rsid w:val="0090474F"/>
    <w:rsid w:val="00904C25"/>
    <w:rsid w:val="00904FEA"/>
    <w:rsid w:val="009055B7"/>
    <w:rsid w:val="00906E1D"/>
    <w:rsid w:val="0090722B"/>
    <w:rsid w:val="0090734C"/>
    <w:rsid w:val="009100C4"/>
    <w:rsid w:val="0091056F"/>
    <w:rsid w:val="00910D70"/>
    <w:rsid w:val="00910DEE"/>
    <w:rsid w:val="009121BD"/>
    <w:rsid w:val="0091296D"/>
    <w:rsid w:val="00912E03"/>
    <w:rsid w:val="00913EE8"/>
    <w:rsid w:val="009145F2"/>
    <w:rsid w:val="009147B8"/>
    <w:rsid w:val="00914D5B"/>
    <w:rsid w:val="00914FAA"/>
    <w:rsid w:val="00916E73"/>
    <w:rsid w:val="00921599"/>
    <w:rsid w:val="00921D90"/>
    <w:rsid w:val="00924594"/>
    <w:rsid w:val="009258A8"/>
    <w:rsid w:val="00926712"/>
    <w:rsid w:val="00927707"/>
    <w:rsid w:val="00927B42"/>
    <w:rsid w:val="00930DA4"/>
    <w:rsid w:val="0093107B"/>
    <w:rsid w:val="00932ADF"/>
    <w:rsid w:val="00933126"/>
    <w:rsid w:val="009333F1"/>
    <w:rsid w:val="009366A3"/>
    <w:rsid w:val="00936CEA"/>
    <w:rsid w:val="009407C1"/>
    <w:rsid w:val="00940AE5"/>
    <w:rsid w:val="0094206C"/>
    <w:rsid w:val="00942818"/>
    <w:rsid w:val="009461BA"/>
    <w:rsid w:val="00946379"/>
    <w:rsid w:val="00946568"/>
    <w:rsid w:val="00946E51"/>
    <w:rsid w:val="00950169"/>
    <w:rsid w:val="009510E6"/>
    <w:rsid w:val="0095162A"/>
    <w:rsid w:val="00951AE3"/>
    <w:rsid w:val="00951BB7"/>
    <w:rsid w:val="00953C8A"/>
    <w:rsid w:val="0095456A"/>
    <w:rsid w:val="009545C7"/>
    <w:rsid w:val="0095637A"/>
    <w:rsid w:val="00957835"/>
    <w:rsid w:val="00960AA9"/>
    <w:rsid w:val="00961DE4"/>
    <w:rsid w:val="00963EC0"/>
    <w:rsid w:val="009640EC"/>
    <w:rsid w:val="00964394"/>
    <w:rsid w:val="009650F8"/>
    <w:rsid w:val="00966AC2"/>
    <w:rsid w:val="00966BA0"/>
    <w:rsid w:val="00966F22"/>
    <w:rsid w:val="00970E59"/>
    <w:rsid w:val="0097112F"/>
    <w:rsid w:val="0097161E"/>
    <w:rsid w:val="00971FA6"/>
    <w:rsid w:val="00973CE1"/>
    <w:rsid w:val="00973D84"/>
    <w:rsid w:val="0097430A"/>
    <w:rsid w:val="00974D2F"/>
    <w:rsid w:val="00976206"/>
    <w:rsid w:val="009800CB"/>
    <w:rsid w:val="009827D6"/>
    <w:rsid w:val="0098280E"/>
    <w:rsid w:val="00984C3D"/>
    <w:rsid w:val="00985A4E"/>
    <w:rsid w:val="009860B9"/>
    <w:rsid w:val="00986223"/>
    <w:rsid w:val="0098673F"/>
    <w:rsid w:val="00987809"/>
    <w:rsid w:val="00991FDE"/>
    <w:rsid w:val="00992464"/>
    <w:rsid w:val="00992C68"/>
    <w:rsid w:val="00992E78"/>
    <w:rsid w:val="009938AE"/>
    <w:rsid w:val="00993DAF"/>
    <w:rsid w:val="00994F9A"/>
    <w:rsid w:val="00996113"/>
    <w:rsid w:val="00996F18"/>
    <w:rsid w:val="00997AFC"/>
    <w:rsid w:val="009A1461"/>
    <w:rsid w:val="009A21C9"/>
    <w:rsid w:val="009A2A6C"/>
    <w:rsid w:val="009A2E24"/>
    <w:rsid w:val="009A432A"/>
    <w:rsid w:val="009A43EE"/>
    <w:rsid w:val="009A5373"/>
    <w:rsid w:val="009A593B"/>
    <w:rsid w:val="009A5F9D"/>
    <w:rsid w:val="009A68BF"/>
    <w:rsid w:val="009A7083"/>
    <w:rsid w:val="009A7C35"/>
    <w:rsid w:val="009B190D"/>
    <w:rsid w:val="009B1F85"/>
    <w:rsid w:val="009B40DF"/>
    <w:rsid w:val="009B4FA2"/>
    <w:rsid w:val="009B503B"/>
    <w:rsid w:val="009B5C97"/>
    <w:rsid w:val="009B5F1C"/>
    <w:rsid w:val="009C137E"/>
    <w:rsid w:val="009C16CB"/>
    <w:rsid w:val="009C1962"/>
    <w:rsid w:val="009C261A"/>
    <w:rsid w:val="009C3F2B"/>
    <w:rsid w:val="009C518B"/>
    <w:rsid w:val="009C5A00"/>
    <w:rsid w:val="009C6719"/>
    <w:rsid w:val="009D0002"/>
    <w:rsid w:val="009D0C7F"/>
    <w:rsid w:val="009D0F82"/>
    <w:rsid w:val="009D1DD3"/>
    <w:rsid w:val="009D284C"/>
    <w:rsid w:val="009D44EE"/>
    <w:rsid w:val="009D63E9"/>
    <w:rsid w:val="009D7FB6"/>
    <w:rsid w:val="009E102A"/>
    <w:rsid w:val="009E347C"/>
    <w:rsid w:val="009E36EF"/>
    <w:rsid w:val="009E4226"/>
    <w:rsid w:val="009E6DFE"/>
    <w:rsid w:val="009F06A7"/>
    <w:rsid w:val="009F08ED"/>
    <w:rsid w:val="009F0A85"/>
    <w:rsid w:val="009F1B9E"/>
    <w:rsid w:val="009F2772"/>
    <w:rsid w:val="009F2F76"/>
    <w:rsid w:val="009F46A7"/>
    <w:rsid w:val="009F5930"/>
    <w:rsid w:val="009F6621"/>
    <w:rsid w:val="009F7608"/>
    <w:rsid w:val="009F793C"/>
    <w:rsid w:val="00A00311"/>
    <w:rsid w:val="00A01062"/>
    <w:rsid w:val="00A01BCA"/>
    <w:rsid w:val="00A035B9"/>
    <w:rsid w:val="00A0377D"/>
    <w:rsid w:val="00A0399F"/>
    <w:rsid w:val="00A039ED"/>
    <w:rsid w:val="00A04CE4"/>
    <w:rsid w:val="00A068D7"/>
    <w:rsid w:val="00A07DED"/>
    <w:rsid w:val="00A07F11"/>
    <w:rsid w:val="00A1007B"/>
    <w:rsid w:val="00A1188A"/>
    <w:rsid w:val="00A14CB4"/>
    <w:rsid w:val="00A15112"/>
    <w:rsid w:val="00A16113"/>
    <w:rsid w:val="00A17C23"/>
    <w:rsid w:val="00A206C1"/>
    <w:rsid w:val="00A2122A"/>
    <w:rsid w:val="00A224CC"/>
    <w:rsid w:val="00A22AB9"/>
    <w:rsid w:val="00A24FC5"/>
    <w:rsid w:val="00A25C6B"/>
    <w:rsid w:val="00A26BE8"/>
    <w:rsid w:val="00A27E7B"/>
    <w:rsid w:val="00A309CC"/>
    <w:rsid w:val="00A3287D"/>
    <w:rsid w:val="00A32AB8"/>
    <w:rsid w:val="00A34FC2"/>
    <w:rsid w:val="00A35566"/>
    <w:rsid w:val="00A36C4C"/>
    <w:rsid w:val="00A37656"/>
    <w:rsid w:val="00A401B4"/>
    <w:rsid w:val="00A4195E"/>
    <w:rsid w:val="00A41E10"/>
    <w:rsid w:val="00A41EA3"/>
    <w:rsid w:val="00A43284"/>
    <w:rsid w:val="00A44524"/>
    <w:rsid w:val="00A47976"/>
    <w:rsid w:val="00A47D1C"/>
    <w:rsid w:val="00A47E23"/>
    <w:rsid w:val="00A516D1"/>
    <w:rsid w:val="00A52544"/>
    <w:rsid w:val="00A52D9D"/>
    <w:rsid w:val="00A534F9"/>
    <w:rsid w:val="00A53B88"/>
    <w:rsid w:val="00A53CBD"/>
    <w:rsid w:val="00A53E0A"/>
    <w:rsid w:val="00A541A3"/>
    <w:rsid w:val="00A5502A"/>
    <w:rsid w:val="00A55D21"/>
    <w:rsid w:val="00A56893"/>
    <w:rsid w:val="00A568F6"/>
    <w:rsid w:val="00A56A87"/>
    <w:rsid w:val="00A56B66"/>
    <w:rsid w:val="00A56FCE"/>
    <w:rsid w:val="00A57008"/>
    <w:rsid w:val="00A57E3A"/>
    <w:rsid w:val="00A60017"/>
    <w:rsid w:val="00A61294"/>
    <w:rsid w:val="00A6160C"/>
    <w:rsid w:val="00A632EA"/>
    <w:rsid w:val="00A633CF"/>
    <w:rsid w:val="00A63C69"/>
    <w:rsid w:val="00A644B5"/>
    <w:rsid w:val="00A659E0"/>
    <w:rsid w:val="00A65E49"/>
    <w:rsid w:val="00A66F51"/>
    <w:rsid w:val="00A67313"/>
    <w:rsid w:val="00A675F4"/>
    <w:rsid w:val="00A67EF1"/>
    <w:rsid w:val="00A67EF7"/>
    <w:rsid w:val="00A702CD"/>
    <w:rsid w:val="00A717F2"/>
    <w:rsid w:val="00A71BDB"/>
    <w:rsid w:val="00A73E5A"/>
    <w:rsid w:val="00A74051"/>
    <w:rsid w:val="00A7423D"/>
    <w:rsid w:val="00A750B3"/>
    <w:rsid w:val="00A760C1"/>
    <w:rsid w:val="00A76303"/>
    <w:rsid w:val="00A76C61"/>
    <w:rsid w:val="00A76F51"/>
    <w:rsid w:val="00A771F5"/>
    <w:rsid w:val="00A775FA"/>
    <w:rsid w:val="00A77613"/>
    <w:rsid w:val="00A805C5"/>
    <w:rsid w:val="00A83D9A"/>
    <w:rsid w:val="00A85C7C"/>
    <w:rsid w:val="00A8688B"/>
    <w:rsid w:val="00A8746B"/>
    <w:rsid w:val="00A903CA"/>
    <w:rsid w:val="00A90488"/>
    <w:rsid w:val="00A90BBA"/>
    <w:rsid w:val="00A93C28"/>
    <w:rsid w:val="00A93F58"/>
    <w:rsid w:val="00A94041"/>
    <w:rsid w:val="00A9439F"/>
    <w:rsid w:val="00A95634"/>
    <w:rsid w:val="00A95E8F"/>
    <w:rsid w:val="00A95F27"/>
    <w:rsid w:val="00A96E71"/>
    <w:rsid w:val="00AA234B"/>
    <w:rsid w:val="00AA2484"/>
    <w:rsid w:val="00AA37BA"/>
    <w:rsid w:val="00AA46FF"/>
    <w:rsid w:val="00AA4823"/>
    <w:rsid w:val="00AA5FD7"/>
    <w:rsid w:val="00AA6ECC"/>
    <w:rsid w:val="00AA7341"/>
    <w:rsid w:val="00AB0A74"/>
    <w:rsid w:val="00AB23D9"/>
    <w:rsid w:val="00AB2549"/>
    <w:rsid w:val="00AB2FF7"/>
    <w:rsid w:val="00AB46A7"/>
    <w:rsid w:val="00AB5C80"/>
    <w:rsid w:val="00AB62E8"/>
    <w:rsid w:val="00AC04E9"/>
    <w:rsid w:val="00AC0F91"/>
    <w:rsid w:val="00AC1231"/>
    <w:rsid w:val="00AC1843"/>
    <w:rsid w:val="00AC1981"/>
    <w:rsid w:val="00AC1E0F"/>
    <w:rsid w:val="00AC21BC"/>
    <w:rsid w:val="00AC5DC3"/>
    <w:rsid w:val="00AC61F2"/>
    <w:rsid w:val="00AC690F"/>
    <w:rsid w:val="00AC730F"/>
    <w:rsid w:val="00AC7914"/>
    <w:rsid w:val="00AD036A"/>
    <w:rsid w:val="00AD17AC"/>
    <w:rsid w:val="00AD1D69"/>
    <w:rsid w:val="00AD1DE3"/>
    <w:rsid w:val="00AD3310"/>
    <w:rsid w:val="00AD3949"/>
    <w:rsid w:val="00AD3B6D"/>
    <w:rsid w:val="00AD4719"/>
    <w:rsid w:val="00AD5E93"/>
    <w:rsid w:val="00AD6864"/>
    <w:rsid w:val="00AD6EF4"/>
    <w:rsid w:val="00AE02B5"/>
    <w:rsid w:val="00AE2471"/>
    <w:rsid w:val="00AE319C"/>
    <w:rsid w:val="00AE3C4C"/>
    <w:rsid w:val="00AE3F3C"/>
    <w:rsid w:val="00AE4B34"/>
    <w:rsid w:val="00AE78F5"/>
    <w:rsid w:val="00AF00EC"/>
    <w:rsid w:val="00AF1348"/>
    <w:rsid w:val="00AF47CA"/>
    <w:rsid w:val="00AF4F63"/>
    <w:rsid w:val="00AF4F81"/>
    <w:rsid w:val="00AF58AD"/>
    <w:rsid w:val="00AF6FC7"/>
    <w:rsid w:val="00AF7BCA"/>
    <w:rsid w:val="00B000A5"/>
    <w:rsid w:val="00B00A1E"/>
    <w:rsid w:val="00B00E1C"/>
    <w:rsid w:val="00B0111E"/>
    <w:rsid w:val="00B0170A"/>
    <w:rsid w:val="00B02AD5"/>
    <w:rsid w:val="00B0305B"/>
    <w:rsid w:val="00B032F2"/>
    <w:rsid w:val="00B03B12"/>
    <w:rsid w:val="00B03CE0"/>
    <w:rsid w:val="00B04F2E"/>
    <w:rsid w:val="00B06227"/>
    <w:rsid w:val="00B07D1E"/>
    <w:rsid w:val="00B10193"/>
    <w:rsid w:val="00B1152A"/>
    <w:rsid w:val="00B12149"/>
    <w:rsid w:val="00B127C5"/>
    <w:rsid w:val="00B12DBB"/>
    <w:rsid w:val="00B1338A"/>
    <w:rsid w:val="00B13ACA"/>
    <w:rsid w:val="00B13C77"/>
    <w:rsid w:val="00B13E9F"/>
    <w:rsid w:val="00B145AB"/>
    <w:rsid w:val="00B148D1"/>
    <w:rsid w:val="00B1558B"/>
    <w:rsid w:val="00B16ABB"/>
    <w:rsid w:val="00B17488"/>
    <w:rsid w:val="00B206F8"/>
    <w:rsid w:val="00B21756"/>
    <w:rsid w:val="00B230A8"/>
    <w:rsid w:val="00B23758"/>
    <w:rsid w:val="00B23DCD"/>
    <w:rsid w:val="00B26A59"/>
    <w:rsid w:val="00B26D3D"/>
    <w:rsid w:val="00B27398"/>
    <w:rsid w:val="00B273A2"/>
    <w:rsid w:val="00B31D05"/>
    <w:rsid w:val="00B31E39"/>
    <w:rsid w:val="00B3224A"/>
    <w:rsid w:val="00B354A4"/>
    <w:rsid w:val="00B35CE7"/>
    <w:rsid w:val="00B35D05"/>
    <w:rsid w:val="00B35E39"/>
    <w:rsid w:val="00B36B4C"/>
    <w:rsid w:val="00B37B9A"/>
    <w:rsid w:val="00B37CCD"/>
    <w:rsid w:val="00B40440"/>
    <w:rsid w:val="00B41143"/>
    <w:rsid w:val="00B4149B"/>
    <w:rsid w:val="00B42532"/>
    <w:rsid w:val="00B43384"/>
    <w:rsid w:val="00B43C4B"/>
    <w:rsid w:val="00B454B1"/>
    <w:rsid w:val="00B45AFF"/>
    <w:rsid w:val="00B468FC"/>
    <w:rsid w:val="00B4692F"/>
    <w:rsid w:val="00B501D1"/>
    <w:rsid w:val="00B5079E"/>
    <w:rsid w:val="00B529BF"/>
    <w:rsid w:val="00B52E1B"/>
    <w:rsid w:val="00B53121"/>
    <w:rsid w:val="00B55D8E"/>
    <w:rsid w:val="00B56F46"/>
    <w:rsid w:val="00B614B1"/>
    <w:rsid w:val="00B61DDB"/>
    <w:rsid w:val="00B620E5"/>
    <w:rsid w:val="00B6245F"/>
    <w:rsid w:val="00B62E6E"/>
    <w:rsid w:val="00B6498B"/>
    <w:rsid w:val="00B66845"/>
    <w:rsid w:val="00B66870"/>
    <w:rsid w:val="00B6707E"/>
    <w:rsid w:val="00B702EC"/>
    <w:rsid w:val="00B70D54"/>
    <w:rsid w:val="00B71830"/>
    <w:rsid w:val="00B719AD"/>
    <w:rsid w:val="00B71C94"/>
    <w:rsid w:val="00B7238D"/>
    <w:rsid w:val="00B73A4D"/>
    <w:rsid w:val="00B74DB7"/>
    <w:rsid w:val="00B753AC"/>
    <w:rsid w:val="00B75A97"/>
    <w:rsid w:val="00B75F20"/>
    <w:rsid w:val="00B77690"/>
    <w:rsid w:val="00B77DEE"/>
    <w:rsid w:val="00B80695"/>
    <w:rsid w:val="00B81A42"/>
    <w:rsid w:val="00B82041"/>
    <w:rsid w:val="00B838C5"/>
    <w:rsid w:val="00B8479E"/>
    <w:rsid w:val="00B849FE"/>
    <w:rsid w:val="00B85444"/>
    <w:rsid w:val="00B904AE"/>
    <w:rsid w:val="00B929F7"/>
    <w:rsid w:val="00B93017"/>
    <w:rsid w:val="00B94D0A"/>
    <w:rsid w:val="00B95FEF"/>
    <w:rsid w:val="00BA1D85"/>
    <w:rsid w:val="00BA2A8F"/>
    <w:rsid w:val="00BA3B82"/>
    <w:rsid w:val="00BA4B1D"/>
    <w:rsid w:val="00BA5748"/>
    <w:rsid w:val="00BA5C13"/>
    <w:rsid w:val="00BA7640"/>
    <w:rsid w:val="00BB0A71"/>
    <w:rsid w:val="00BB1009"/>
    <w:rsid w:val="00BB1D79"/>
    <w:rsid w:val="00BB36EA"/>
    <w:rsid w:val="00BB38B9"/>
    <w:rsid w:val="00BB4510"/>
    <w:rsid w:val="00BB50F0"/>
    <w:rsid w:val="00BB6133"/>
    <w:rsid w:val="00BB6673"/>
    <w:rsid w:val="00BB7ED6"/>
    <w:rsid w:val="00BB7F42"/>
    <w:rsid w:val="00BC02ED"/>
    <w:rsid w:val="00BC0782"/>
    <w:rsid w:val="00BC0888"/>
    <w:rsid w:val="00BC4111"/>
    <w:rsid w:val="00BC4464"/>
    <w:rsid w:val="00BC5697"/>
    <w:rsid w:val="00BC5CAC"/>
    <w:rsid w:val="00BC5D0F"/>
    <w:rsid w:val="00BD0083"/>
    <w:rsid w:val="00BD04D5"/>
    <w:rsid w:val="00BD13C6"/>
    <w:rsid w:val="00BD2D42"/>
    <w:rsid w:val="00BD3366"/>
    <w:rsid w:val="00BD40A8"/>
    <w:rsid w:val="00BD4B7C"/>
    <w:rsid w:val="00BD5470"/>
    <w:rsid w:val="00BD69D6"/>
    <w:rsid w:val="00BD6A4E"/>
    <w:rsid w:val="00BD7AAC"/>
    <w:rsid w:val="00BE1CC7"/>
    <w:rsid w:val="00BE30D9"/>
    <w:rsid w:val="00BE5CDA"/>
    <w:rsid w:val="00BE61DF"/>
    <w:rsid w:val="00BE7C27"/>
    <w:rsid w:val="00BF04A7"/>
    <w:rsid w:val="00BF12D4"/>
    <w:rsid w:val="00BF1532"/>
    <w:rsid w:val="00BF2882"/>
    <w:rsid w:val="00BF3F5F"/>
    <w:rsid w:val="00BF41CE"/>
    <w:rsid w:val="00BF54F3"/>
    <w:rsid w:val="00BF7CA2"/>
    <w:rsid w:val="00C0119F"/>
    <w:rsid w:val="00C01A77"/>
    <w:rsid w:val="00C0395B"/>
    <w:rsid w:val="00C03E18"/>
    <w:rsid w:val="00C0494C"/>
    <w:rsid w:val="00C05113"/>
    <w:rsid w:val="00C06B0D"/>
    <w:rsid w:val="00C103A8"/>
    <w:rsid w:val="00C1239F"/>
    <w:rsid w:val="00C12C41"/>
    <w:rsid w:val="00C13AFF"/>
    <w:rsid w:val="00C13FA3"/>
    <w:rsid w:val="00C140D1"/>
    <w:rsid w:val="00C14200"/>
    <w:rsid w:val="00C14439"/>
    <w:rsid w:val="00C146F3"/>
    <w:rsid w:val="00C14E83"/>
    <w:rsid w:val="00C170A6"/>
    <w:rsid w:val="00C1738C"/>
    <w:rsid w:val="00C176BE"/>
    <w:rsid w:val="00C17FE9"/>
    <w:rsid w:val="00C20226"/>
    <w:rsid w:val="00C20A44"/>
    <w:rsid w:val="00C21DCF"/>
    <w:rsid w:val="00C2482E"/>
    <w:rsid w:val="00C2528D"/>
    <w:rsid w:val="00C25ED9"/>
    <w:rsid w:val="00C27FA5"/>
    <w:rsid w:val="00C30D73"/>
    <w:rsid w:val="00C32752"/>
    <w:rsid w:val="00C33061"/>
    <w:rsid w:val="00C330B9"/>
    <w:rsid w:val="00C330D7"/>
    <w:rsid w:val="00C33C72"/>
    <w:rsid w:val="00C34258"/>
    <w:rsid w:val="00C342A4"/>
    <w:rsid w:val="00C34F1F"/>
    <w:rsid w:val="00C35F84"/>
    <w:rsid w:val="00C3657F"/>
    <w:rsid w:val="00C426B8"/>
    <w:rsid w:val="00C45EF0"/>
    <w:rsid w:val="00C46128"/>
    <w:rsid w:val="00C46761"/>
    <w:rsid w:val="00C513B6"/>
    <w:rsid w:val="00C51EAF"/>
    <w:rsid w:val="00C5205A"/>
    <w:rsid w:val="00C522F7"/>
    <w:rsid w:val="00C52818"/>
    <w:rsid w:val="00C52F1A"/>
    <w:rsid w:val="00C532A9"/>
    <w:rsid w:val="00C537FD"/>
    <w:rsid w:val="00C54D91"/>
    <w:rsid w:val="00C552F2"/>
    <w:rsid w:val="00C5541D"/>
    <w:rsid w:val="00C55566"/>
    <w:rsid w:val="00C566F8"/>
    <w:rsid w:val="00C56B66"/>
    <w:rsid w:val="00C56F44"/>
    <w:rsid w:val="00C5785D"/>
    <w:rsid w:val="00C57D3E"/>
    <w:rsid w:val="00C61386"/>
    <w:rsid w:val="00C61E34"/>
    <w:rsid w:val="00C61EFF"/>
    <w:rsid w:val="00C62B74"/>
    <w:rsid w:val="00C67B50"/>
    <w:rsid w:val="00C67DDE"/>
    <w:rsid w:val="00C71488"/>
    <w:rsid w:val="00C71D9E"/>
    <w:rsid w:val="00C7284B"/>
    <w:rsid w:val="00C72F22"/>
    <w:rsid w:val="00C734E7"/>
    <w:rsid w:val="00C772A6"/>
    <w:rsid w:val="00C80062"/>
    <w:rsid w:val="00C8033A"/>
    <w:rsid w:val="00C8039C"/>
    <w:rsid w:val="00C803BA"/>
    <w:rsid w:val="00C804CB"/>
    <w:rsid w:val="00C8078E"/>
    <w:rsid w:val="00C81D4B"/>
    <w:rsid w:val="00C83A45"/>
    <w:rsid w:val="00C846ED"/>
    <w:rsid w:val="00C84914"/>
    <w:rsid w:val="00C8543F"/>
    <w:rsid w:val="00C865F6"/>
    <w:rsid w:val="00C8754F"/>
    <w:rsid w:val="00C9128A"/>
    <w:rsid w:val="00C9232D"/>
    <w:rsid w:val="00C929FC"/>
    <w:rsid w:val="00C93B4D"/>
    <w:rsid w:val="00C944D7"/>
    <w:rsid w:val="00C95A02"/>
    <w:rsid w:val="00C95FD5"/>
    <w:rsid w:val="00C9614F"/>
    <w:rsid w:val="00C9675D"/>
    <w:rsid w:val="00C977D3"/>
    <w:rsid w:val="00C97D2B"/>
    <w:rsid w:val="00CA1055"/>
    <w:rsid w:val="00CA269A"/>
    <w:rsid w:val="00CA2A8B"/>
    <w:rsid w:val="00CA3ED6"/>
    <w:rsid w:val="00CA45C1"/>
    <w:rsid w:val="00CA4CC4"/>
    <w:rsid w:val="00CA5200"/>
    <w:rsid w:val="00CA5F1C"/>
    <w:rsid w:val="00CA722B"/>
    <w:rsid w:val="00CA73AA"/>
    <w:rsid w:val="00CA79E1"/>
    <w:rsid w:val="00CB0AEF"/>
    <w:rsid w:val="00CB1C45"/>
    <w:rsid w:val="00CB265E"/>
    <w:rsid w:val="00CB27FC"/>
    <w:rsid w:val="00CB2BC8"/>
    <w:rsid w:val="00CB5C58"/>
    <w:rsid w:val="00CB6EA1"/>
    <w:rsid w:val="00CC3894"/>
    <w:rsid w:val="00CC4E98"/>
    <w:rsid w:val="00CC5003"/>
    <w:rsid w:val="00CC543D"/>
    <w:rsid w:val="00CC6C4F"/>
    <w:rsid w:val="00CC7029"/>
    <w:rsid w:val="00CC7BB4"/>
    <w:rsid w:val="00CD189C"/>
    <w:rsid w:val="00CD1970"/>
    <w:rsid w:val="00CD1C2D"/>
    <w:rsid w:val="00CD1CAF"/>
    <w:rsid w:val="00CD1DC1"/>
    <w:rsid w:val="00CD22BD"/>
    <w:rsid w:val="00CD2EB7"/>
    <w:rsid w:val="00CD3ABD"/>
    <w:rsid w:val="00CD3E03"/>
    <w:rsid w:val="00CD5865"/>
    <w:rsid w:val="00CD61CF"/>
    <w:rsid w:val="00CD6C99"/>
    <w:rsid w:val="00CE01BC"/>
    <w:rsid w:val="00CE22E1"/>
    <w:rsid w:val="00CE3C18"/>
    <w:rsid w:val="00CE4CAA"/>
    <w:rsid w:val="00CE5463"/>
    <w:rsid w:val="00CE7A64"/>
    <w:rsid w:val="00CE7E84"/>
    <w:rsid w:val="00CF004F"/>
    <w:rsid w:val="00CF072B"/>
    <w:rsid w:val="00CF28F7"/>
    <w:rsid w:val="00CF3108"/>
    <w:rsid w:val="00CF5B53"/>
    <w:rsid w:val="00CF6AFF"/>
    <w:rsid w:val="00D01170"/>
    <w:rsid w:val="00D01D3D"/>
    <w:rsid w:val="00D0443A"/>
    <w:rsid w:val="00D0493D"/>
    <w:rsid w:val="00D0603C"/>
    <w:rsid w:val="00D06A19"/>
    <w:rsid w:val="00D06A59"/>
    <w:rsid w:val="00D06BE0"/>
    <w:rsid w:val="00D119B4"/>
    <w:rsid w:val="00D12536"/>
    <w:rsid w:val="00D139E2"/>
    <w:rsid w:val="00D13E2F"/>
    <w:rsid w:val="00D17302"/>
    <w:rsid w:val="00D17666"/>
    <w:rsid w:val="00D20C1B"/>
    <w:rsid w:val="00D229AA"/>
    <w:rsid w:val="00D23E70"/>
    <w:rsid w:val="00D27BF7"/>
    <w:rsid w:val="00D31652"/>
    <w:rsid w:val="00D31E3A"/>
    <w:rsid w:val="00D32DB7"/>
    <w:rsid w:val="00D33D1D"/>
    <w:rsid w:val="00D33DBC"/>
    <w:rsid w:val="00D340F7"/>
    <w:rsid w:val="00D3417B"/>
    <w:rsid w:val="00D407B9"/>
    <w:rsid w:val="00D432E9"/>
    <w:rsid w:val="00D43BAD"/>
    <w:rsid w:val="00D44715"/>
    <w:rsid w:val="00D45B40"/>
    <w:rsid w:val="00D466BD"/>
    <w:rsid w:val="00D47150"/>
    <w:rsid w:val="00D47EFE"/>
    <w:rsid w:val="00D503D2"/>
    <w:rsid w:val="00D51A3C"/>
    <w:rsid w:val="00D51FB4"/>
    <w:rsid w:val="00D52513"/>
    <w:rsid w:val="00D52AAD"/>
    <w:rsid w:val="00D53DFC"/>
    <w:rsid w:val="00D55201"/>
    <w:rsid w:val="00D5749F"/>
    <w:rsid w:val="00D57F37"/>
    <w:rsid w:val="00D603B4"/>
    <w:rsid w:val="00D60567"/>
    <w:rsid w:val="00D60BB6"/>
    <w:rsid w:val="00D6175A"/>
    <w:rsid w:val="00D61E2F"/>
    <w:rsid w:val="00D65808"/>
    <w:rsid w:val="00D661CB"/>
    <w:rsid w:val="00D67B11"/>
    <w:rsid w:val="00D70550"/>
    <w:rsid w:val="00D70A8A"/>
    <w:rsid w:val="00D712CD"/>
    <w:rsid w:val="00D72AEA"/>
    <w:rsid w:val="00D72B68"/>
    <w:rsid w:val="00D75945"/>
    <w:rsid w:val="00D7622F"/>
    <w:rsid w:val="00D77334"/>
    <w:rsid w:val="00D77B03"/>
    <w:rsid w:val="00D805D6"/>
    <w:rsid w:val="00D808AA"/>
    <w:rsid w:val="00D8294E"/>
    <w:rsid w:val="00D83933"/>
    <w:rsid w:val="00D8458A"/>
    <w:rsid w:val="00D84BBD"/>
    <w:rsid w:val="00D90BB3"/>
    <w:rsid w:val="00D910DD"/>
    <w:rsid w:val="00D91296"/>
    <w:rsid w:val="00D92AA8"/>
    <w:rsid w:val="00D936C9"/>
    <w:rsid w:val="00D9571A"/>
    <w:rsid w:val="00D96BF5"/>
    <w:rsid w:val="00D96DDD"/>
    <w:rsid w:val="00D96FC7"/>
    <w:rsid w:val="00DA241F"/>
    <w:rsid w:val="00DA2E69"/>
    <w:rsid w:val="00DA5023"/>
    <w:rsid w:val="00DA5093"/>
    <w:rsid w:val="00DA51EA"/>
    <w:rsid w:val="00DA5460"/>
    <w:rsid w:val="00DA75AE"/>
    <w:rsid w:val="00DA766D"/>
    <w:rsid w:val="00DB0681"/>
    <w:rsid w:val="00DB10DC"/>
    <w:rsid w:val="00DB2E54"/>
    <w:rsid w:val="00DB311F"/>
    <w:rsid w:val="00DB3206"/>
    <w:rsid w:val="00DB3A58"/>
    <w:rsid w:val="00DB3B1E"/>
    <w:rsid w:val="00DB3E34"/>
    <w:rsid w:val="00DB518C"/>
    <w:rsid w:val="00DB5E94"/>
    <w:rsid w:val="00DC3356"/>
    <w:rsid w:val="00DC3484"/>
    <w:rsid w:val="00DC36FC"/>
    <w:rsid w:val="00DC4157"/>
    <w:rsid w:val="00DC4D54"/>
    <w:rsid w:val="00DC517B"/>
    <w:rsid w:val="00DC5E5A"/>
    <w:rsid w:val="00DC6B3E"/>
    <w:rsid w:val="00DD06A4"/>
    <w:rsid w:val="00DD19D7"/>
    <w:rsid w:val="00DD29DF"/>
    <w:rsid w:val="00DD2C4D"/>
    <w:rsid w:val="00DD3DF5"/>
    <w:rsid w:val="00DD519C"/>
    <w:rsid w:val="00DD5B44"/>
    <w:rsid w:val="00DD7C11"/>
    <w:rsid w:val="00DE090E"/>
    <w:rsid w:val="00DE0C5A"/>
    <w:rsid w:val="00DE1450"/>
    <w:rsid w:val="00DE2291"/>
    <w:rsid w:val="00DE3074"/>
    <w:rsid w:val="00DE4E37"/>
    <w:rsid w:val="00DE5900"/>
    <w:rsid w:val="00DE70A8"/>
    <w:rsid w:val="00DE791F"/>
    <w:rsid w:val="00DE7B4D"/>
    <w:rsid w:val="00DE7FE2"/>
    <w:rsid w:val="00DF3094"/>
    <w:rsid w:val="00DF55FA"/>
    <w:rsid w:val="00E00F23"/>
    <w:rsid w:val="00E01018"/>
    <w:rsid w:val="00E01366"/>
    <w:rsid w:val="00E01912"/>
    <w:rsid w:val="00E0216C"/>
    <w:rsid w:val="00E026F1"/>
    <w:rsid w:val="00E027F3"/>
    <w:rsid w:val="00E052B6"/>
    <w:rsid w:val="00E057BA"/>
    <w:rsid w:val="00E0727D"/>
    <w:rsid w:val="00E1213E"/>
    <w:rsid w:val="00E1228D"/>
    <w:rsid w:val="00E12C0B"/>
    <w:rsid w:val="00E131EC"/>
    <w:rsid w:val="00E1398A"/>
    <w:rsid w:val="00E13F36"/>
    <w:rsid w:val="00E14166"/>
    <w:rsid w:val="00E141C1"/>
    <w:rsid w:val="00E14BBA"/>
    <w:rsid w:val="00E14BBC"/>
    <w:rsid w:val="00E153D1"/>
    <w:rsid w:val="00E20B13"/>
    <w:rsid w:val="00E214A9"/>
    <w:rsid w:val="00E22932"/>
    <w:rsid w:val="00E22F66"/>
    <w:rsid w:val="00E23A29"/>
    <w:rsid w:val="00E24BF9"/>
    <w:rsid w:val="00E25E18"/>
    <w:rsid w:val="00E303BB"/>
    <w:rsid w:val="00E30C29"/>
    <w:rsid w:val="00E30E73"/>
    <w:rsid w:val="00E3161C"/>
    <w:rsid w:val="00E31F47"/>
    <w:rsid w:val="00E31F7E"/>
    <w:rsid w:val="00E34D7E"/>
    <w:rsid w:val="00E3622A"/>
    <w:rsid w:val="00E40E82"/>
    <w:rsid w:val="00E4145A"/>
    <w:rsid w:val="00E4234D"/>
    <w:rsid w:val="00E43EDE"/>
    <w:rsid w:val="00E44BBD"/>
    <w:rsid w:val="00E46F23"/>
    <w:rsid w:val="00E470D9"/>
    <w:rsid w:val="00E5084C"/>
    <w:rsid w:val="00E50A21"/>
    <w:rsid w:val="00E50BC6"/>
    <w:rsid w:val="00E51FDA"/>
    <w:rsid w:val="00E52C7E"/>
    <w:rsid w:val="00E549FB"/>
    <w:rsid w:val="00E54A93"/>
    <w:rsid w:val="00E566B7"/>
    <w:rsid w:val="00E574AD"/>
    <w:rsid w:val="00E574FD"/>
    <w:rsid w:val="00E6108C"/>
    <w:rsid w:val="00E62AEA"/>
    <w:rsid w:val="00E63A00"/>
    <w:rsid w:val="00E66924"/>
    <w:rsid w:val="00E671FD"/>
    <w:rsid w:val="00E67662"/>
    <w:rsid w:val="00E70564"/>
    <w:rsid w:val="00E7065F"/>
    <w:rsid w:val="00E70B65"/>
    <w:rsid w:val="00E70C8F"/>
    <w:rsid w:val="00E7227F"/>
    <w:rsid w:val="00E72CF8"/>
    <w:rsid w:val="00E7527A"/>
    <w:rsid w:val="00E75AF6"/>
    <w:rsid w:val="00E75AFF"/>
    <w:rsid w:val="00E770E8"/>
    <w:rsid w:val="00E779C6"/>
    <w:rsid w:val="00E80EE9"/>
    <w:rsid w:val="00E81EE8"/>
    <w:rsid w:val="00E8617C"/>
    <w:rsid w:val="00E910DF"/>
    <w:rsid w:val="00E91309"/>
    <w:rsid w:val="00E934BD"/>
    <w:rsid w:val="00E93950"/>
    <w:rsid w:val="00E93D85"/>
    <w:rsid w:val="00E94448"/>
    <w:rsid w:val="00E95B0C"/>
    <w:rsid w:val="00E9709B"/>
    <w:rsid w:val="00EA0564"/>
    <w:rsid w:val="00EA1480"/>
    <w:rsid w:val="00EA18B4"/>
    <w:rsid w:val="00EA1F79"/>
    <w:rsid w:val="00EA2DCB"/>
    <w:rsid w:val="00EA3CA5"/>
    <w:rsid w:val="00EA3DFE"/>
    <w:rsid w:val="00EA4F90"/>
    <w:rsid w:val="00EA794E"/>
    <w:rsid w:val="00EB0A2B"/>
    <w:rsid w:val="00EB1F19"/>
    <w:rsid w:val="00EB326B"/>
    <w:rsid w:val="00EB3C43"/>
    <w:rsid w:val="00EB458E"/>
    <w:rsid w:val="00EB471E"/>
    <w:rsid w:val="00EB5A45"/>
    <w:rsid w:val="00EB610F"/>
    <w:rsid w:val="00EB634D"/>
    <w:rsid w:val="00EC06A8"/>
    <w:rsid w:val="00EC1328"/>
    <w:rsid w:val="00EC17AB"/>
    <w:rsid w:val="00EC4AC1"/>
    <w:rsid w:val="00EC4D0D"/>
    <w:rsid w:val="00EC5487"/>
    <w:rsid w:val="00EC56CF"/>
    <w:rsid w:val="00EC68F9"/>
    <w:rsid w:val="00EC69AD"/>
    <w:rsid w:val="00EC71C7"/>
    <w:rsid w:val="00ED2FCF"/>
    <w:rsid w:val="00ED385B"/>
    <w:rsid w:val="00ED3BB4"/>
    <w:rsid w:val="00ED46E2"/>
    <w:rsid w:val="00ED4B0A"/>
    <w:rsid w:val="00ED5A0D"/>
    <w:rsid w:val="00ED7323"/>
    <w:rsid w:val="00ED7810"/>
    <w:rsid w:val="00ED7FE4"/>
    <w:rsid w:val="00EE0D52"/>
    <w:rsid w:val="00EE2949"/>
    <w:rsid w:val="00EE31DD"/>
    <w:rsid w:val="00EE675F"/>
    <w:rsid w:val="00EE72D7"/>
    <w:rsid w:val="00EF11B3"/>
    <w:rsid w:val="00EF12D2"/>
    <w:rsid w:val="00EF12DF"/>
    <w:rsid w:val="00EF1702"/>
    <w:rsid w:val="00EF1C6F"/>
    <w:rsid w:val="00EF1D28"/>
    <w:rsid w:val="00EF2354"/>
    <w:rsid w:val="00EF2659"/>
    <w:rsid w:val="00EF3280"/>
    <w:rsid w:val="00EF404D"/>
    <w:rsid w:val="00EF5025"/>
    <w:rsid w:val="00EF569B"/>
    <w:rsid w:val="00F003B5"/>
    <w:rsid w:val="00F03443"/>
    <w:rsid w:val="00F03E05"/>
    <w:rsid w:val="00F03EDA"/>
    <w:rsid w:val="00F04280"/>
    <w:rsid w:val="00F042A5"/>
    <w:rsid w:val="00F056E9"/>
    <w:rsid w:val="00F05FCC"/>
    <w:rsid w:val="00F10255"/>
    <w:rsid w:val="00F11065"/>
    <w:rsid w:val="00F114E6"/>
    <w:rsid w:val="00F12FF1"/>
    <w:rsid w:val="00F13847"/>
    <w:rsid w:val="00F14319"/>
    <w:rsid w:val="00F1438E"/>
    <w:rsid w:val="00F149EA"/>
    <w:rsid w:val="00F15F9A"/>
    <w:rsid w:val="00F162B3"/>
    <w:rsid w:val="00F20344"/>
    <w:rsid w:val="00F22309"/>
    <w:rsid w:val="00F23C1F"/>
    <w:rsid w:val="00F248A0"/>
    <w:rsid w:val="00F24F31"/>
    <w:rsid w:val="00F2518C"/>
    <w:rsid w:val="00F25406"/>
    <w:rsid w:val="00F2579E"/>
    <w:rsid w:val="00F26403"/>
    <w:rsid w:val="00F26801"/>
    <w:rsid w:val="00F309F1"/>
    <w:rsid w:val="00F31D9A"/>
    <w:rsid w:val="00F31F18"/>
    <w:rsid w:val="00F322BC"/>
    <w:rsid w:val="00F345D3"/>
    <w:rsid w:val="00F35CDF"/>
    <w:rsid w:val="00F36BF4"/>
    <w:rsid w:val="00F42D05"/>
    <w:rsid w:val="00F435B3"/>
    <w:rsid w:val="00F44009"/>
    <w:rsid w:val="00F44FB6"/>
    <w:rsid w:val="00F50E3B"/>
    <w:rsid w:val="00F52D39"/>
    <w:rsid w:val="00F5352E"/>
    <w:rsid w:val="00F53904"/>
    <w:rsid w:val="00F53E43"/>
    <w:rsid w:val="00F5410F"/>
    <w:rsid w:val="00F54BDD"/>
    <w:rsid w:val="00F54E8A"/>
    <w:rsid w:val="00F55FCA"/>
    <w:rsid w:val="00F57D83"/>
    <w:rsid w:val="00F60E49"/>
    <w:rsid w:val="00F61255"/>
    <w:rsid w:val="00F63207"/>
    <w:rsid w:val="00F633F8"/>
    <w:rsid w:val="00F637E1"/>
    <w:rsid w:val="00F639BD"/>
    <w:rsid w:val="00F669C5"/>
    <w:rsid w:val="00F66C6F"/>
    <w:rsid w:val="00F70D4E"/>
    <w:rsid w:val="00F824FC"/>
    <w:rsid w:val="00F84C53"/>
    <w:rsid w:val="00F85212"/>
    <w:rsid w:val="00F855F4"/>
    <w:rsid w:val="00F87362"/>
    <w:rsid w:val="00F8773A"/>
    <w:rsid w:val="00F92324"/>
    <w:rsid w:val="00F93422"/>
    <w:rsid w:val="00F95271"/>
    <w:rsid w:val="00F95A4A"/>
    <w:rsid w:val="00F95D55"/>
    <w:rsid w:val="00F96F9B"/>
    <w:rsid w:val="00F975F7"/>
    <w:rsid w:val="00F97A08"/>
    <w:rsid w:val="00F97ECC"/>
    <w:rsid w:val="00FA010E"/>
    <w:rsid w:val="00FA079B"/>
    <w:rsid w:val="00FA1F38"/>
    <w:rsid w:val="00FA1F6B"/>
    <w:rsid w:val="00FA1FE8"/>
    <w:rsid w:val="00FA232A"/>
    <w:rsid w:val="00FA4BBC"/>
    <w:rsid w:val="00FA5B1A"/>
    <w:rsid w:val="00FA79EF"/>
    <w:rsid w:val="00FB0973"/>
    <w:rsid w:val="00FB2A8E"/>
    <w:rsid w:val="00FB2F07"/>
    <w:rsid w:val="00FB30AB"/>
    <w:rsid w:val="00FB32FB"/>
    <w:rsid w:val="00FB33E5"/>
    <w:rsid w:val="00FB47D3"/>
    <w:rsid w:val="00FB4D27"/>
    <w:rsid w:val="00FB6836"/>
    <w:rsid w:val="00FB7407"/>
    <w:rsid w:val="00FC198E"/>
    <w:rsid w:val="00FC1D8E"/>
    <w:rsid w:val="00FC2F51"/>
    <w:rsid w:val="00FC35FA"/>
    <w:rsid w:val="00FC3A51"/>
    <w:rsid w:val="00FC3BA8"/>
    <w:rsid w:val="00FC42AE"/>
    <w:rsid w:val="00FC45D7"/>
    <w:rsid w:val="00FC4773"/>
    <w:rsid w:val="00FC586C"/>
    <w:rsid w:val="00FC5A13"/>
    <w:rsid w:val="00FC5CAD"/>
    <w:rsid w:val="00FC75AE"/>
    <w:rsid w:val="00FD1244"/>
    <w:rsid w:val="00FD12FE"/>
    <w:rsid w:val="00FD2CFE"/>
    <w:rsid w:val="00FD401A"/>
    <w:rsid w:val="00FD4121"/>
    <w:rsid w:val="00FD653F"/>
    <w:rsid w:val="00FD6C73"/>
    <w:rsid w:val="00FD6CD8"/>
    <w:rsid w:val="00FD71E4"/>
    <w:rsid w:val="00FD7931"/>
    <w:rsid w:val="00FD79DD"/>
    <w:rsid w:val="00FE0E65"/>
    <w:rsid w:val="00FE1EDC"/>
    <w:rsid w:val="00FE24CB"/>
    <w:rsid w:val="00FE26DA"/>
    <w:rsid w:val="00FE6EA3"/>
    <w:rsid w:val="00FE748D"/>
    <w:rsid w:val="00FE7D86"/>
    <w:rsid w:val="00FF04B0"/>
    <w:rsid w:val="00FF1349"/>
    <w:rsid w:val="00FF27FC"/>
    <w:rsid w:val="00FF3B2F"/>
    <w:rsid w:val="00FF50D5"/>
    <w:rsid w:val="00FF5B6A"/>
    <w:rsid w:val="00FF6EBF"/>
    <w:rsid w:val="00FF771F"/>
    <w:rsid w:val="00FF79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D897FD"/>
  <w15:docId w15:val="{0BA03DFC-65EB-46E2-83E9-97DCECABE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332"/>
  </w:style>
  <w:style w:type="paragraph" w:styleId="Heading1">
    <w:name w:val="heading 1"/>
    <w:basedOn w:val="Normal"/>
    <w:next w:val="Normal"/>
    <w:link w:val="Heading1Char"/>
    <w:uiPriority w:val="9"/>
    <w:qFormat/>
    <w:rsid w:val="00C67B50"/>
    <w:pPr>
      <w:outlineLvl w:val="0"/>
    </w:pPr>
    <w:rPr>
      <w:rFonts w:ascii="Bree Serif" w:hAnsi="Bree Serif"/>
      <w:b/>
      <w:color w:val="414141"/>
      <w:sz w:val="32"/>
    </w:rPr>
  </w:style>
  <w:style w:type="paragraph" w:styleId="Heading2">
    <w:name w:val="heading 2"/>
    <w:basedOn w:val="Heading1"/>
    <w:next w:val="Text"/>
    <w:link w:val="Heading2Char"/>
    <w:uiPriority w:val="9"/>
    <w:unhideWhenUsed/>
    <w:qFormat/>
    <w:rsid w:val="00071332"/>
    <w:pPr>
      <w:pBdr>
        <w:bottom w:val="single" w:sz="18" w:space="1" w:color="A4D7F4"/>
      </w:pBdr>
      <w:spacing w:before="120" w:after="120" w:line="240" w:lineRule="auto"/>
      <w:outlineLvl w:val="1"/>
    </w:pPr>
    <w:rPr>
      <w:sz w:val="28"/>
    </w:rPr>
  </w:style>
  <w:style w:type="paragraph" w:styleId="Heading3">
    <w:name w:val="heading 3"/>
    <w:basedOn w:val="Normal"/>
    <w:next w:val="Normal"/>
    <w:link w:val="Heading3Char"/>
    <w:uiPriority w:val="9"/>
    <w:unhideWhenUsed/>
    <w:qFormat/>
    <w:rsid w:val="00E7527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rsid w:val="00B13C77"/>
    <w:pPr>
      <w:spacing w:before="60" w:beforeAutospacing="1" w:after="60" w:afterAutospacing="1" w:line="280" w:lineRule="exact"/>
    </w:pPr>
    <w:rPr>
      <w:rFonts w:ascii="Verdana" w:eastAsia="Times New Roman" w:hAnsi="Verdana" w:cstheme="minorHAnsi"/>
      <w:sz w:val="18"/>
      <w:szCs w:val="18"/>
    </w:rPr>
  </w:style>
  <w:style w:type="character" w:customStyle="1" w:styleId="Heading2Char">
    <w:name w:val="Heading 2 Char"/>
    <w:basedOn w:val="DefaultParagraphFont"/>
    <w:link w:val="Heading2"/>
    <w:uiPriority w:val="9"/>
    <w:rsid w:val="00071332"/>
    <w:rPr>
      <w:rFonts w:ascii="Verdana" w:hAnsi="Verdana"/>
      <w:b/>
      <w:color w:val="00457C"/>
      <w:sz w:val="28"/>
    </w:rPr>
  </w:style>
  <w:style w:type="character" w:customStyle="1" w:styleId="Heading1Char">
    <w:name w:val="Heading 1 Char"/>
    <w:basedOn w:val="DefaultParagraphFont"/>
    <w:link w:val="Heading1"/>
    <w:uiPriority w:val="9"/>
    <w:rsid w:val="00C67B50"/>
    <w:rPr>
      <w:rFonts w:ascii="Bree Serif" w:hAnsi="Bree Serif"/>
      <w:b/>
      <w:color w:val="414141"/>
      <w:sz w:val="32"/>
    </w:rPr>
  </w:style>
  <w:style w:type="paragraph" w:customStyle="1" w:styleId="NumberedListFirstLevel">
    <w:name w:val="Numbered List First Level"/>
    <w:basedOn w:val="Normal"/>
    <w:qFormat/>
    <w:rsid w:val="00C67B50"/>
    <w:pPr>
      <w:numPr>
        <w:numId w:val="1"/>
      </w:numPr>
      <w:spacing w:before="240" w:after="0" w:line="280" w:lineRule="exact"/>
    </w:pPr>
    <w:rPr>
      <w:rFonts w:ascii="Arial" w:hAnsi="Arial" w:cs="Arial"/>
      <w:sz w:val="20"/>
    </w:rPr>
  </w:style>
  <w:style w:type="paragraph" w:customStyle="1" w:styleId="GraphicParaStandard">
    <w:name w:val="Graphic Para Standard"/>
    <w:basedOn w:val="Normal"/>
    <w:next w:val="Normal"/>
    <w:rsid w:val="00460F34"/>
    <w:pPr>
      <w:keepNext/>
      <w:spacing w:before="120" w:after="0" w:line="240" w:lineRule="auto"/>
      <w:ind w:left="720"/>
    </w:pPr>
    <w:rPr>
      <w:rFonts w:ascii="Times New Roman" w:eastAsia="Times New Roman" w:hAnsi="Times New Roman" w:cs="Times New Roman"/>
      <w:sz w:val="18"/>
      <w:szCs w:val="18"/>
    </w:rPr>
  </w:style>
  <w:style w:type="paragraph" w:styleId="BalloonText">
    <w:name w:val="Balloon Text"/>
    <w:basedOn w:val="Normal"/>
    <w:link w:val="BalloonTextChar"/>
    <w:uiPriority w:val="99"/>
    <w:semiHidden/>
    <w:unhideWhenUsed/>
    <w:rsid w:val="007E27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27C4"/>
    <w:rPr>
      <w:rFonts w:ascii="Tahoma" w:hAnsi="Tahoma" w:cs="Tahoma"/>
      <w:sz w:val="16"/>
      <w:szCs w:val="16"/>
    </w:rPr>
  </w:style>
  <w:style w:type="paragraph" w:customStyle="1" w:styleId="Text">
    <w:name w:val="Text"/>
    <w:basedOn w:val="Normal"/>
    <w:qFormat/>
    <w:rsid w:val="00C67B50"/>
    <w:pPr>
      <w:spacing w:line="240" w:lineRule="auto"/>
    </w:pPr>
    <w:rPr>
      <w:rFonts w:ascii="Arial" w:hAnsi="Arial" w:cs="Arial"/>
      <w:sz w:val="20"/>
    </w:rPr>
  </w:style>
  <w:style w:type="paragraph" w:customStyle="1" w:styleId="Graphic">
    <w:name w:val="Graphic"/>
    <w:basedOn w:val="NumberedListFirstLevel"/>
    <w:next w:val="NumberedListFirstLevel"/>
    <w:qFormat/>
    <w:rsid w:val="008A2D21"/>
    <w:pPr>
      <w:numPr>
        <w:numId w:val="0"/>
      </w:numPr>
      <w:spacing w:line="240" w:lineRule="auto"/>
      <w:ind w:left="720"/>
    </w:pPr>
  </w:style>
  <w:style w:type="paragraph" w:customStyle="1" w:styleId="BulletedListInsideNumberedList">
    <w:name w:val="Bulleted List Inside Numbered List"/>
    <w:basedOn w:val="NumberedListFirstLevel"/>
    <w:qFormat/>
    <w:rsid w:val="00177649"/>
    <w:pPr>
      <w:numPr>
        <w:numId w:val="2"/>
      </w:numPr>
      <w:spacing w:before="120" w:line="220" w:lineRule="exact"/>
    </w:pPr>
  </w:style>
  <w:style w:type="paragraph" w:styleId="Header">
    <w:name w:val="header"/>
    <w:basedOn w:val="Normal"/>
    <w:link w:val="HeaderChar"/>
    <w:uiPriority w:val="99"/>
    <w:unhideWhenUsed/>
    <w:rsid w:val="001776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7649"/>
  </w:style>
  <w:style w:type="paragraph" w:styleId="Footer">
    <w:name w:val="footer"/>
    <w:basedOn w:val="Normal"/>
    <w:link w:val="FooterChar"/>
    <w:uiPriority w:val="99"/>
    <w:unhideWhenUsed/>
    <w:rsid w:val="001776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7649"/>
  </w:style>
  <w:style w:type="paragraph" w:customStyle="1" w:styleId="TextNoSpace">
    <w:name w:val="Text No Space"/>
    <w:basedOn w:val="Text"/>
    <w:next w:val="Text"/>
    <w:autoRedefine/>
    <w:rsid w:val="009A5F9D"/>
    <w:pPr>
      <w:spacing w:before="120" w:after="0" w:line="280" w:lineRule="exact"/>
    </w:pPr>
    <w:rPr>
      <w:rFonts w:ascii="Bree Serif" w:eastAsia="Times New Roman" w:hAnsi="Bree Serif" w:cstheme="minorHAnsi"/>
      <w:sz w:val="24"/>
      <w:szCs w:val="24"/>
    </w:rPr>
  </w:style>
  <w:style w:type="paragraph" w:customStyle="1" w:styleId="BL">
    <w:name w:val="BL"/>
    <w:link w:val="BLCharChar"/>
    <w:rsid w:val="00D77B03"/>
    <w:pPr>
      <w:numPr>
        <w:numId w:val="3"/>
      </w:numPr>
      <w:spacing w:before="120" w:after="0" w:line="280" w:lineRule="exact"/>
      <w:ind w:left="1080"/>
    </w:pPr>
    <w:rPr>
      <w:rFonts w:ascii="Arial" w:eastAsia="Times New Roman" w:hAnsi="Arial" w:cs="Arial"/>
      <w:sz w:val="20"/>
      <w:lang w:val="en-GB"/>
    </w:rPr>
  </w:style>
  <w:style w:type="character" w:customStyle="1" w:styleId="BLCharChar">
    <w:name w:val="BL Char Char"/>
    <w:basedOn w:val="DefaultParagraphFont"/>
    <w:link w:val="BL"/>
    <w:rsid w:val="00D77B03"/>
    <w:rPr>
      <w:rFonts w:ascii="Arial" w:eastAsia="Times New Roman" w:hAnsi="Arial" w:cs="Arial"/>
      <w:sz w:val="20"/>
      <w:lang w:val="en-GB"/>
    </w:rPr>
  </w:style>
  <w:style w:type="paragraph" w:styleId="ListParagraph">
    <w:name w:val="List Paragraph"/>
    <w:basedOn w:val="Normal"/>
    <w:link w:val="ListParagraphChar"/>
    <w:uiPriority w:val="34"/>
    <w:qFormat/>
    <w:rsid w:val="00F056E9"/>
    <w:pPr>
      <w:spacing w:after="0" w:line="240" w:lineRule="auto"/>
      <w:ind w:left="720"/>
      <w:contextualSpacing/>
    </w:pPr>
    <w:rPr>
      <w:rFonts w:ascii="Times New Roman" w:eastAsia="Times New Roman" w:hAnsi="Times New Roman" w:cs="Times New Roman"/>
      <w:sz w:val="24"/>
      <w:szCs w:val="24"/>
    </w:rPr>
  </w:style>
  <w:style w:type="table" w:styleId="MediumGrid1-Accent1">
    <w:name w:val="Medium Grid 1 Accent 1"/>
    <w:basedOn w:val="TableNormal"/>
    <w:uiPriority w:val="67"/>
    <w:rsid w:val="002C4861"/>
    <w:pPr>
      <w:spacing w:after="0" w:line="240" w:lineRule="auto"/>
    </w:pPr>
    <w:rPr>
      <w:rFonts w:ascii="Times New Roman" w:eastAsia="Times New Roman" w:hAnsi="Times New Roman" w:cs="Times New Roman"/>
      <w:sz w:val="20"/>
      <w:szCs w:val="20"/>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ListParagraphChar">
    <w:name w:val="List Paragraph Char"/>
    <w:basedOn w:val="DefaultParagraphFont"/>
    <w:link w:val="ListParagraph"/>
    <w:uiPriority w:val="34"/>
    <w:rsid w:val="005C5F71"/>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FC42AE"/>
    <w:rPr>
      <w:sz w:val="16"/>
      <w:szCs w:val="16"/>
    </w:rPr>
  </w:style>
  <w:style w:type="paragraph" w:styleId="CommentText">
    <w:name w:val="annotation text"/>
    <w:basedOn w:val="Normal"/>
    <w:link w:val="CommentTextChar"/>
    <w:uiPriority w:val="99"/>
    <w:semiHidden/>
    <w:unhideWhenUsed/>
    <w:rsid w:val="00FC42AE"/>
    <w:pPr>
      <w:spacing w:line="240" w:lineRule="auto"/>
    </w:pPr>
    <w:rPr>
      <w:sz w:val="20"/>
      <w:szCs w:val="20"/>
    </w:rPr>
  </w:style>
  <w:style w:type="character" w:customStyle="1" w:styleId="CommentTextChar">
    <w:name w:val="Comment Text Char"/>
    <w:basedOn w:val="DefaultParagraphFont"/>
    <w:link w:val="CommentText"/>
    <w:uiPriority w:val="99"/>
    <w:semiHidden/>
    <w:rsid w:val="00FC42AE"/>
    <w:rPr>
      <w:sz w:val="20"/>
      <w:szCs w:val="20"/>
    </w:rPr>
  </w:style>
  <w:style w:type="paragraph" w:styleId="CommentSubject">
    <w:name w:val="annotation subject"/>
    <w:basedOn w:val="CommentText"/>
    <w:next w:val="CommentText"/>
    <w:link w:val="CommentSubjectChar"/>
    <w:uiPriority w:val="99"/>
    <w:semiHidden/>
    <w:unhideWhenUsed/>
    <w:rsid w:val="00FC42AE"/>
    <w:rPr>
      <w:b/>
      <w:bCs/>
    </w:rPr>
  </w:style>
  <w:style w:type="character" w:customStyle="1" w:styleId="CommentSubjectChar">
    <w:name w:val="Comment Subject Char"/>
    <w:basedOn w:val="CommentTextChar"/>
    <w:link w:val="CommentSubject"/>
    <w:uiPriority w:val="99"/>
    <w:semiHidden/>
    <w:rsid w:val="00FC42AE"/>
    <w:rPr>
      <w:b/>
      <w:bCs/>
      <w:sz w:val="20"/>
      <w:szCs w:val="20"/>
    </w:rPr>
  </w:style>
  <w:style w:type="character" w:customStyle="1" w:styleId="Heading3Char">
    <w:name w:val="Heading 3 Char"/>
    <w:basedOn w:val="DefaultParagraphFont"/>
    <w:link w:val="Heading3"/>
    <w:uiPriority w:val="9"/>
    <w:rsid w:val="00E7527A"/>
    <w:rPr>
      <w:rFonts w:asciiTheme="majorHAnsi" w:eastAsiaTheme="majorEastAsia" w:hAnsiTheme="majorHAnsi" w:cstheme="majorBidi"/>
      <w:b/>
      <w:bCs/>
      <w:color w:val="4F81BD" w:themeColor="accent1"/>
    </w:rPr>
  </w:style>
  <w:style w:type="table" w:styleId="TableGrid">
    <w:name w:val="Table Grid"/>
    <w:basedOn w:val="TableNormal"/>
    <w:uiPriority w:val="59"/>
    <w:rsid w:val="00E752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7527A"/>
    <w:pPr>
      <w:spacing w:after="0" w:line="240" w:lineRule="auto"/>
    </w:pPr>
  </w:style>
  <w:style w:type="paragraph" w:styleId="HTMLPreformatted">
    <w:name w:val="HTML Preformatted"/>
    <w:basedOn w:val="Normal"/>
    <w:link w:val="HTMLPreformattedChar"/>
    <w:uiPriority w:val="99"/>
    <w:unhideWhenUsed/>
    <w:rsid w:val="00CD3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D3E03"/>
    <w:rPr>
      <w:rFonts w:ascii="Courier New" w:eastAsia="Times New Roman" w:hAnsi="Courier New" w:cs="Courier New"/>
      <w:sz w:val="20"/>
      <w:szCs w:val="20"/>
    </w:rPr>
  </w:style>
  <w:style w:type="character" w:styleId="Hyperlink">
    <w:name w:val="Hyperlink"/>
    <w:basedOn w:val="DefaultParagraphFont"/>
    <w:uiPriority w:val="99"/>
    <w:unhideWhenUsed/>
    <w:rsid w:val="002E2AF7"/>
    <w:rPr>
      <w:color w:val="0000FF" w:themeColor="hyperlink"/>
      <w:u w:val="single"/>
    </w:rPr>
  </w:style>
  <w:style w:type="paragraph" w:styleId="NormalWeb">
    <w:name w:val="Normal (Web)"/>
    <w:basedOn w:val="Normal"/>
    <w:uiPriority w:val="99"/>
    <w:semiHidden/>
    <w:unhideWhenUsed/>
    <w:rsid w:val="000D4015"/>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9D284C"/>
    <w:pPr>
      <w:spacing w:after="0" w:line="240" w:lineRule="auto"/>
    </w:pPr>
  </w:style>
  <w:style w:type="character" w:styleId="Strong">
    <w:name w:val="Strong"/>
    <w:basedOn w:val="DefaultParagraphFont"/>
    <w:uiPriority w:val="22"/>
    <w:qFormat/>
    <w:rsid w:val="005673F9"/>
    <w:rPr>
      <w:b/>
      <w:bCs/>
    </w:rPr>
  </w:style>
  <w:style w:type="character" w:customStyle="1" w:styleId="iconrequired1">
    <w:name w:val="iconrequired1"/>
    <w:basedOn w:val="DefaultParagraphFont"/>
    <w:rsid w:val="005673F9"/>
  </w:style>
  <w:style w:type="character" w:customStyle="1" w:styleId="rdonlyspn1">
    <w:name w:val="rdonlyspn1"/>
    <w:basedOn w:val="DefaultParagraphFont"/>
    <w:rsid w:val="005673F9"/>
    <w:rPr>
      <w:bdr w:val="single" w:sz="6" w:space="0" w:color="AFB1B7" w:frame="1"/>
      <w:shd w:val="clear" w:color="auto" w:fill="FFFFFF"/>
    </w:rPr>
  </w:style>
  <w:style w:type="character" w:customStyle="1" w:styleId="header-element1">
    <w:name w:val="header-element1"/>
    <w:basedOn w:val="DefaultParagraphFont"/>
    <w:rsid w:val="005673F9"/>
  </w:style>
  <w:style w:type="character" w:customStyle="1" w:styleId="yui-tag-span">
    <w:name w:val="yui-tag-span"/>
    <w:basedOn w:val="DefaultParagraphFont"/>
    <w:rsid w:val="009F1B9E"/>
  </w:style>
  <w:style w:type="paragraph" w:customStyle="1" w:styleId="Default">
    <w:name w:val="Default"/>
    <w:rsid w:val="00F8773A"/>
    <w:pPr>
      <w:autoSpaceDE w:val="0"/>
      <w:autoSpaceDN w:val="0"/>
      <w:adjustRightInd w:val="0"/>
      <w:spacing w:after="0" w:line="240" w:lineRule="auto"/>
    </w:pPr>
    <w:rPr>
      <w:rFonts w:ascii="Calibri" w:hAnsi="Calibri" w:cs="Calibri"/>
      <w:color w:val="000000"/>
      <w:sz w:val="24"/>
      <w:szCs w:val="24"/>
    </w:rPr>
  </w:style>
  <w:style w:type="paragraph" w:customStyle="1" w:styleId="Calibri12Underline">
    <w:name w:val="Calibri 12 Underline"/>
    <w:basedOn w:val="Heading2"/>
    <w:link w:val="Calibri12UnderlineChar"/>
    <w:qFormat/>
    <w:rsid w:val="00BB6133"/>
    <w:pPr>
      <w:pBdr>
        <w:bottom w:val="single" w:sz="18" w:space="1" w:color="6FA6D9"/>
      </w:pBdr>
    </w:pPr>
    <w:rPr>
      <w:rFonts w:asciiTheme="minorHAnsi" w:hAnsiTheme="minorHAnsi"/>
      <w:b w:val="0"/>
      <w:sz w:val="24"/>
    </w:rPr>
  </w:style>
  <w:style w:type="paragraph" w:customStyle="1" w:styleId="Calibri15Paragraph">
    <w:name w:val="Calibri15Paragraph"/>
    <w:basedOn w:val="Calibri12Underline"/>
    <w:link w:val="Calibri15ParagraphChar"/>
    <w:qFormat/>
    <w:rsid w:val="00BB6133"/>
    <w:pPr>
      <w:pBdr>
        <w:bottom w:val="single" w:sz="18" w:space="1" w:color="00A6A7"/>
      </w:pBdr>
    </w:pPr>
    <w:rPr>
      <w:sz w:val="30"/>
      <w:szCs w:val="30"/>
    </w:rPr>
  </w:style>
  <w:style w:type="character" w:customStyle="1" w:styleId="Calibri12UnderlineChar">
    <w:name w:val="Calibri 12 Underline Char"/>
    <w:basedOn w:val="Heading2Char"/>
    <w:link w:val="Calibri12Underline"/>
    <w:rsid w:val="00BB6133"/>
    <w:rPr>
      <w:rFonts w:ascii="Verdana" w:hAnsi="Verdana"/>
      <w:b w:val="0"/>
      <w:color w:val="414141"/>
      <w:sz w:val="24"/>
    </w:rPr>
  </w:style>
  <w:style w:type="paragraph" w:customStyle="1" w:styleId="CalibriFooter">
    <w:name w:val="CalibriFooter"/>
    <w:basedOn w:val="Footer"/>
    <w:link w:val="CalibriFooterChar"/>
    <w:qFormat/>
    <w:rsid w:val="00C45EF0"/>
    <w:pPr>
      <w:pBdr>
        <w:top w:val="single" w:sz="18" w:space="1" w:color="00A6A7"/>
      </w:pBdr>
      <w:jc w:val="right"/>
    </w:pPr>
    <w:rPr>
      <w:rFonts w:ascii="Verdana" w:hAnsi="Verdana"/>
      <w:color w:val="00A6A7"/>
      <w:sz w:val="20"/>
    </w:rPr>
  </w:style>
  <w:style w:type="character" w:customStyle="1" w:styleId="Calibri15ParagraphChar">
    <w:name w:val="Calibri15Paragraph Char"/>
    <w:basedOn w:val="Calibri12UnderlineChar"/>
    <w:link w:val="Calibri15Paragraph"/>
    <w:rsid w:val="00BB6133"/>
    <w:rPr>
      <w:rFonts w:ascii="Verdana" w:hAnsi="Verdana"/>
      <w:b w:val="0"/>
      <w:color w:val="414141"/>
      <w:sz w:val="30"/>
      <w:szCs w:val="30"/>
    </w:rPr>
  </w:style>
  <w:style w:type="character" w:customStyle="1" w:styleId="CalibriFooterChar">
    <w:name w:val="CalibriFooter Char"/>
    <w:basedOn w:val="FooterChar"/>
    <w:link w:val="CalibriFooter"/>
    <w:rsid w:val="00C45EF0"/>
    <w:rPr>
      <w:rFonts w:ascii="Verdana" w:hAnsi="Verdana"/>
      <w:color w:val="00A6A7"/>
      <w:sz w:val="20"/>
    </w:rPr>
  </w:style>
  <w:style w:type="table" w:styleId="ListTable3-Accent5">
    <w:name w:val="List Table 3 Accent 5"/>
    <w:basedOn w:val="TableNormal"/>
    <w:uiPriority w:val="48"/>
    <w:rsid w:val="001B2114"/>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character" w:styleId="PlaceholderText">
    <w:name w:val="Placeholder Text"/>
    <w:basedOn w:val="DefaultParagraphFont"/>
    <w:uiPriority w:val="99"/>
    <w:semiHidden/>
    <w:rsid w:val="00E1213E"/>
    <w:rPr>
      <w:color w:val="808080"/>
    </w:rPr>
  </w:style>
  <w:style w:type="character" w:styleId="UnresolvedMention">
    <w:name w:val="Unresolved Mention"/>
    <w:basedOn w:val="DefaultParagraphFont"/>
    <w:uiPriority w:val="99"/>
    <w:semiHidden/>
    <w:unhideWhenUsed/>
    <w:rsid w:val="004B2F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65170">
      <w:bodyDiv w:val="1"/>
      <w:marLeft w:val="0"/>
      <w:marRight w:val="0"/>
      <w:marTop w:val="0"/>
      <w:marBottom w:val="0"/>
      <w:divBdr>
        <w:top w:val="none" w:sz="0" w:space="0" w:color="auto"/>
        <w:left w:val="none" w:sz="0" w:space="0" w:color="auto"/>
        <w:bottom w:val="none" w:sz="0" w:space="0" w:color="auto"/>
        <w:right w:val="none" w:sz="0" w:space="0" w:color="auto"/>
      </w:divBdr>
    </w:div>
    <w:div w:id="139808767">
      <w:bodyDiv w:val="1"/>
      <w:marLeft w:val="0"/>
      <w:marRight w:val="0"/>
      <w:marTop w:val="0"/>
      <w:marBottom w:val="0"/>
      <w:divBdr>
        <w:top w:val="none" w:sz="0" w:space="0" w:color="auto"/>
        <w:left w:val="none" w:sz="0" w:space="0" w:color="auto"/>
        <w:bottom w:val="none" w:sz="0" w:space="0" w:color="auto"/>
        <w:right w:val="none" w:sz="0" w:space="0" w:color="auto"/>
      </w:divBdr>
    </w:div>
    <w:div w:id="152992750">
      <w:bodyDiv w:val="1"/>
      <w:marLeft w:val="0"/>
      <w:marRight w:val="0"/>
      <w:marTop w:val="0"/>
      <w:marBottom w:val="0"/>
      <w:divBdr>
        <w:top w:val="none" w:sz="0" w:space="0" w:color="auto"/>
        <w:left w:val="none" w:sz="0" w:space="0" w:color="auto"/>
        <w:bottom w:val="none" w:sz="0" w:space="0" w:color="auto"/>
        <w:right w:val="none" w:sz="0" w:space="0" w:color="auto"/>
      </w:divBdr>
    </w:div>
    <w:div w:id="164516524">
      <w:bodyDiv w:val="1"/>
      <w:marLeft w:val="0"/>
      <w:marRight w:val="0"/>
      <w:marTop w:val="0"/>
      <w:marBottom w:val="0"/>
      <w:divBdr>
        <w:top w:val="none" w:sz="0" w:space="0" w:color="auto"/>
        <w:left w:val="none" w:sz="0" w:space="0" w:color="auto"/>
        <w:bottom w:val="none" w:sz="0" w:space="0" w:color="auto"/>
        <w:right w:val="none" w:sz="0" w:space="0" w:color="auto"/>
      </w:divBdr>
    </w:div>
    <w:div w:id="166336751">
      <w:bodyDiv w:val="1"/>
      <w:marLeft w:val="0"/>
      <w:marRight w:val="0"/>
      <w:marTop w:val="0"/>
      <w:marBottom w:val="0"/>
      <w:divBdr>
        <w:top w:val="none" w:sz="0" w:space="0" w:color="auto"/>
        <w:left w:val="none" w:sz="0" w:space="0" w:color="auto"/>
        <w:bottom w:val="none" w:sz="0" w:space="0" w:color="auto"/>
        <w:right w:val="none" w:sz="0" w:space="0" w:color="auto"/>
      </w:divBdr>
      <w:divsChild>
        <w:div w:id="489060399">
          <w:marLeft w:val="0"/>
          <w:marRight w:val="210"/>
          <w:marTop w:val="0"/>
          <w:marBottom w:val="0"/>
          <w:divBdr>
            <w:top w:val="none" w:sz="0" w:space="0" w:color="auto"/>
            <w:left w:val="none" w:sz="0" w:space="0" w:color="auto"/>
            <w:bottom w:val="none" w:sz="0" w:space="0" w:color="auto"/>
            <w:right w:val="none" w:sz="0" w:space="0" w:color="auto"/>
          </w:divBdr>
        </w:div>
        <w:div w:id="769667309">
          <w:marLeft w:val="0"/>
          <w:marRight w:val="210"/>
          <w:marTop w:val="0"/>
          <w:marBottom w:val="0"/>
          <w:divBdr>
            <w:top w:val="none" w:sz="0" w:space="0" w:color="auto"/>
            <w:left w:val="none" w:sz="0" w:space="0" w:color="auto"/>
            <w:bottom w:val="none" w:sz="0" w:space="0" w:color="auto"/>
            <w:right w:val="none" w:sz="0" w:space="0" w:color="auto"/>
          </w:divBdr>
          <w:divsChild>
            <w:div w:id="768426483">
              <w:marLeft w:val="0"/>
              <w:marRight w:val="0"/>
              <w:marTop w:val="0"/>
              <w:marBottom w:val="0"/>
              <w:divBdr>
                <w:top w:val="none" w:sz="0" w:space="0" w:color="auto"/>
                <w:left w:val="none" w:sz="0" w:space="0" w:color="auto"/>
                <w:bottom w:val="none" w:sz="0" w:space="0" w:color="auto"/>
                <w:right w:val="none" w:sz="0" w:space="0" w:color="auto"/>
              </w:divBdr>
              <w:divsChild>
                <w:div w:id="254024033">
                  <w:marLeft w:val="0"/>
                  <w:marRight w:val="0"/>
                  <w:marTop w:val="0"/>
                  <w:marBottom w:val="0"/>
                  <w:divBdr>
                    <w:top w:val="none" w:sz="0" w:space="0" w:color="auto"/>
                    <w:left w:val="none" w:sz="0" w:space="0" w:color="auto"/>
                    <w:bottom w:val="none" w:sz="0" w:space="0" w:color="auto"/>
                    <w:right w:val="none" w:sz="0" w:space="0" w:color="auto"/>
                  </w:divBdr>
                  <w:divsChild>
                    <w:div w:id="1148322826">
                      <w:marLeft w:val="0"/>
                      <w:marRight w:val="0"/>
                      <w:marTop w:val="0"/>
                      <w:marBottom w:val="0"/>
                      <w:divBdr>
                        <w:top w:val="none" w:sz="0" w:space="0" w:color="auto"/>
                        <w:left w:val="none" w:sz="0" w:space="0" w:color="auto"/>
                        <w:bottom w:val="none" w:sz="0" w:space="0" w:color="auto"/>
                        <w:right w:val="none" w:sz="0" w:space="0" w:color="auto"/>
                      </w:divBdr>
                      <w:divsChild>
                        <w:div w:id="423956569">
                          <w:marLeft w:val="0"/>
                          <w:marRight w:val="0"/>
                          <w:marTop w:val="0"/>
                          <w:marBottom w:val="0"/>
                          <w:divBdr>
                            <w:top w:val="none" w:sz="0" w:space="0" w:color="auto"/>
                            <w:left w:val="none" w:sz="0" w:space="0" w:color="auto"/>
                            <w:bottom w:val="none" w:sz="0" w:space="0" w:color="auto"/>
                            <w:right w:val="none" w:sz="0" w:space="0" w:color="auto"/>
                          </w:divBdr>
                          <w:divsChild>
                            <w:div w:id="2032146498">
                              <w:marLeft w:val="0"/>
                              <w:marRight w:val="210"/>
                              <w:marTop w:val="0"/>
                              <w:marBottom w:val="0"/>
                              <w:divBdr>
                                <w:top w:val="none" w:sz="0" w:space="0" w:color="auto"/>
                                <w:left w:val="none" w:sz="0" w:space="0" w:color="auto"/>
                                <w:bottom w:val="none" w:sz="0" w:space="0" w:color="auto"/>
                                <w:right w:val="none" w:sz="0" w:space="0" w:color="auto"/>
                              </w:divBdr>
                              <w:divsChild>
                                <w:div w:id="155662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0555278">
      <w:bodyDiv w:val="1"/>
      <w:marLeft w:val="0"/>
      <w:marRight w:val="0"/>
      <w:marTop w:val="0"/>
      <w:marBottom w:val="0"/>
      <w:divBdr>
        <w:top w:val="none" w:sz="0" w:space="0" w:color="auto"/>
        <w:left w:val="none" w:sz="0" w:space="0" w:color="auto"/>
        <w:bottom w:val="none" w:sz="0" w:space="0" w:color="auto"/>
        <w:right w:val="none" w:sz="0" w:space="0" w:color="auto"/>
      </w:divBdr>
    </w:div>
    <w:div w:id="305201941">
      <w:bodyDiv w:val="1"/>
      <w:marLeft w:val="0"/>
      <w:marRight w:val="0"/>
      <w:marTop w:val="0"/>
      <w:marBottom w:val="0"/>
      <w:divBdr>
        <w:top w:val="none" w:sz="0" w:space="0" w:color="auto"/>
        <w:left w:val="none" w:sz="0" w:space="0" w:color="auto"/>
        <w:bottom w:val="none" w:sz="0" w:space="0" w:color="auto"/>
        <w:right w:val="none" w:sz="0" w:space="0" w:color="auto"/>
      </w:divBdr>
    </w:div>
    <w:div w:id="399253361">
      <w:bodyDiv w:val="1"/>
      <w:marLeft w:val="0"/>
      <w:marRight w:val="0"/>
      <w:marTop w:val="0"/>
      <w:marBottom w:val="0"/>
      <w:divBdr>
        <w:top w:val="none" w:sz="0" w:space="0" w:color="auto"/>
        <w:left w:val="none" w:sz="0" w:space="0" w:color="auto"/>
        <w:bottom w:val="none" w:sz="0" w:space="0" w:color="auto"/>
        <w:right w:val="none" w:sz="0" w:space="0" w:color="auto"/>
      </w:divBdr>
    </w:div>
    <w:div w:id="558439510">
      <w:bodyDiv w:val="1"/>
      <w:marLeft w:val="0"/>
      <w:marRight w:val="0"/>
      <w:marTop w:val="0"/>
      <w:marBottom w:val="0"/>
      <w:divBdr>
        <w:top w:val="none" w:sz="0" w:space="0" w:color="auto"/>
        <w:left w:val="none" w:sz="0" w:space="0" w:color="auto"/>
        <w:bottom w:val="none" w:sz="0" w:space="0" w:color="auto"/>
        <w:right w:val="none" w:sz="0" w:space="0" w:color="auto"/>
      </w:divBdr>
    </w:div>
    <w:div w:id="601913322">
      <w:bodyDiv w:val="1"/>
      <w:marLeft w:val="0"/>
      <w:marRight w:val="0"/>
      <w:marTop w:val="0"/>
      <w:marBottom w:val="0"/>
      <w:divBdr>
        <w:top w:val="none" w:sz="0" w:space="0" w:color="auto"/>
        <w:left w:val="none" w:sz="0" w:space="0" w:color="auto"/>
        <w:bottom w:val="none" w:sz="0" w:space="0" w:color="auto"/>
        <w:right w:val="none" w:sz="0" w:space="0" w:color="auto"/>
      </w:divBdr>
    </w:div>
    <w:div w:id="639724568">
      <w:bodyDiv w:val="1"/>
      <w:marLeft w:val="0"/>
      <w:marRight w:val="0"/>
      <w:marTop w:val="0"/>
      <w:marBottom w:val="0"/>
      <w:divBdr>
        <w:top w:val="none" w:sz="0" w:space="0" w:color="auto"/>
        <w:left w:val="none" w:sz="0" w:space="0" w:color="auto"/>
        <w:bottom w:val="none" w:sz="0" w:space="0" w:color="auto"/>
        <w:right w:val="none" w:sz="0" w:space="0" w:color="auto"/>
      </w:divBdr>
      <w:divsChild>
        <w:div w:id="430047598">
          <w:marLeft w:val="547"/>
          <w:marRight w:val="0"/>
          <w:marTop w:val="115"/>
          <w:marBottom w:val="0"/>
          <w:divBdr>
            <w:top w:val="none" w:sz="0" w:space="0" w:color="auto"/>
            <w:left w:val="none" w:sz="0" w:space="0" w:color="auto"/>
            <w:bottom w:val="none" w:sz="0" w:space="0" w:color="auto"/>
            <w:right w:val="none" w:sz="0" w:space="0" w:color="auto"/>
          </w:divBdr>
        </w:div>
        <w:div w:id="1070351546">
          <w:marLeft w:val="1166"/>
          <w:marRight w:val="0"/>
          <w:marTop w:val="96"/>
          <w:marBottom w:val="0"/>
          <w:divBdr>
            <w:top w:val="none" w:sz="0" w:space="0" w:color="auto"/>
            <w:left w:val="none" w:sz="0" w:space="0" w:color="auto"/>
            <w:bottom w:val="none" w:sz="0" w:space="0" w:color="auto"/>
            <w:right w:val="none" w:sz="0" w:space="0" w:color="auto"/>
          </w:divBdr>
        </w:div>
        <w:div w:id="1298532284">
          <w:marLeft w:val="1166"/>
          <w:marRight w:val="0"/>
          <w:marTop w:val="96"/>
          <w:marBottom w:val="0"/>
          <w:divBdr>
            <w:top w:val="none" w:sz="0" w:space="0" w:color="auto"/>
            <w:left w:val="none" w:sz="0" w:space="0" w:color="auto"/>
            <w:bottom w:val="none" w:sz="0" w:space="0" w:color="auto"/>
            <w:right w:val="none" w:sz="0" w:space="0" w:color="auto"/>
          </w:divBdr>
        </w:div>
        <w:div w:id="1774207656">
          <w:marLeft w:val="1166"/>
          <w:marRight w:val="0"/>
          <w:marTop w:val="96"/>
          <w:marBottom w:val="0"/>
          <w:divBdr>
            <w:top w:val="none" w:sz="0" w:space="0" w:color="auto"/>
            <w:left w:val="none" w:sz="0" w:space="0" w:color="auto"/>
            <w:bottom w:val="none" w:sz="0" w:space="0" w:color="auto"/>
            <w:right w:val="none" w:sz="0" w:space="0" w:color="auto"/>
          </w:divBdr>
        </w:div>
        <w:div w:id="1070347512">
          <w:marLeft w:val="1166"/>
          <w:marRight w:val="0"/>
          <w:marTop w:val="96"/>
          <w:marBottom w:val="0"/>
          <w:divBdr>
            <w:top w:val="none" w:sz="0" w:space="0" w:color="auto"/>
            <w:left w:val="none" w:sz="0" w:space="0" w:color="auto"/>
            <w:bottom w:val="none" w:sz="0" w:space="0" w:color="auto"/>
            <w:right w:val="none" w:sz="0" w:space="0" w:color="auto"/>
          </w:divBdr>
        </w:div>
      </w:divsChild>
    </w:div>
    <w:div w:id="656762278">
      <w:bodyDiv w:val="1"/>
      <w:marLeft w:val="0"/>
      <w:marRight w:val="0"/>
      <w:marTop w:val="0"/>
      <w:marBottom w:val="0"/>
      <w:divBdr>
        <w:top w:val="none" w:sz="0" w:space="0" w:color="auto"/>
        <w:left w:val="none" w:sz="0" w:space="0" w:color="auto"/>
        <w:bottom w:val="none" w:sz="0" w:space="0" w:color="auto"/>
        <w:right w:val="none" w:sz="0" w:space="0" w:color="auto"/>
      </w:divBdr>
      <w:divsChild>
        <w:div w:id="249898979">
          <w:marLeft w:val="547"/>
          <w:marRight w:val="0"/>
          <w:marTop w:val="134"/>
          <w:marBottom w:val="0"/>
          <w:divBdr>
            <w:top w:val="none" w:sz="0" w:space="0" w:color="auto"/>
            <w:left w:val="none" w:sz="0" w:space="0" w:color="auto"/>
            <w:bottom w:val="none" w:sz="0" w:space="0" w:color="auto"/>
            <w:right w:val="none" w:sz="0" w:space="0" w:color="auto"/>
          </w:divBdr>
        </w:div>
        <w:div w:id="1087073457">
          <w:marLeft w:val="547"/>
          <w:marRight w:val="0"/>
          <w:marTop w:val="134"/>
          <w:marBottom w:val="0"/>
          <w:divBdr>
            <w:top w:val="none" w:sz="0" w:space="0" w:color="auto"/>
            <w:left w:val="none" w:sz="0" w:space="0" w:color="auto"/>
            <w:bottom w:val="none" w:sz="0" w:space="0" w:color="auto"/>
            <w:right w:val="none" w:sz="0" w:space="0" w:color="auto"/>
          </w:divBdr>
        </w:div>
        <w:div w:id="1192306517">
          <w:marLeft w:val="547"/>
          <w:marRight w:val="0"/>
          <w:marTop w:val="134"/>
          <w:marBottom w:val="0"/>
          <w:divBdr>
            <w:top w:val="none" w:sz="0" w:space="0" w:color="auto"/>
            <w:left w:val="none" w:sz="0" w:space="0" w:color="auto"/>
            <w:bottom w:val="none" w:sz="0" w:space="0" w:color="auto"/>
            <w:right w:val="none" w:sz="0" w:space="0" w:color="auto"/>
          </w:divBdr>
        </w:div>
        <w:div w:id="694814314">
          <w:marLeft w:val="547"/>
          <w:marRight w:val="0"/>
          <w:marTop w:val="134"/>
          <w:marBottom w:val="0"/>
          <w:divBdr>
            <w:top w:val="none" w:sz="0" w:space="0" w:color="auto"/>
            <w:left w:val="none" w:sz="0" w:space="0" w:color="auto"/>
            <w:bottom w:val="none" w:sz="0" w:space="0" w:color="auto"/>
            <w:right w:val="none" w:sz="0" w:space="0" w:color="auto"/>
          </w:divBdr>
        </w:div>
      </w:divsChild>
    </w:div>
    <w:div w:id="747920599">
      <w:bodyDiv w:val="1"/>
      <w:marLeft w:val="0"/>
      <w:marRight w:val="0"/>
      <w:marTop w:val="0"/>
      <w:marBottom w:val="0"/>
      <w:divBdr>
        <w:top w:val="none" w:sz="0" w:space="0" w:color="auto"/>
        <w:left w:val="none" w:sz="0" w:space="0" w:color="auto"/>
        <w:bottom w:val="none" w:sz="0" w:space="0" w:color="auto"/>
        <w:right w:val="none" w:sz="0" w:space="0" w:color="auto"/>
      </w:divBdr>
      <w:divsChild>
        <w:div w:id="1930768812">
          <w:marLeft w:val="1166"/>
          <w:marRight w:val="0"/>
          <w:marTop w:val="115"/>
          <w:marBottom w:val="0"/>
          <w:divBdr>
            <w:top w:val="none" w:sz="0" w:space="0" w:color="auto"/>
            <w:left w:val="none" w:sz="0" w:space="0" w:color="auto"/>
            <w:bottom w:val="none" w:sz="0" w:space="0" w:color="auto"/>
            <w:right w:val="none" w:sz="0" w:space="0" w:color="auto"/>
          </w:divBdr>
        </w:div>
      </w:divsChild>
    </w:div>
    <w:div w:id="750277259">
      <w:bodyDiv w:val="1"/>
      <w:marLeft w:val="0"/>
      <w:marRight w:val="0"/>
      <w:marTop w:val="0"/>
      <w:marBottom w:val="0"/>
      <w:divBdr>
        <w:top w:val="none" w:sz="0" w:space="0" w:color="auto"/>
        <w:left w:val="none" w:sz="0" w:space="0" w:color="auto"/>
        <w:bottom w:val="none" w:sz="0" w:space="0" w:color="auto"/>
        <w:right w:val="none" w:sz="0" w:space="0" w:color="auto"/>
      </w:divBdr>
      <w:divsChild>
        <w:div w:id="470253456">
          <w:marLeft w:val="0"/>
          <w:marRight w:val="210"/>
          <w:marTop w:val="0"/>
          <w:marBottom w:val="0"/>
          <w:divBdr>
            <w:top w:val="none" w:sz="0" w:space="0" w:color="auto"/>
            <w:left w:val="none" w:sz="0" w:space="0" w:color="auto"/>
            <w:bottom w:val="none" w:sz="0" w:space="0" w:color="auto"/>
            <w:right w:val="none" w:sz="0" w:space="0" w:color="auto"/>
          </w:divBdr>
        </w:div>
        <w:div w:id="925378020">
          <w:marLeft w:val="0"/>
          <w:marRight w:val="210"/>
          <w:marTop w:val="0"/>
          <w:marBottom w:val="0"/>
          <w:divBdr>
            <w:top w:val="none" w:sz="0" w:space="0" w:color="auto"/>
            <w:left w:val="none" w:sz="0" w:space="0" w:color="auto"/>
            <w:bottom w:val="none" w:sz="0" w:space="0" w:color="auto"/>
            <w:right w:val="none" w:sz="0" w:space="0" w:color="auto"/>
          </w:divBdr>
          <w:divsChild>
            <w:div w:id="2071266479">
              <w:marLeft w:val="0"/>
              <w:marRight w:val="0"/>
              <w:marTop w:val="0"/>
              <w:marBottom w:val="0"/>
              <w:divBdr>
                <w:top w:val="none" w:sz="0" w:space="0" w:color="auto"/>
                <w:left w:val="none" w:sz="0" w:space="0" w:color="auto"/>
                <w:bottom w:val="none" w:sz="0" w:space="0" w:color="auto"/>
                <w:right w:val="none" w:sz="0" w:space="0" w:color="auto"/>
              </w:divBdr>
              <w:divsChild>
                <w:div w:id="278219688">
                  <w:marLeft w:val="0"/>
                  <w:marRight w:val="0"/>
                  <w:marTop w:val="0"/>
                  <w:marBottom w:val="0"/>
                  <w:divBdr>
                    <w:top w:val="none" w:sz="0" w:space="0" w:color="auto"/>
                    <w:left w:val="none" w:sz="0" w:space="0" w:color="auto"/>
                    <w:bottom w:val="none" w:sz="0" w:space="0" w:color="auto"/>
                    <w:right w:val="none" w:sz="0" w:space="0" w:color="auto"/>
                  </w:divBdr>
                  <w:divsChild>
                    <w:div w:id="250044219">
                      <w:marLeft w:val="0"/>
                      <w:marRight w:val="0"/>
                      <w:marTop w:val="0"/>
                      <w:marBottom w:val="0"/>
                      <w:divBdr>
                        <w:top w:val="none" w:sz="0" w:space="0" w:color="auto"/>
                        <w:left w:val="none" w:sz="0" w:space="0" w:color="auto"/>
                        <w:bottom w:val="none" w:sz="0" w:space="0" w:color="auto"/>
                        <w:right w:val="none" w:sz="0" w:space="0" w:color="auto"/>
                      </w:divBdr>
                      <w:divsChild>
                        <w:div w:id="1125663465">
                          <w:marLeft w:val="0"/>
                          <w:marRight w:val="0"/>
                          <w:marTop w:val="0"/>
                          <w:marBottom w:val="0"/>
                          <w:divBdr>
                            <w:top w:val="none" w:sz="0" w:space="0" w:color="auto"/>
                            <w:left w:val="none" w:sz="0" w:space="0" w:color="auto"/>
                            <w:bottom w:val="none" w:sz="0" w:space="0" w:color="auto"/>
                            <w:right w:val="none" w:sz="0" w:space="0" w:color="auto"/>
                          </w:divBdr>
                          <w:divsChild>
                            <w:div w:id="848643195">
                              <w:marLeft w:val="0"/>
                              <w:marRight w:val="210"/>
                              <w:marTop w:val="0"/>
                              <w:marBottom w:val="0"/>
                              <w:divBdr>
                                <w:top w:val="none" w:sz="0" w:space="0" w:color="auto"/>
                                <w:left w:val="none" w:sz="0" w:space="0" w:color="auto"/>
                                <w:bottom w:val="none" w:sz="0" w:space="0" w:color="auto"/>
                                <w:right w:val="none" w:sz="0" w:space="0" w:color="auto"/>
                              </w:divBdr>
                              <w:divsChild>
                                <w:div w:id="150577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3163812">
      <w:bodyDiv w:val="1"/>
      <w:marLeft w:val="0"/>
      <w:marRight w:val="0"/>
      <w:marTop w:val="0"/>
      <w:marBottom w:val="0"/>
      <w:divBdr>
        <w:top w:val="none" w:sz="0" w:space="0" w:color="auto"/>
        <w:left w:val="none" w:sz="0" w:space="0" w:color="auto"/>
        <w:bottom w:val="none" w:sz="0" w:space="0" w:color="auto"/>
        <w:right w:val="none" w:sz="0" w:space="0" w:color="auto"/>
      </w:divBdr>
    </w:div>
    <w:div w:id="753359646">
      <w:bodyDiv w:val="1"/>
      <w:marLeft w:val="0"/>
      <w:marRight w:val="0"/>
      <w:marTop w:val="0"/>
      <w:marBottom w:val="0"/>
      <w:divBdr>
        <w:top w:val="none" w:sz="0" w:space="0" w:color="auto"/>
        <w:left w:val="none" w:sz="0" w:space="0" w:color="auto"/>
        <w:bottom w:val="none" w:sz="0" w:space="0" w:color="auto"/>
        <w:right w:val="none" w:sz="0" w:space="0" w:color="auto"/>
      </w:divBdr>
    </w:div>
    <w:div w:id="811170105">
      <w:bodyDiv w:val="1"/>
      <w:marLeft w:val="0"/>
      <w:marRight w:val="0"/>
      <w:marTop w:val="0"/>
      <w:marBottom w:val="0"/>
      <w:divBdr>
        <w:top w:val="none" w:sz="0" w:space="0" w:color="auto"/>
        <w:left w:val="none" w:sz="0" w:space="0" w:color="auto"/>
        <w:bottom w:val="none" w:sz="0" w:space="0" w:color="auto"/>
        <w:right w:val="none" w:sz="0" w:space="0" w:color="auto"/>
      </w:divBdr>
    </w:div>
    <w:div w:id="867958983">
      <w:bodyDiv w:val="1"/>
      <w:marLeft w:val="0"/>
      <w:marRight w:val="0"/>
      <w:marTop w:val="0"/>
      <w:marBottom w:val="0"/>
      <w:divBdr>
        <w:top w:val="none" w:sz="0" w:space="0" w:color="auto"/>
        <w:left w:val="none" w:sz="0" w:space="0" w:color="auto"/>
        <w:bottom w:val="none" w:sz="0" w:space="0" w:color="auto"/>
        <w:right w:val="none" w:sz="0" w:space="0" w:color="auto"/>
      </w:divBdr>
    </w:div>
    <w:div w:id="932124313">
      <w:bodyDiv w:val="1"/>
      <w:marLeft w:val="0"/>
      <w:marRight w:val="0"/>
      <w:marTop w:val="0"/>
      <w:marBottom w:val="0"/>
      <w:divBdr>
        <w:top w:val="none" w:sz="0" w:space="0" w:color="auto"/>
        <w:left w:val="none" w:sz="0" w:space="0" w:color="auto"/>
        <w:bottom w:val="none" w:sz="0" w:space="0" w:color="auto"/>
        <w:right w:val="none" w:sz="0" w:space="0" w:color="auto"/>
      </w:divBdr>
    </w:div>
    <w:div w:id="971399092">
      <w:bodyDiv w:val="1"/>
      <w:marLeft w:val="0"/>
      <w:marRight w:val="0"/>
      <w:marTop w:val="0"/>
      <w:marBottom w:val="0"/>
      <w:divBdr>
        <w:top w:val="none" w:sz="0" w:space="0" w:color="auto"/>
        <w:left w:val="none" w:sz="0" w:space="0" w:color="auto"/>
        <w:bottom w:val="none" w:sz="0" w:space="0" w:color="auto"/>
        <w:right w:val="none" w:sz="0" w:space="0" w:color="auto"/>
      </w:divBdr>
    </w:div>
    <w:div w:id="977303098">
      <w:bodyDiv w:val="1"/>
      <w:marLeft w:val="0"/>
      <w:marRight w:val="0"/>
      <w:marTop w:val="0"/>
      <w:marBottom w:val="0"/>
      <w:divBdr>
        <w:top w:val="none" w:sz="0" w:space="0" w:color="auto"/>
        <w:left w:val="none" w:sz="0" w:space="0" w:color="auto"/>
        <w:bottom w:val="none" w:sz="0" w:space="0" w:color="auto"/>
        <w:right w:val="none" w:sz="0" w:space="0" w:color="auto"/>
      </w:divBdr>
    </w:div>
    <w:div w:id="981888896">
      <w:bodyDiv w:val="1"/>
      <w:marLeft w:val="0"/>
      <w:marRight w:val="0"/>
      <w:marTop w:val="0"/>
      <w:marBottom w:val="0"/>
      <w:divBdr>
        <w:top w:val="none" w:sz="0" w:space="0" w:color="auto"/>
        <w:left w:val="none" w:sz="0" w:space="0" w:color="auto"/>
        <w:bottom w:val="none" w:sz="0" w:space="0" w:color="auto"/>
        <w:right w:val="none" w:sz="0" w:space="0" w:color="auto"/>
      </w:divBdr>
    </w:div>
    <w:div w:id="1063597970">
      <w:bodyDiv w:val="1"/>
      <w:marLeft w:val="0"/>
      <w:marRight w:val="0"/>
      <w:marTop w:val="0"/>
      <w:marBottom w:val="0"/>
      <w:divBdr>
        <w:top w:val="none" w:sz="0" w:space="0" w:color="auto"/>
        <w:left w:val="none" w:sz="0" w:space="0" w:color="auto"/>
        <w:bottom w:val="none" w:sz="0" w:space="0" w:color="auto"/>
        <w:right w:val="none" w:sz="0" w:space="0" w:color="auto"/>
      </w:divBdr>
      <w:divsChild>
        <w:div w:id="1039430145">
          <w:marLeft w:val="0"/>
          <w:marRight w:val="0"/>
          <w:marTop w:val="0"/>
          <w:marBottom w:val="0"/>
          <w:divBdr>
            <w:top w:val="none" w:sz="0" w:space="0" w:color="auto"/>
            <w:left w:val="none" w:sz="0" w:space="0" w:color="auto"/>
            <w:bottom w:val="none" w:sz="0" w:space="0" w:color="auto"/>
            <w:right w:val="none" w:sz="0" w:space="0" w:color="auto"/>
          </w:divBdr>
          <w:divsChild>
            <w:div w:id="708920843">
              <w:marLeft w:val="0"/>
              <w:marRight w:val="0"/>
              <w:marTop w:val="0"/>
              <w:marBottom w:val="0"/>
              <w:divBdr>
                <w:top w:val="none" w:sz="0" w:space="0" w:color="auto"/>
                <w:left w:val="none" w:sz="0" w:space="0" w:color="auto"/>
                <w:bottom w:val="none" w:sz="0" w:space="0" w:color="auto"/>
                <w:right w:val="none" w:sz="0" w:space="0" w:color="auto"/>
              </w:divBdr>
              <w:divsChild>
                <w:div w:id="1224177460">
                  <w:marLeft w:val="0"/>
                  <w:marRight w:val="0"/>
                  <w:marTop w:val="0"/>
                  <w:marBottom w:val="0"/>
                  <w:divBdr>
                    <w:top w:val="none" w:sz="0" w:space="0" w:color="auto"/>
                    <w:left w:val="none" w:sz="0" w:space="0" w:color="auto"/>
                    <w:bottom w:val="none" w:sz="0" w:space="0" w:color="auto"/>
                    <w:right w:val="none" w:sz="0" w:space="0" w:color="auto"/>
                  </w:divBdr>
                  <w:divsChild>
                    <w:div w:id="1392733110">
                      <w:marLeft w:val="0"/>
                      <w:marRight w:val="0"/>
                      <w:marTop w:val="0"/>
                      <w:marBottom w:val="0"/>
                      <w:divBdr>
                        <w:top w:val="none" w:sz="0" w:space="0" w:color="auto"/>
                        <w:left w:val="none" w:sz="0" w:space="0" w:color="auto"/>
                        <w:bottom w:val="none" w:sz="0" w:space="0" w:color="auto"/>
                        <w:right w:val="none" w:sz="0" w:space="0" w:color="auto"/>
                      </w:divBdr>
                      <w:divsChild>
                        <w:div w:id="1915120623">
                          <w:marLeft w:val="0"/>
                          <w:marRight w:val="0"/>
                          <w:marTop w:val="0"/>
                          <w:marBottom w:val="0"/>
                          <w:divBdr>
                            <w:top w:val="none" w:sz="0" w:space="0" w:color="auto"/>
                            <w:left w:val="none" w:sz="0" w:space="0" w:color="auto"/>
                            <w:bottom w:val="none" w:sz="0" w:space="0" w:color="auto"/>
                            <w:right w:val="none" w:sz="0" w:space="0" w:color="auto"/>
                          </w:divBdr>
                          <w:divsChild>
                            <w:div w:id="1326472028">
                              <w:marLeft w:val="0"/>
                              <w:marRight w:val="0"/>
                              <w:marTop w:val="0"/>
                              <w:marBottom w:val="0"/>
                              <w:divBdr>
                                <w:top w:val="none" w:sz="0" w:space="0" w:color="auto"/>
                                <w:left w:val="none" w:sz="0" w:space="0" w:color="auto"/>
                                <w:bottom w:val="none" w:sz="0" w:space="0" w:color="auto"/>
                                <w:right w:val="none" w:sz="0" w:space="0" w:color="auto"/>
                              </w:divBdr>
                              <w:divsChild>
                                <w:div w:id="515536042">
                                  <w:marLeft w:val="0"/>
                                  <w:marRight w:val="0"/>
                                  <w:marTop w:val="0"/>
                                  <w:marBottom w:val="0"/>
                                  <w:divBdr>
                                    <w:top w:val="none" w:sz="0" w:space="0" w:color="auto"/>
                                    <w:left w:val="none" w:sz="0" w:space="0" w:color="auto"/>
                                    <w:bottom w:val="none" w:sz="0" w:space="0" w:color="auto"/>
                                    <w:right w:val="none" w:sz="0" w:space="0" w:color="auto"/>
                                  </w:divBdr>
                                  <w:divsChild>
                                    <w:div w:id="2074113423">
                                      <w:marLeft w:val="0"/>
                                      <w:marRight w:val="0"/>
                                      <w:marTop w:val="0"/>
                                      <w:marBottom w:val="0"/>
                                      <w:divBdr>
                                        <w:top w:val="none" w:sz="0" w:space="0" w:color="auto"/>
                                        <w:left w:val="none" w:sz="0" w:space="0" w:color="auto"/>
                                        <w:bottom w:val="none" w:sz="0" w:space="0" w:color="auto"/>
                                        <w:right w:val="none" w:sz="0" w:space="0" w:color="auto"/>
                                      </w:divBdr>
                                      <w:divsChild>
                                        <w:div w:id="299044291">
                                          <w:marLeft w:val="0"/>
                                          <w:marRight w:val="-72"/>
                                          <w:marTop w:val="0"/>
                                          <w:marBottom w:val="120"/>
                                          <w:divBdr>
                                            <w:top w:val="none" w:sz="0" w:space="0" w:color="auto"/>
                                            <w:left w:val="none" w:sz="0" w:space="0" w:color="auto"/>
                                            <w:bottom w:val="none" w:sz="0" w:space="0" w:color="auto"/>
                                            <w:right w:val="none" w:sz="0" w:space="0" w:color="auto"/>
                                          </w:divBdr>
                                          <w:divsChild>
                                            <w:div w:id="1981879968">
                                              <w:marLeft w:val="0"/>
                                              <w:marRight w:val="0"/>
                                              <w:marTop w:val="0"/>
                                              <w:marBottom w:val="0"/>
                                              <w:divBdr>
                                                <w:top w:val="none" w:sz="0" w:space="0" w:color="auto"/>
                                                <w:left w:val="none" w:sz="0" w:space="0" w:color="auto"/>
                                                <w:bottom w:val="none" w:sz="0" w:space="0" w:color="auto"/>
                                                <w:right w:val="none" w:sz="0" w:space="0" w:color="auto"/>
                                              </w:divBdr>
                                              <w:divsChild>
                                                <w:div w:id="78019112">
                                                  <w:marLeft w:val="0"/>
                                                  <w:marRight w:val="0"/>
                                                  <w:marTop w:val="0"/>
                                                  <w:marBottom w:val="0"/>
                                                  <w:divBdr>
                                                    <w:top w:val="none" w:sz="0" w:space="0" w:color="auto"/>
                                                    <w:left w:val="none" w:sz="0" w:space="0" w:color="auto"/>
                                                    <w:bottom w:val="none" w:sz="0" w:space="0" w:color="auto"/>
                                                    <w:right w:val="none" w:sz="0" w:space="0" w:color="auto"/>
                                                  </w:divBdr>
                                                  <w:divsChild>
                                                    <w:div w:id="1291400709">
                                                      <w:marLeft w:val="0"/>
                                                      <w:marRight w:val="0"/>
                                                      <w:marTop w:val="0"/>
                                                      <w:marBottom w:val="0"/>
                                                      <w:divBdr>
                                                        <w:top w:val="none" w:sz="0" w:space="0" w:color="auto"/>
                                                        <w:left w:val="none" w:sz="0" w:space="0" w:color="auto"/>
                                                        <w:bottom w:val="none" w:sz="0" w:space="0" w:color="auto"/>
                                                        <w:right w:val="none" w:sz="0" w:space="0" w:color="auto"/>
                                                      </w:divBdr>
                                                      <w:divsChild>
                                                        <w:div w:id="1709991875">
                                                          <w:marLeft w:val="0"/>
                                                          <w:marRight w:val="0"/>
                                                          <w:marTop w:val="0"/>
                                                          <w:marBottom w:val="0"/>
                                                          <w:divBdr>
                                                            <w:top w:val="none" w:sz="0" w:space="0" w:color="auto"/>
                                                            <w:left w:val="none" w:sz="0" w:space="0" w:color="auto"/>
                                                            <w:bottom w:val="none" w:sz="0" w:space="0" w:color="auto"/>
                                                            <w:right w:val="none" w:sz="0" w:space="0" w:color="auto"/>
                                                          </w:divBdr>
                                                          <w:divsChild>
                                                            <w:div w:id="1479958347">
                                                              <w:marLeft w:val="0"/>
                                                              <w:marRight w:val="-72"/>
                                                              <w:marTop w:val="0"/>
                                                              <w:marBottom w:val="120"/>
                                                              <w:divBdr>
                                                                <w:top w:val="none" w:sz="0" w:space="0" w:color="auto"/>
                                                                <w:left w:val="none" w:sz="0" w:space="0" w:color="auto"/>
                                                                <w:bottom w:val="none" w:sz="0" w:space="0" w:color="auto"/>
                                                                <w:right w:val="none" w:sz="0" w:space="0" w:color="auto"/>
                                                              </w:divBdr>
                                                              <w:divsChild>
                                                                <w:div w:id="1489437165">
                                                                  <w:marLeft w:val="0"/>
                                                                  <w:marRight w:val="0"/>
                                                                  <w:marTop w:val="0"/>
                                                                  <w:marBottom w:val="0"/>
                                                                  <w:divBdr>
                                                                    <w:top w:val="none" w:sz="0" w:space="0" w:color="auto"/>
                                                                    <w:left w:val="none" w:sz="0" w:space="0" w:color="auto"/>
                                                                    <w:bottom w:val="none" w:sz="0" w:space="0" w:color="auto"/>
                                                                    <w:right w:val="none" w:sz="0" w:space="0" w:color="auto"/>
                                                                  </w:divBdr>
                                                                  <w:divsChild>
                                                                    <w:div w:id="606012362">
                                                                      <w:marLeft w:val="0"/>
                                                                      <w:marRight w:val="0"/>
                                                                      <w:marTop w:val="0"/>
                                                                      <w:marBottom w:val="0"/>
                                                                      <w:divBdr>
                                                                        <w:top w:val="none" w:sz="0" w:space="0" w:color="auto"/>
                                                                        <w:left w:val="none" w:sz="0" w:space="0" w:color="auto"/>
                                                                        <w:bottom w:val="none" w:sz="0" w:space="0" w:color="auto"/>
                                                                        <w:right w:val="none" w:sz="0" w:space="0" w:color="auto"/>
                                                                      </w:divBdr>
                                                                      <w:divsChild>
                                                                        <w:div w:id="1800301613">
                                                                          <w:marLeft w:val="0"/>
                                                                          <w:marRight w:val="0"/>
                                                                          <w:marTop w:val="0"/>
                                                                          <w:marBottom w:val="0"/>
                                                                          <w:divBdr>
                                                                            <w:top w:val="none" w:sz="0" w:space="0" w:color="auto"/>
                                                                            <w:left w:val="none" w:sz="0" w:space="0" w:color="auto"/>
                                                                            <w:bottom w:val="none" w:sz="0" w:space="0" w:color="auto"/>
                                                                            <w:right w:val="none" w:sz="0" w:space="0" w:color="auto"/>
                                                                          </w:divBdr>
                                                                          <w:divsChild>
                                                                            <w:div w:id="462846921">
                                                                              <w:marLeft w:val="0"/>
                                                                              <w:marRight w:val="0"/>
                                                                              <w:marTop w:val="0"/>
                                                                              <w:marBottom w:val="0"/>
                                                                              <w:divBdr>
                                                                                <w:top w:val="none" w:sz="0" w:space="0" w:color="auto"/>
                                                                                <w:left w:val="none" w:sz="0" w:space="0" w:color="auto"/>
                                                                                <w:bottom w:val="none" w:sz="0" w:space="0" w:color="auto"/>
                                                                                <w:right w:val="none" w:sz="0" w:space="0" w:color="auto"/>
                                                                              </w:divBdr>
                                                                              <w:divsChild>
                                                                                <w:div w:id="92289509">
                                                                                  <w:marLeft w:val="0"/>
                                                                                  <w:marRight w:val="0"/>
                                                                                  <w:marTop w:val="0"/>
                                                                                  <w:marBottom w:val="0"/>
                                                                                  <w:divBdr>
                                                                                    <w:top w:val="none" w:sz="0" w:space="0" w:color="auto"/>
                                                                                    <w:left w:val="none" w:sz="0" w:space="0" w:color="auto"/>
                                                                                    <w:bottom w:val="none" w:sz="0" w:space="0" w:color="auto"/>
                                                                                    <w:right w:val="none" w:sz="0" w:space="0" w:color="auto"/>
                                                                                  </w:divBdr>
                                                                                  <w:divsChild>
                                                                                    <w:div w:id="1950968382">
                                                                                      <w:marLeft w:val="0"/>
                                                                                      <w:marRight w:val="-72"/>
                                                                                      <w:marTop w:val="0"/>
                                                                                      <w:marBottom w:val="120"/>
                                                                                      <w:divBdr>
                                                                                        <w:top w:val="none" w:sz="0" w:space="0" w:color="auto"/>
                                                                                        <w:left w:val="none" w:sz="0" w:space="0" w:color="auto"/>
                                                                                        <w:bottom w:val="none" w:sz="0" w:space="0" w:color="auto"/>
                                                                                        <w:right w:val="none" w:sz="0" w:space="0" w:color="auto"/>
                                                                                      </w:divBdr>
                                                                                      <w:divsChild>
                                                                                        <w:div w:id="438765184">
                                                                                          <w:marLeft w:val="0"/>
                                                                                          <w:marRight w:val="0"/>
                                                                                          <w:marTop w:val="0"/>
                                                                                          <w:marBottom w:val="0"/>
                                                                                          <w:divBdr>
                                                                                            <w:top w:val="none" w:sz="0" w:space="0" w:color="auto"/>
                                                                                            <w:left w:val="none" w:sz="0" w:space="0" w:color="auto"/>
                                                                                            <w:bottom w:val="none" w:sz="0" w:space="0" w:color="auto"/>
                                                                                            <w:right w:val="none" w:sz="0" w:space="0" w:color="auto"/>
                                                                                          </w:divBdr>
                                                                                          <w:divsChild>
                                                                                            <w:div w:id="1172528452">
                                                                                              <w:marLeft w:val="0"/>
                                                                                              <w:marRight w:val="0"/>
                                                                                              <w:marTop w:val="0"/>
                                                                                              <w:marBottom w:val="0"/>
                                                                                              <w:divBdr>
                                                                                                <w:top w:val="none" w:sz="0" w:space="0" w:color="auto"/>
                                                                                                <w:left w:val="none" w:sz="0" w:space="0" w:color="auto"/>
                                                                                                <w:bottom w:val="none" w:sz="0" w:space="0" w:color="auto"/>
                                                                                                <w:right w:val="none" w:sz="0" w:space="0" w:color="auto"/>
                                                                                              </w:divBdr>
                                                                                              <w:divsChild>
                                                                                                <w:div w:id="1046367523">
                                                                                                  <w:marLeft w:val="0"/>
                                                                                                  <w:marRight w:val="0"/>
                                                                                                  <w:marTop w:val="0"/>
                                                                                                  <w:marBottom w:val="0"/>
                                                                                                  <w:divBdr>
                                                                                                    <w:top w:val="none" w:sz="0" w:space="0" w:color="auto"/>
                                                                                                    <w:left w:val="none" w:sz="0" w:space="0" w:color="auto"/>
                                                                                                    <w:bottom w:val="none" w:sz="0" w:space="0" w:color="auto"/>
                                                                                                    <w:right w:val="none" w:sz="0" w:space="0" w:color="auto"/>
                                                                                                  </w:divBdr>
                                                                                                  <w:divsChild>
                                                                                                    <w:div w:id="1880825329">
                                                                                                      <w:marLeft w:val="0"/>
                                                                                                      <w:marRight w:val="0"/>
                                                                                                      <w:marTop w:val="0"/>
                                                                                                      <w:marBottom w:val="0"/>
                                                                                                      <w:divBdr>
                                                                                                        <w:top w:val="none" w:sz="0" w:space="0" w:color="auto"/>
                                                                                                        <w:left w:val="none" w:sz="0" w:space="0" w:color="auto"/>
                                                                                                        <w:bottom w:val="none" w:sz="0" w:space="0" w:color="auto"/>
                                                                                                        <w:right w:val="none" w:sz="0" w:space="0" w:color="auto"/>
                                                                                                      </w:divBdr>
                                                                                                      <w:divsChild>
                                                                                                        <w:div w:id="129714704">
                                                                                                          <w:marLeft w:val="0"/>
                                                                                                          <w:marRight w:val="0"/>
                                                                                                          <w:marTop w:val="0"/>
                                                                                                          <w:marBottom w:val="0"/>
                                                                                                          <w:divBdr>
                                                                                                            <w:top w:val="none" w:sz="0" w:space="0" w:color="auto"/>
                                                                                                            <w:left w:val="none" w:sz="0" w:space="0" w:color="auto"/>
                                                                                                            <w:bottom w:val="none" w:sz="0" w:space="0" w:color="auto"/>
                                                                                                            <w:right w:val="none" w:sz="0" w:space="0" w:color="auto"/>
                                                                                                          </w:divBdr>
                                                                                                          <w:divsChild>
                                                                                                            <w:div w:id="557323099">
                                                                                                              <w:marLeft w:val="0"/>
                                                                                                              <w:marRight w:val="0"/>
                                                                                                              <w:marTop w:val="0"/>
                                                                                                              <w:marBottom w:val="0"/>
                                                                                                              <w:divBdr>
                                                                                                                <w:top w:val="none" w:sz="0" w:space="0" w:color="auto"/>
                                                                                                                <w:left w:val="none" w:sz="0" w:space="0" w:color="auto"/>
                                                                                                                <w:bottom w:val="none" w:sz="0" w:space="0" w:color="auto"/>
                                                                                                                <w:right w:val="none" w:sz="0" w:space="0" w:color="auto"/>
                                                                                                              </w:divBdr>
                                                                                                              <w:divsChild>
                                                                                                                <w:div w:id="169876373">
                                                                                                                  <w:marLeft w:val="0"/>
                                                                                                                  <w:marRight w:val="0"/>
                                                                                                                  <w:marTop w:val="0"/>
                                                                                                                  <w:marBottom w:val="0"/>
                                                                                                                  <w:divBdr>
                                                                                                                    <w:top w:val="none" w:sz="0" w:space="0" w:color="auto"/>
                                                                                                                    <w:left w:val="none" w:sz="0" w:space="0" w:color="auto"/>
                                                                                                                    <w:bottom w:val="none" w:sz="0" w:space="0" w:color="auto"/>
                                                                                                                    <w:right w:val="none" w:sz="0" w:space="0" w:color="auto"/>
                                                                                                                  </w:divBdr>
                                                                                                                  <w:divsChild>
                                                                                                                    <w:div w:id="1739859110">
                                                                                                                      <w:marLeft w:val="0"/>
                                                                                                                      <w:marRight w:val="-72"/>
                                                                                                                      <w:marTop w:val="0"/>
                                                                                                                      <w:marBottom w:val="120"/>
                                                                                                                      <w:divBdr>
                                                                                                                        <w:top w:val="none" w:sz="0" w:space="0" w:color="auto"/>
                                                                                                                        <w:left w:val="none" w:sz="0" w:space="0" w:color="auto"/>
                                                                                                                        <w:bottom w:val="none" w:sz="0" w:space="0" w:color="auto"/>
                                                                                                                        <w:right w:val="none" w:sz="0" w:space="0" w:color="auto"/>
                                                                                                                      </w:divBdr>
                                                                                                                      <w:divsChild>
                                                                                                                        <w:div w:id="1584099225">
                                                                                                                          <w:marLeft w:val="0"/>
                                                                                                                          <w:marRight w:val="0"/>
                                                                                                                          <w:marTop w:val="0"/>
                                                                                                                          <w:marBottom w:val="0"/>
                                                                                                                          <w:divBdr>
                                                                                                                            <w:top w:val="none" w:sz="0" w:space="0" w:color="auto"/>
                                                                                                                            <w:left w:val="none" w:sz="0" w:space="0" w:color="auto"/>
                                                                                                                            <w:bottom w:val="none" w:sz="0" w:space="0" w:color="auto"/>
                                                                                                                            <w:right w:val="none" w:sz="0" w:space="0" w:color="auto"/>
                                                                                                                          </w:divBdr>
                                                                                                                          <w:divsChild>
                                                                                                                            <w:div w:id="2147045484">
                                                                                                                              <w:marLeft w:val="0"/>
                                                                                                                              <w:marRight w:val="0"/>
                                                                                                                              <w:marTop w:val="0"/>
                                                                                                                              <w:marBottom w:val="0"/>
                                                                                                                              <w:divBdr>
                                                                                                                                <w:top w:val="none" w:sz="0" w:space="0" w:color="auto"/>
                                                                                                                                <w:left w:val="none" w:sz="0" w:space="0" w:color="auto"/>
                                                                                                                                <w:bottom w:val="none" w:sz="0" w:space="0" w:color="auto"/>
                                                                                                                                <w:right w:val="none" w:sz="0" w:space="0" w:color="auto"/>
                                                                                                                              </w:divBdr>
                                                                                                                              <w:divsChild>
                                                                                                                                <w:div w:id="168520685">
                                                                                                                                  <w:marLeft w:val="0"/>
                                                                                                                                  <w:marRight w:val="0"/>
                                                                                                                                  <w:marTop w:val="0"/>
                                                                                                                                  <w:marBottom w:val="0"/>
                                                                                                                                  <w:divBdr>
                                                                                                                                    <w:top w:val="none" w:sz="0" w:space="0" w:color="auto"/>
                                                                                                                                    <w:left w:val="none" w:sz="0" w:space="0" w:color="auto"/>
                                                                                                                                    <w:bottom w:val="none" w:sz="0" w:space="0" w:color="auto"/>
                                                                                                                                    <w:right w:val="none" w:sz="0" w:space="0" w:color="auto"/>
                                                                                                                                  </w:divBdr>
                                                                                                                                  <w:divsChild>
                                                                                                                                    <w:div w:id="1303075887">
                                                                                                                                      <w:marLeft w:val="0"/>
                                                                                                                                      <w:marRight w:val="0"/>
                                                                                                                                      <w:marTop w:val="0"/>
                                                                                                                                      <w:marBottom w:val="0"/>
                                                                                                                                      <w:divBdr>
                                                                                                                                        <w:top w:val="none" w:sz="0" w:space="0" w:color="auto"/>
                                                                                                                                        <w:left w:val="none" w:sz="0" w:space="0" w:color="auto"/>
                                                                                                                                        <w:bottom w:val="none" w:sz="0" w:space="0" w:color="auto"/>
                                                                                                                                        <w:right w:val="none" w:sz="0" w:space="0" w:color="auto"/>
                                                                                                                                      </w:divBdr>
                                                                                                                                      <w:divsChild>
                                                                                                                                        <w:div w:id="2080983401">
                                                                                                                                          <w:marLeft w:val="0"/>
                                                                                                                                          <w:marRight w:val="-72"/>
                                                                                                                                          <w:marTop w:val="0"/>
                                                                                                                                          <w:marBottom w:val="120"/>
                                                                                                                                          <w:divBdr>
                                                                                                                                            <w:top w:val="none" w:sz="0" w:space="0" w:color="auto"/>
                                                                                                                                            <w:left w:val="none" w:sz="0" w:space="0" w:color="auto"/>
                                                                                                                                            <w:bottom w:val="none" w:sz="0" w:space="0" w:color="auto"/>
                                                                                                                                            <w:right w:val="none" w:sz="0" w:space="0" w:color="auto"/>
                                                                                                                                          </w:divBdr>
                                                                                                                                          <w:divsChild>
                                                                                                                                            <w:div w:id="1547643613">
                                                                                                                                              <w:marLeft w:val="0"/>
                                                                                                                                              <w:marRight w:val="0"/>
                                                                                                                                              <w:marTop w:val="0"/>
                                                                                                                                              <w:marBottom w:val="0"/>
                                                                                                                                              <w:divBdr>
                                                                                                                                                <w:top w:val="none" w:sz="0" w:space="0" w:color="auto"/>
                                                                                                                                                <w:left w:val="none" w:sz="0" w:space="0" w:color="auto"/>
                                                                                                                                                <w:bottom w:val="none" w:sz="0" w:space="0" w:color="auto"/>
                                                                                                                                                <w:right w:val="none" w:sz="0" w:space="0" w:color="auto"/>
                                                                                                                                              </w:divBdr>
                                                                                                                                              <w:divsChild>
                                                                                                                                                <w:div w:id="2007780416">
                                                                                                                                                  <w:marLeft w:val="0"/>
                                                                                                                                                  <w:marRight w:val="0"/>
                                                                                                                                                  <w:marTop w:val="0"/>
                                                                                                                                                  <w:marBottom w:val="0"/>
                                                                                                                                                  <w:divBdr>
                                                                                                                                                    <w:top w:val="none" w:sz="0" w:space="0" w:color="auto"/>
                                                                                                                                                    <w:left w:val="none" w:sz="0" w:space="0" w:color="auto"/>
                                                                                                                                                    <w:bottom w:val="none" w:sz="0" w:space="0" w:color="auto"/>
                                                                                                                                                    <w:right w:val="none" w:sz="0" w:space="0" w:color="auto"/>
                                                                                                                                                  </w:divBdr>
                                                                                                                                                  <w:divsChild>
                                                                                                                                                    <w:div w:id="1479879903">
                                                                                                                                                      <w:marLeft w:val="0"/>
                                                                                                                                                      <w:marRight w:val="0"/>
                                                                                                                                                      <w:marTop w:val="0"/>
                                                                                                                                                      <w:marBottom w:val="0"/>
                                                                                                                                                      <w:divBdr>
                                                                                                                                                        <w:top w:val="none" w:sz="0" w:space="0" w:color="auto"/>
                                                                                                                                                        <w:left w:val="none" w:sz="0" w:space="0" w:color="auto"/>
                                                                                                                                                        <w:bottom w:val="none" w:sz="0" w:space="0" w:color="auto"/>
                                                                                                                                                        <w:right w:val="none" w:sz="0" w:space="0" w:color="auto"/>
                                                                                                                                                      </w:divBdr>
                                                                                                                                                      <w:divsChild>
                                                                                                                                                        <w:div w:id="437675117">
                                                                                                                                                          <w:marLeft w:val="0"/>
                                                                                                                                                          <w:marRight w:val="0"/>
                                                                                                                                                          <w:marTop w:val="0"/>
                                                                                                                                                          <w:marBottom w:val="0"/>
                                                                                                                                                          <w:divBdr>
                                                                                                                                                            <w:top w:val="none" w:sz="0" w:space="0" w:color="auto"/>
                                                                                                                                                            <w:left w:val="none" w:sz="0" w:space="0" w:color="auto"/>
                                                                                                                                                            <w:bottom w:val="none" w:sz="0" w:space="0" w:color="auto"/>
                                                                                                                                                            <w:right w:val="none" w:sz="0" w:space="0" w:color="auto"/>
                                                                                                                                                          </w:divBdr>
                                                                                                                                                          <w:divsChild>
                                                                                                                                                            <w:div w:id="1530950851">
                                                                                                                                                              <w:marLeft w:val="0"/>
                                                                                                                                                              <w:marRight w:val="-72"/>
                                                                                                                                                              <w:marTop w:val="0"/>
                                                                                                                                                              <w:marBottom w:val="120"/>
                                                                                                                                                              <w:divBdr>
                                                                                                                                                                <w:top w:val="none" w:sz="0" w:space="0" w:color="auto"/>
                                                                                                                                                                <w:left w:val="none" w:sz="0" w:space="0" w:color="auto"/>
                                                                                                                                                                <w:bottom w:val="none" w:sz="0" w:space="0" w:color="auto"/>
                                                                                                                                                                <w:right w:val="none" w:sz="0" w:space="0" w:color="auto"/>
                                                                                                                                                              </w:divBdr>
                                                                                                                                                              <w:divsChild>
                                                                                                                                                                <w:div w:id="1904870646">
                                                                                                                                                                  <w:marLeft w:val="0"/>
                                                                                                                                                                  <w:marRight w:val="0"/>
                                                                                                                                                                  <w:marTop w:val="0"/>
                                                                                                                                                                  <w:marBottom w:val="0"/>
                                                                                                                                                                  <w:divBdr>
                                                                                                                                                                    <w:top w:val="none" w:sz="0" w:space="0" w:color="auto"/>
                                                                                                                                                                    <w:left w:val="none" w:sz="0" w:space="0" w:color="auto"/>
                                                                                                                                                                    <w:bottom w:val="none" w:sz="0" w:space="0" w:color="auto"/>
                                                                                                                                                                    <w:right w:val="none" w:sz="0" w:space="0" w:color="auto"/>
                                                                                                                                                                  </w:divBdr>
                                                                                                                                                                  <w:divsChild>
                                                                                                                                                                    <w:div w:id="5717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88816">
                                                                                                                                                              <w:marLeft w:val="0"/>
                                                                                                                                                              <w:marRight w:val="-72"/>
                                                                                                                                                              <w:marTop w:val="0"/>
                                                                                                                                                              <w:marBottom w:val="120"/>
                                                                                                                                                              <w:divBdr>
                                                                                                                                                                <w:top w:val="none" w:sz="0" w:space="0" w:color="auto"/>
                                                                                                                                                                <w:left w:val="none" w:sz="0" w:space="0" w:color="auto"/>
                                                                                                                                                                <w:bottom w:val="none" w:sz="0" w:space="0" w:color="auto"/>
                                                                                                                                                                <w:right w:val="none" w:sz="0" w:space="0" w:color="auto"/>
                                                                                                                                                              </w:divBdr>
                                                                                                                                                              <w:divsChild>
                                                                                                                                                                <w:div w:id="1922367739">
                                                                                                                                                                  <w:marLeft w:val="0"/>
                                                                                                                                                                  <w:marRight w:val="0"/>
                                                                                                                                                                  <w:marTop w:val="0"/>
                                                                                                                                                                  <w:marBottom w:val="0"/>
                                                                                                                                                                  <w:divBdr>
                                                                                                                                                                    <w:top w:val="none" w:sz="0" w:space="0" w:color="auto"/>
                                                                                                                                                                    <w:left w:val="none" w:sz="0" w:space="0" w:color="auto"/>
                                                                                                                                                                    <w:bottom w:val="none" w:sz="0" w:space="0" w:color="auto"/>
                                                                                                                                                                    <w:right w:val="none" w:sz="0" w:space="0" w:color="auto"/>
                                                                                                                                                                  </w:divBdr>
                                                                                                                                                                  <w:divsChild>
                                                                                                                                                                    <w:div w:id="5505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75458723">
      <w:bodyDiv w:val="1"/>
      <w:marLeft w:val="0"/>
      <w:marRight w:val="0"/>
      <w:marTop w:val="0"/>
      <w:marBottom w:val="0"/>
      <w:divBdr>
        <w:top w:val="none" w:sz="0" w:space="0" w:color="auto"/>
        <w:left w:val="none" w:sz="0" w:space="0" w:color="auto"/>
        <w:bottom w:val="none" w:sz="0" w:space="0" w:color="auto"/>
        <w:right w:val="none" w:sz="0" w:space="0" w:color="auto"/>
      </w:divBdr>
      <w:divsChild>
        <w:div w:id="127164191">
          <w:marLeft w:val="547"/>
          <w:marRight w:val="0"/>
          <w:marTop w:val="134"/>
          <w:marBottom w:val="0"/>
          <w:divBdr>
            <w:top w:val="none" w:sz="0" w:space="0" w:color="auto"/>
            <w:left w:val="none" w:sz="0" w:space="0" w:color="auto"/>
            <w:bottom w:val="none" w:sz="0" w:space="0" w:color="auto"/>
            <w:right w:val="none" w:sz="0" w:space="0" w:color="auto"/>
          </w:divBdr>
        </w:div>
      </w:divsChild>
    </w:div>
    <w:div w:id="1179276779">
      <w:bodyDiv w:val="1"/>
      <w:marLeft w:val="0"/>
      <w:marRight w:val="0"/>
      <w:marTop w:val="0"/>
      <w:marBottom w:val="0"/>
      <w:divBdr>
        <w:top w:val="none" w:sz="0" w:space="0" w:color="auto"/>
        <w:left w:val="none" w:sz="0" w:space="0" w:color="auto"/>
        <w:bottom w:val="none" w:sz="0" w:space="0" w:color="auto"/>
        <w:right w:val="none" w:sz="0" w:space="0" w:color="auto"/>
      </w:divBdr>
      <w:divsChild>
        <w:div w:id="1275941248">
          <w:marLeft w:val="0"/>
          <w:marRight w:val="0"/>
          <w:marTop w:val="0"/>
          <w:marBottom w:val="0"/>
          <w:divBdr>
            <w:top w:val="none" w:sz="0" w:space="0" w:color="auto"/>
            <w:left w:val="none" w:sz="0" w:space="0" w:color="auto"/>
            <w:bottom w:val="none" w:sz="0" w:space="0" w:color="auto"/>
            <w:right w:val="none" w:sz="0" w:space="0" w:color="auto"/>
          </w:divBdr>
          <w:divsChild>
            <w:div w:id="2061854472">
              <w:marLeft w:val="0"/>
              <w:marRight w:val="0"/>
              <w:marTop w:val="0"/>
              <w:marBottom w:val="0"/>
              <w:divBdr>
                <w:top w:val="none" w:sz="0" w:space="0" w:color="auto"/>
                <w:left w:val="none" w:sz="0" w:space="0" w:color="auto"/>
                <w:bottom w:val="none" w:sz="0" w:space="0" w:color="auto"/>
                <w:right w:val="none" w:sz="0" w:space="0" w:color="auto"/>
              </w:divBdr>
              <w:divsChild>
                <w:div w:id="818039509">
                  <w:marLeft w:val="0"/>
                  <w:marRight w:val="0"/>
                  <w:marTop w:val="0"/>
                  <w:marBottom w:val="0"/>
                  <w:divBdr>
                    <w:top w:val="none" w:sz="0" w:space="0" w:color="auto"/>
                    <w:left w:val="none" w:sz="0" w:space="0" w:color="auto"/>
                    <w:bottom w:val="none" w:sz="0" w:space="0" w:color="auto"/>
                    <w:right w:val="none" w:sz="0" w:space="0" w:color="auto"/>
                  </w:divBdr>
                  <w:divsChild>
                    <w:div w:id="585842249">
                      <w:marLeft w:val="0"/>
                      <w:marRight w:val="0"/>
                      <w:marTop w:val="0"/>
                      <w:marBottom w:val="0"/>
                      <w:divBdr>
                        <w:top w:val="none" w:sz="0" w:space="0" w:color="auto"/>
                        <w:left w:val="none" w:sz="0" w:space="0" w:color="auto"/>
                        <w:bottom w:val="none" w:sz="0" w:space="0" w:color="auto"/>
                        <w:right w:val="none" w:sz="0" w:space="0" w:color="auto"/>
                      </w:divBdr>
                      <w:divsChild>
                        <w:div w:id="950474618">
                          <w:marLeft w:val="0"/>
                          <w:marRight w:val="0"/>
                          <w:marTop w:val="0"/>
                          <w:marBottom w:val="0"/>
                          <w:divBdr>
                            <w:top w:val="none" w:sz="0" w:space="0" w:color="auto"/>
                            <w:left w:val="none" w:sz="0" w:space="0" w:color="auto"/>
                            <w:bottom w:val="none" w:sz="0" w:space="0" w:color="auto"/>
                            <w:right w:val="none" w:sz="0" w:space="0" w:color="auto"/>
                          </w:divBdr>
                          <w:divsChild>
                            <w:div w:id="1255548368">
                              <w:marLeft w:val="0"/>
                              <w:marRight w:val="0"/>
                              <w:marTop w:val="0"/>
                              <w:marBottom w:val="0"/>
                              <w:divBdr>
                                <w:top w:val="none" w:sz="0" w:space="0" w:color="auto"/>
                                <w:left w:val="none" w:sz="0" w:space="0" w:color="auto"/>
                                <w:bottom w:val="none" w:sz="0" w:space="0" w:color="auto"/>
                                <w:right w:val="none" w:sz="0" w:space="0" w:color="auto"/>
                              </w:divBdr>
                              <w:divsChild>
                                <w:div w:id="1691906014">
                                  <w:marLeft w:val="0"/>
                                  <w:marRight w:val="0"/>
                                  <w:marTop w:val="0"/>
                                  <w:marBottom w:val="0"/>
                                  <w:divBdr>
                                    <w:top w:val="none" w:sz="0" w:space="0" w:color="auto"/>
                                    <w:left w:val="none" w:sz="0" w:space="0" w:color="auto"/>
                                    <w:bottom w:val="none" w:sz="0" w:space="0" w:color="auto"/>
                                    <w:right w:val="none" w:sz="0" w:space="0" w:color="auto"/>
                                  </w:divBdr>
                                  <w:divsChild>
                                    <w:div w:id="850603347">
                                      <w:marLeft w:val="0"/>
                                      <w:marRight w:val="0"/>
                                      <w:marTop w:val="0"/>
                                      <w:marBottom w:val="0"/>
                                      <w:divBdr>
                                        <w:top w:val="none" w:sz="0" w:space="0" w:color="auto"/>
                                        <w:left w:val="none" w:sz="0" w:space="0" w:color="auto"/>
                                        <w:bottom w:val="none" w:sz="0" w:space="0" w:color="auto"/>
                                        <w:right w:val="none" w:sz="0" w:space="0" w:color="auto"/>
                                      </w:divBdr>
                                      <w:divsChild>
                                        <w:div w:id="146677460">
                                          <w:marLeft w:val="0"/>
                                          <w:marRight w:val="-72"/>
                                          <w:marTop w:val="0"/>
                                          <w:marBottom w:val="120"/>
                                          <w:divBdr>
                                            <w:top w:val="none" w:sz="0" w:space="0" w:color="auto"/>
                                            <w:left w:val="none" w:sz="0" w:space="0" w:color="auto"/>
                                            <w:bottom w:val="none" w:sz="0" w:space="0" w:color="auto"/>
                                            <w:right w:val="none" w:sz="0" w:space="0" w:color="auto"/>
                                          </w:divBdr>
                                          <w:divsChild>
                                            <w:div w:id="840701373">
                                              <w:marLeft w:val="0"/>
                                              <w:marRight w:val="0"/>
                                              <w:marTop w:val="0"/>
                                              <w:marBottom w:val="0"/>
                                              <w:divBdr>
                                                <w:top w:val="none" w:sz="0" w:space="0" w:color="auto"/>
                                                <w:left w:val="none" w:sz="0" w:space="0" w:color="auto"/>
                                                <w:bottom w:val="none" w:sz="0" w:space="0" w:color="auto"/>
                                                <w:right w:val="none" w:sz="0" w:space="0" w:color="auto"/>
                                              </w:divBdr>
                                              <w:divsChild>
                                                <w:div w:id="588736227">
                                                  <w:marLeft w:val="0"/>
                                                  <w:marRight w:val="0"/>
                                                  <w:marTop w:val="0"/>
                                                  <w:marBottom w:val="0"/>
                                                  <w:divBdr>
                                                    <w:top w:val="none" w:sz="0" w:space="0" w:color="auto"/>
                                                    <w:left w:val="none" w:sz="0" w:space="0" w:color="auto"/>
                                                    <w:bottom w:val="none" w:sz="0" w:space="0" w:color="auto"/>
                                                    <w:right w:val="none" w:sz="0" w:space="0" w:color="auto"/>
                                                  </w:divBdr>
                                                  <w:divsChild>
                                                    <w:div w:id="1130317056">
                                                      <w:marLeft w:val="0"/>
                                                      <w:marRight w:val="0"/>
                                                      <w:marTop w:val="0"/>
                                                      <w:marBottom w:val="0"/>
                                                      <w:divBdr>
                                                        <w:top w:val="none" w:sz="0" w:space="0" w:color="auto"/>
                                                        <w:left w:val="none" w:sz="0" w:space="0" w:color="auto"/>
                                                        <w:bottom w:val="none" w:sz="0" w:space="0" w:color="auto"/>
                                                        <w:right w:val="none" w:sz="0" w:space="0" w:color="auto"/>
                                                      </w:divBdr>
                                                      <w:divsChild>
                                                        <w:div w:id="478112790">
                                                          <w:marLeft w:val="0"/>
                                                          <w:marRight w:val="0"/>
                                                          <w:marTop w:val="0"/>
                                                          <w:marBottom w:val="0"/>
                                                          <w:divBdr>
                                                            <w:top w:val="none" w:sz="0" w:space="0" w:color="auto"/>
                                                            <w:left w:val="none" w:sz="0" w:space="0" w:color="auto"/>
                                                            <w:bottom w:val="none" w:sz="0" w:space="0" w:color="auto"/>
                                                            <w:right w:val="none" w:sz="0" w:space="0" w:color="auto"/>
                                                          </w:divBdr>
                                                          <w:divsChild>
                                                            <w:div w:id="636224173">
                                                              <w:marLeft w:val="0"/>
                                                              <w:marRight w:val="-72"/>
                                                              <w:marTop w:val="0"/>
                                                              <w:marBottom w:val="120"/>
                                                              <w:divBdr>
                                                                <w:top w:val="none" w:sz="0" w:space="0" w:color="auto"/>
                                                                <w:left w:val="none" w:sz="0" w:space="0" w:color="auto"/>
                                                                <w:bottom w:val="none" w:sz="0" w:space="0" w:color="auto"/>
                                                                <w:right w:val="none" w:sz="0" w:space="0" w:color="auto"/>
                                                              </w:divBdr>
                                                              <w:divsChild>
                                                                <w:div w:id="1218541961">
                                                                  <w:marLeft w:val="0"/>
                                                                  <w:marRight w:val="0"/>
                                                                  <w:marTop w:val="0"/>
                                                                  <w:marBottom w:val="0"/>
                                                                  <w:divBdr>
                                                                    <w:top w:val="none" w:sz="0" w:space="0" w:color="auto"/>
                                                                    <w:left w:val="none" w:sz="0" w:space="0" w:color="auto"/>
                                                                    <w:bottom w:val="none" w:sz="0" w:space="0" w:color="auto"/>
                                                                    <w:right w:val="none" w:sz="0" w:space="0" w:color="auto"/>
                                                                  </w:divBdr>
                                                                  <w:divsChild>
                                                                    <w:div w:id="4746403">
                                                                      <w:marLeft w:val="0"/>
                                                                      <w:marRight w:val="0"/>
                                                                      <w:marTop w:val="0"/>
                                                                      <w:marBottom w:val="0"/>
                                                                      <w:divBdr>
                                                                        <w:top w:val="none" w:sz="0" w:space="0" w:color="auto"/>
                                                                        <w:left w:val="none" w:sz="0" w:space="0" w:color="auto"/>
                                                                        <w:bottom w:val="none" w:sz="0" w:space="0" w:color="auto"/>
                                                                        <w:right w:val="none" w:sz="0" w:space="0" w:color="auto"/>
                                                                      </w:divBdr>
                                                                      <w:divsChild>
                                                                        <w:div w:id="1050156475">
                                                                          <w:marLeft w:val="0"/>
                                                                          <w:marRight w:val="0"/>
                                                                          <w:marTop w:val="0"/>
                                                                          <w:marBottom w:val="0"/>
                                                                          <w:divBdr>
                                                                            <w:top w:val="none" w:sz="0" w:space="0" w:color="auto"/>
                                                                            <w:left w:val="none" w:sz="0" w:space="0" w:color="auto"/>
                                                                            <w:bottom w:val="none" w:sz="0" w:space="0" w:color="auto"/>
                                                                            <w:right w:val="none" w:sz="0" w:space="0" w:color="auto"/>
                                                                          </w:divBdr>
                                                                          <w:divsChild>
                                                                            <w:div w:id="325669905">
                                                                              <w:marLeft w:val="0"/>
                                                                              <w:marRight w:val="0"/>
                                                                              <w:marTop w:val="0"/>
                                                                              <w:marBottom w:val="0"/>
                                                                              <w:divBdr>
                                                                                <w:top w:val="none" w:sz="0" w:space="0" w:color="auto"/>
                                                                                <w:left w:val="none" w:sz="0" w:space="0" w:color="auto"/>
                                                                                <w:bottom w:val="none" w:sz="0" w:space="0" w:color="auto"/>
                                                                                <w:right w:val="none" w:sz="0" w:space="0" w:color="auto"/>
                                                                              </w:divBdr>
                                                                              <w:divsChild>
                                                                                <w:div w:id="1434738778">
                                                                                  <w:marLeft w:val="0"/>
                                                                                  <w:marRight w:val="0"/>
                                                                                  <w:marTop w:val="0"/>
                                                                                  <w:marBottom w:val="0"/>
                                                                                  <w:divBdr>
                                                                                    <w:top w:val="none" w:sz="0" w:space="0" w:color="auto"/>
                                                                                    <w:left w:val="none" w:sz="0" w:space="0" w:color="auto"/>
                                                                                    <w:bottom w:val="none" w:sz="0" w:space="0" w:color="auto"/>
                                                                                    <w:right w:val="none" w:sz="0" w:space="0" w:color="auto"/>
                                                                                  </w:divBdr>
                                                                                  <w:divsChild>
                                                                                    <w:div w:id="291597675">
                                                                                      <w:marLeft w:val="0"/>
                                                                                      <w:marRight w:val="-72"/>
                                                                                      <w:marTop w:val="0"/>
                                                                                      <w:marBottom w:val="120"/>
                                                                                      <w:divBdr>
                                                                                        <w:top w:val="none" w:sz="0" w:space="0" w:color="auto"/>
                                                                                        <w:left w:val="none" w:sz="0" w:space="0" w:color="auto"/>
                                                                                        <w:bottom w:val="none" w:sz="0" w:space="0" w:color="auto"/>
                                                                                        <w:right w:val="none" w:sz="0" w:space="0" w:color="auto"/>
                                                                                      </w:divBdr>
                                                                                      <w:divsChild>
                                                                                        <w:div w:id="1461341253">
                                                                                          <w:marLeft w:val="0"/>
                                                                                          <w:marRight w:val="0"/>
                                                                                          <w:marTop w:val="0"/>
                                                                                          <w:marBottom w:val="0"/>
                                                                                          <w:divBdr>
                                                                                            <w:top w:val="none" w:sz="0" w:space="0" w:color="auto"/>
                                                                                            <w:left w:val="none" w:sz="0" w:space="0" w:color="auto"/>
                                                                                            <w:bottom w:val="none" w:sz="0" w:space="0" w:color="auto"/>
                                                                                            <w:right w:val="none" w:sz="0" w:space="0" w:color="auto"/>
                                                                                          </w:divBdr>
                                                                                          <w:divsChild>
                                                                                            <w:div w:id="773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769522">
                                                                          <w:marLeft w:val="0"/>
                                                                          <w:marRight w:val="0"/>
                                                                          <w:marTop w:val="0"/>
                                                                          <w:marBottom w:val="0"/>
                                                                          <w:divBdr>
                                                                            <w:top w:val="none" w:sz="0" w:space="0" w:color="auto"/>
                                                                            <w:left w:val="none" w:sz="0" w:space="0" w:color="auto"/>
                                                                            <w:bottom w:val="none" w:sz="0" w:space="0" w:color="auto"/>
                                                                            <w:right w:val="none" w:sz="0" w:space="0" w:color="auto"/>
                                                                          </w:divBdr>
                                                                          <w:divsChild>
                                                                            <w:div w:id="2130856179">
                                                                              <w:marLeft w:val="0"/>
                                                                              <w:marRight w:val="0"/>
                                                                              <w:marTop w:val="0"/>
                                                                              <w:marBottom w:val="0"/>
                                                                              <w:divBdr>
                                                                                <w:top w:val="none" w:sz="0" w:space="0" w:color="auto"/>
                                                                                <w:left w:val="none" w:sz="0" w:space="0" w:color="auto"/>
                                                                                <w:bottom w:val="none" w:sz="0" w:space="0" w:color="auto"/>
                                                                                <w:right w:val="none" w:sz="0" w:space="0" w:color="auto"/>
                                                                              </w:divBdr>
                                                                              <w:divsChild>
                                                                                <w:div w:id="414089185">
                                                                                  <w:marLeft w:val="0"/>
                                                                                  <w:marRight w:val="0"/>
                                                                                  <w:marTop w:val="0"/>
                                                                                  <w:marBottom w:val="0"/>
                                                                                  <w:divBdr>
                                                                                    <w:top w:val="none" w:sz="0" w:space="0" w:color="auto"/>
                                                                                    <w:left w:val="none" w:sz="0" w:space="0" w:color="auto"/>
                                                                                    <w:bottom w:val="none" w:sz="0" w:space="0" w:color="auto"/>
                                                                                    <w:right w:val="none" w:sz="0" w:space="0" w:color="auto"/>
                                                                                  </w:divBdr>
                                                                                  <w:divsChild>
                                                                                    <w:div w:id="1137338646">
                                                                                      <w:marLeft w:val="0"/>
                                                                                      <w:marRight w:val="0"/>
                                                                                      <w:marTop w:val="0"/>
                                                                                      <w:marBottom w:val="0"/>
                                                                                      <w:divBdr>
                                                                                        <w:top w:val="none" w:sz="0" w:space="0" w:color="auto"/>
                                                                                        <w:left w:val="none" w:sz="0" w:space="0" w:color="auto"/>
                                                                                        <w:bottom w:val="none" w:sz="0" w:space="0" w:color="auto"/>
                                                                                        <w:right w:val="none" w:sz="0" w:space="0" w:color="auto"/>
                                                                                      </w:divBdr>
                                                                                      <w:divsChild>
                                                                                        <w:div w:id="1764522124">
                                                                                          <w:marLeft w:val="0"/>
                                                                                          <w:marRight w:val="0"/>
                                                                                          <w:marTop w:val="0"/>
                                                                                          <w:marBottom w:val="0"/>
                                                                                          <w:divBdr>
                                                                                            <w:top w:val="none" w:sz="0" w:space="0" w:color="auto"/>
                                                                                            <w:left w:val="none" w:sz="0" w:space="0" w:color="auto"/>
                                                                                            <w:bottom w:val="none" w:sz="0" w:space="0" w:color="auto"/>
                                                                                            <w:right w:val="none" w:sz="0" w:space="0" w:color="auto"/>
                                                                                          </w:divBdr>
                                                                                          <w:divsChild>
                                                                                            <w:div w:id="1280332048">
                                                                                              <w:marLeft w:val="0"/>
                                                                                              <w:marRight w:val="-72"/>
                                                                                              <w:marTop w:val="0"/>
                                                                                              <w:marBottom w:val="120"/>
                                                                                              <w:divBdr>
                                                                                                <w:top w:val="none" w:sz="0" w:space="0" w:color="auto"/>
                                                                                                <w:left w:val="none" w:sz="0" w:space="0" w:color="auto"/>
                                                                                                <w:bottom w:val="none" w:sz="0" w:space="0" w:color="auto"/>
                                                                                                <w:right w:val="none" w:sz="0" w:space="0" w:color="auto"/>
                                                                                              </w:divBdr>
                                                                                              <w:divsChild>
                                                                                                <w:div w:id="1240678483">
                                                                                                  <w:marLeft w:val="0"/>
                                                                                                  <w:marRight w:val="0"/>
                                                                                                  <w:marTop w:val="0"/>
                                                                                                  <w:marBottom w:val="0"/>
                                                                                                  <w:divBdr>
                                                                                                    <w:top w:val="none" w:sz="0" w:space="0" w:color="auto"/>
                                                                                                    <w:left w:val="none" w:sz="0" w:space="0" w:color="auto"/>
                                                                                                    <w:bottom w:val="none" w:sz="0" w:space="0" w:color="auto"/>
                                                                                                    <w:right w:val="none" w:sz="0" w:space="0" w:color="auto"/>
                                                                                                  </w:divBdr>
                                                                                                  <w:divsChild>
                                                                                                    <w:div w:id="1165710170">
                                                                                                      <w:marLeft w:val="0"/>
                                                                                                      <w:marRight w:val="0"/>
                                                                                                      <w:marTop w:val="0"/>
                                                                                                      <w:marBottom w:val="0"/>
                                                                                                      <w:divBdr>
                                                                                                        <w:top w:val="none" w:sz="0" w:space="0" w:color="auto"/>
                                                                                                        <w:left w:val="none" w:sz="0" w:space="0" w:color="auto"/>
                                                                                                        <w:bottom w:val="none" w:sz="0" w:space="0" w:color="auto"/>
                                                                                                        <w:right w:val="none" w:sz="0" w:space="0" w:color="auto"/>
                                                                                                      </w:divBdr>
                                                                                                      <w:divsChild>
                                                                                                        <w:div w:id="850799214">
                                                                                                          <w:marLeft w:val="0"/>
                                                                                                          <w:marRight w:val="0"/>
                                                                                                          <w:marTop w:val="0"/>
                                                                                                          <w:marBottom w:val="0"/>
                                                                                                          <w:divBdr>
                                                                                                            <w:top w:val="none" w:sz="0" w:space="0" w:color="auto"/>
                                                                                                            <w:left w:val="none" w:sz="0" w:space="0" w:color="auto"/>
                                                                                                            <w:bottom w:val="none" w:sz="0" w:space="0" w:color="auto"/>
                                                                                                            <w:right w:val="none" w:sz="0" w:space="0" w:color="auto"/>
                                                                                                          </w:divBdr>
                                                                                                          <w:divsChild>
                                                                                                            <w:div w:id="539512772">
                                                                                                              <w:marLeft w:val="0"/>
                                                                                                              <w:marRight w:val="0"/>
                                                                                                              <w:marTop w:val="0"/>
                                                                                                              <w:marBottom w:val="0"/>
                                                                                                              <w:divBdr>
                                                                                                                <w:top w:val="none" w:sz="0" w:space="0" w:color="auto"/>
                                                                                                                <w:left w:val="none" w:sz="0" w:space="0" w:color="auto"/>
                                                                                                                <w:bottom w:val="none" w:sz="0" w:space="0" w:color="auto"/>
                                                                                                                <w:right w:val="none" w:sz="0" w:space="0" w:color="auto"/>
                                                                                                              </w:divBdr>
                                                                                                              <w:divsChild>
                                                                                                                <w:div w:id="2128962180">
                                                                                                                  <w:marLeft w:val="0"/>
                                                                                                                  <w:marRight w:val="-72"/>
                                                                                                                  <w:marTop w:val="0"/>
                                                                                                                  <w:marBottom w:val="120"/>
                                                                                                                  <w:divBdr>
                                                                                                                    <w:top w:val="none" w:sz="0" w:space="0" w:color="auto"/>
                                                                                                                    <w:left w:val="none" w:sz="0" w:space="0" w:color="auto"/>
                                                                                                                    <w:bottom w:val="none" w:sz="0" w:space="0" w:color="auto"/>
                                                                                                                    <w:right w:val="none" w:sz="0" w:space="0" w:color="auto"/>
                                                                                                                  </w:divBdr>
                                                                                                                  <w:divsChild>
                                                                                                                    <w:div w:id="152647637">
                                                                                                                      <w:marLeft w:val="0"/>
                                                                                                                      <w:marRight w:val="0"/>
                                                                                                                      <w:marTop w:val="0"/>
                                                                                                                      <w:marBottom w:val="0"/>
                                                                                                                      <w:divBdr>
                                                                                                                        <w:top w:val="none" w:sz="0" w:space="0" w:color="auto"/>
                                                                                                                        <w:left w:val="none" w:sz="0" w:space="0" w:color="auto"/>
                                                                                                                        <w:bottom w:val="none" w:sz="0" w:space="0" w:color="auto"/>
                                                                                                                        <w:right w:val="none" w:sz="0" w:space="0" w:color="auto"/>
                                                                                                                      </w:divBdr>
                                                                                                                      <w:divsChild>
                                                                                                                        <w:div w:id="759175577">
                                                                                                                          <w:marLeft w:val="0"/>
                                                                                                                          <w:marRight w:val="0"/>
                                                                                                                          <w:marTop w:val="0"/>
                                                                                                                          <w:marBottom w:val="0"/>
                                                                                                                          <w:divBdr>
                                                                                                                            <w:top w:val="none" w:sz="0" w:space="0" w:color="auto"/>
                                                                                                                            <w:left w:val="none" w:sz="0" w:space="0" w:color="auto"/>
                                                                                                                            <w:bottom w:val="none" w:sz="0" w:space="0" w:color="auto"/>
                                                                                                                            <w:right w:val="none" w:sz="0" w:space="0" w:color="auto"/>
                                                                                                                          </w:divBdr>
                                                                                                                          <w:divsChild>
                                                                                                                            <w:div w:id="1685791127">
                                                                                                                              <w:marLeft w:val="0"/>
                                                                                                                              <w:marRight w:val="0"/>
                                                                                                                              <w:marTop w:val="0"/>
                                                                                                                              <w:marBottom w:val="0"/>
                                                                                                                              <w:divBdr>
                                                                                                                                <w:top w:val="none" w:sz="0" w:space="0" w:color="auto"/>
                                                                                                                                <w:left w:val="none" w:sz="0" w:space="0" w:color="auto"/>
                                                                                                                                <w:bottom w:val="none" w:sz="0" w:space="0" w:color="auto"/>
                                                                                                                                <w:right w:val="none" w:sz="0" w:space="0" w:color="auto"/>
                                                                                                                              </w:divBdr>
                                                                                                                              <w:divsChild>
                                                                                                                                <w:div w:id="640766747">
                                                                                                                                  <w:marLeft w:val="0"/>
                                                                                                                                  <w:marRight w:val="0"/>
                                                                                                                                  <w:marTop w:val="0"/>
                                                                                                                                  <w:marBottom w:val="0"/>
                                                                                                                                  <w:divBdr>
                                                                                                                                    <w:top w:val="none" w:sz="0" w:space="0" w:color="auto"/>
                                                                                                                                    <w:left w:val="none" w:sz="0" w:space="0" w:color="auto"/>
                                                                                                                                    <w:bottom w:val="none" w:sz="0" w:space="0" w:color="auto"/>
                                                                                                                                    <w:right w:val="none" w:sz="0" w:space="0" w:color="auto"/>
                                                                                                                                  </w:divBdr>
                                                                                                                                  <w:divsChild>
                                                                                                                                    <w:div w:id="666905157">
                                                                                                                                      <w:marLeft w:val="0"/>
                                                                                                                                      <w:marRight w:val="-72"/>
                                                                                                                                      <w:marTop w:val="0"/>
                                                                                                                                      <w:marBottom w:val="120"/>
                                                                                                                                      <w:divBdr>
                                                                                                                                        <w:top w:val="none" w:sz="0" w:space="0" w:color="auto"/>
                                                                                                                                        <w:left w:val="none" w:sz="0" w:space="0" w:color="auto"/>
                                                                                                                                        <w:bottom w:val="none" w:sz="0" w:space="0" w:color="auto"/>
                                                                                                                                        <w:right w:val="none" w:sz="0" w:space="0" w:color="auto"/>
                                                                                                                                      </w:divBdr>
                                                                                                                                      <w:divsChild>
                                                                                                                                        <w:div w:id="1508669579">
                                                                                                                                          <w:marLeft w:val="0"/>
                                                                                                                                          <w:marRight w:val="0"/>
                                                                                                                                          <w:marTop w:val="0"/>
                                                                                                                                          <w:marBottom w:val="0"/>
                                                                                                                                          <w:divBdr>
                                                                                                                                            <w:top w:val="none" w:sz="0" w:space="0" w:color="auto"/>
                                                                                                                                            <w:left w:val="none" w:sz="0" w:space="0" w:color="auto"/>
                                                                                                                                            <w:bottom w:val="none" w:sz="0" w:space="0" w:color="auto"/>
                                                                                                                                            <w:right w:val="none" w:sz="0" w:space="0" w:color="auto"/>
                                                                                                                                          </w:divBdr>
                                                                                                                                          <w:divsChild>
                                                                                                                                            <w:div w:id="172374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7369138">
                                                                                                                  <w:marLeft w:val="0"/>
                                                                                                                  <w:marRight w:val="-72"/>
                                                                                                                  <w:marTop w:val="0"/>
                                                                                                                  <w:marBottom w:val="120"/>
                                                                                                                  <w:divBdr>
                                                                                                                    <w:top w:val="none" w:sz="0" w:space="0" w:color="auto"/>
                                                                                                                    <w:left w:val="none" w:sz="0" w:space="0" w:color="auto"/>
                                                                                                                    <w:bottom w:val="none" w:sz="0" w:space="0" w:color="auto"/>
                                                                                                                    <w:right w:val="none" w:sz="0" w:space="0" w:color="auto"/>
                                                                                                                  </w:divBdr>
                                                                                                                  <w:divsChild>
                                                                                                                    <w:div w:id="506791019">
                                                                                                                      <w:marLeft w:val="0"/>
                                                                                                                      <w:marRight w:val="0"/>
                                                                                                                      <w:marTop w:val="0"/>
                                                                                                                      <w:marBottom w:val="0"/>
                                                                                                                      <w:divBdr>
                                                                                                                        <w:top w:val="none" w:sz="0" w:space="0" w:color="auto"/>
                                                                                                                        <w:left w:val="none" w:sz="0" w:space="0" w:color="auto"/>
                                                                                                                        <w:bottom w:val="none" w:sz="0" w:space="0" w:color="auto"/>
                                                                                                                        <w:right w:val="none" w:sz="0" w:space="0" w:color="auto"/>
                                                                                                                      </w:divBdr>
                                                                                                                      <w:divsChild>
                                                                                                                        <w:div w:id="1064648189">
                                                                                                                          <w:marLeft w:val="0"/>
                                                                                                                          <w:marRight w:val="0"/>
                                                                                                                          <w:marTop w:val="0"/>
                                                                                                                          <w:marBottom w:val="0"/>
                                                                                                                          <w:divBdr>
                                                                                                                            <w:top w:val="none" w:sz="0" w:space="0" w:color="auto"/>
                                                                                                                            <w:left w:val="none" w:sz="0" w:space="0" w:color="auto"/>
                                                                                                                            <w:bottom w:val="none" w:sz="0" w:space="0" w:color="auto"/>
                                                                                                                            <w:right w:val="none" w:sz="0" w:space="0" w:color="auto"/>
                                                                                                                          </w:divBdr>
                                                                                                                          <w:divsChild>
                                                                                                                            <w:div w:id="851381734">
                                                                                                                              <w:marLeft w:val="0"/>
                                                                                                                              <w:marRight w:val="0"/>
                                                                                                                              <w:marTop w:val="0"/>
                                                                                                                              <w:marBottom w:val="0"/>
                                                                                                                              <w:divBdr>
                                                                                                                                <w:top w:val="none" w:sz="0" w:space="0" w:color="auto"/>
                                                                                                                                <w:left w:val="none" w:sz="0" w:space="0" w:color="auto"/>
                                                                                                                                <w:bottom w:val="none" w:sz="0" w:space="0" w:color="auto"/>
                                                                                                                                <w:right w:val="none" w:sz="0" w:space="0" w:color="auto"/>
                                                                                                                              </w:divBdr>
                                                                                                                              <w:divsChild>
                                                                                                                                <w:div w:id="1520392379">
                                                                                                                                  <w:marLeft w:val="0"/>
                                                                                                                                  <w:marRight w:val="0"/>
                                                                                                                                  <w:marTop w:val="0"/>
                                                                                                                                  <w:marBottom w:val="0"/>
                                                                                                                                  <w:divBdr>
                                                                                                                                    <w:top w:val="none" w:sz="0" w:space="0" w:color="auto"/>
                                                                                                                                    <w:left w:val="none" w:sz="0" w:space="0" w:color="auto"/>
                                                                                                                                    <w:bottom w:val="none" w:sz="0" w:space="0" w:color="auto"/>
                                                                                                                                    <w:right w:val="none" w:sz="0" w:space="0" w:color="auto"/>
                                                                                                                                  </w:divBdr>
                                                                                                                                  <w:divsChild>
                                                                                                                                    <w:div w:id="820273542">
                                                                                                                                      <w:marLeft w:val="0"/>
                                                                                                                                      <w:marRight w:val="-72"/>
                                                                                                                                      <w:marTop w:val="0"/>
                                                                                                                                      <w:marBottom w:val="120"/>
                                                                                                                                      <w:divBdr>
                                                                                                                                        <w:top w:val="none" w:sz="0" w:space="0" w:color="auto"/>
                                                                                                                                        <w:left w:val="none" w:sz="0" w:space="0" w:color="auto"/>
                                                                                                                                        <w:bottom w:val="none" w:sz="0" w:space="0" w:color="auto"/>
                                                                                                                                        <w:right w:val="none" w:sz="0" w:space="0" w:color="auto"/>
                                                                                                                                      </w:divBdr>
                                                                                                                                      <w:divsChild>
                                                                                                                                        <w:div w:id="270019268">
                                                                                                                                          <w:marLeft w:val="0"/>
                                                                                                                                          <w:marRight w:val="0"/>
                                                                                                                                          <w:marTop w:val="0"/>
                                                                                                                                          <w:marBottom w:val="0"/>
                                                                                                                                          <w:divBdr>
                                                                                                                                            <w:top w:val="none" w:sz="0" w:space="0" w:color="auto"/>
                                                                                                                                            <w:left w:val="none" w:sz="0" w:space="0" w:color="auto"/>
                                                                                                                                            <w:bottom w:val="none" w:sz="0" w:space="0" w:color="auto"/>
                                                                                                                                            <w:right w:val="none" w:sz="0" w:space="0" w:color="auto"/>
                                                                                                                                          </w:divBdr>
                                                                                                                                          <w:divsChild>
                                                                                                                                            <w:div w:id="10226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654000">
                                                                                                                                      <w:marLeft w:val="0"/>
                                                                                                                                      <w:marRight w:val="-72"/>
                                                                                                                                      <w:marTop w:val="0"/>
                                                                                                                                      <w:marBottom w:val="120"/>
                                                                                                                                      <w:divBdr>
                                                                                                                                        <w:top w:val="none" w:sz="0" w:space="0" w:color="auto"/>
                                                                                                                                        <w:left w:val="none" w:sz="0" w:space="0" w:color="auto"/>
                                                                                                                                        <w:bottom w:val="none" w:sz="0" w:space="0" w:color="auto"/>
                                                                                                                                        <w:right w:val="none" w:sz="0" w:space="0" w:color="auto"/>
                                                                                                                                      </w:divBdr>
                                                                                                                                      <w:divsChild>
                                                                                                                                        <w:div w:id="589856597">
                                                                                                                                          <w:marLeft w:val="0"/>
                                                                                                                                          <w:marRight w:val="0"/>
                                                                                                                                          <w:marTop w:val="0"/>
                                                                                                                                          <w:marBottom w:val="0"/>
                                                                                                                                          <w:divBdr>
                                                                                                                                            <w:top w:val="none" w:sz="0" w:space="0" w:color="auto"/>
                                                                                                                                            <w:left w:val="none" w:sz="0" w:space="0" w:color="auto"/>
                                                                                                                                            <w:bottom w:val="none" w:sz="0" w:space="0" w:color="auto"/>
                                                                                                                                            <w:right w:val="none" w:sz="0" w:space="0" w:color="auto"/>
                                                                                                                                          </w:divBdr>
                                                                                                                                          <w:divsChild>
                                                                                                                                            <w:div w:id="130369345">
                                                                                                                                              <w:marLeft w:val="0"/>
                                                                                                                                              <w:marRight w:val="0"/>
                                                                                                                                              <w:marTop w:val="0"/>
                                                                                                                                              <w:marBottom w:val="0"/>
                                                                                                                                              <w:divBdr>
                                                                                                                                                <w:top w:val="none" w:sz="0" w:space="0" w:color="auto"/>
                                                                                                                                                <w:left w:val="none" w:sz="0" w:space="0" w:color="auto"/>
                                                                                                                                                <w:bottom w:val="none" w:sz="0" w:space="0" w:color="auto"/>
                                                                                                                                                <w:right w:val="none" w:sz="0" w:space="0" w:color="auto"/>
                                                                                                                                              </w:divBdr>
                                                                                                                                              <w:divsChild>
                                                                                                                                                <w:div w:id="1784182532">
                                                                                                                                                  <w:marLeft w:val="0"/>
                                                                                                                                                  <w:marRight w:val="0"/>
                                                                                                                                                  <w:marTop w:val="0"/>
                                                                                                                                                  <w:marBottom w:val="0"/>
                                                                                                                                                  <w:divBdr>
                                                                                                                                                    <w:top w:val="none" w:sz="0" w:space="0" w:color="auto"/>
                                                                                                                                                    <w:left w:val="none" w:sz="0" w:space="0" w:color="auto"/>
                                                                                                                                                    <w:bottom w:val="none" w:sz="0" w:space="0" w:color="auto"/>
                                                                                                                                                    <w:right w:val="none" w:sz="0" w:space="0" w:color="auto"/>
                                                                                                                                                  </w:divBdr>
                                                                                                                                                  <w:divsChild>
                                                                                                                                                    <w:div w:id="443228992">
                                                                                                                                                      <w:marLeft w:val="0"/>
                                                                                                                                                      <w:marRight w:val="0"/>
                                                                                                                                                      <w:marTop w:val="0"/>
                                                                                                                                                      <w:marBottom w:val="0"/>
                                                                                                                                                      <w:divBdr>
                                                                                                                                                        <w:top w:val="none" w:sz="0" w:space="0" w:color="auto"/>
                                                                                                                                                        <w:left w:val="none" w:sz="0" w:space="0" w:color="auto"/>
                                                                                                                                                        <w:bottom w:val="none" w:sz="0" w:space="0" w:color="auto"/>
                                                                                                                                                        <w:right w:val="none" w:sz="0" w:space="0" w:color="auto"/>
                                                                                                                                                      </w:divBdr>
                                                                                                                                                      <w:divsChild>
                                                                                                                                                        <w:div w:id="1226843801">
                                                                                                                                                          <w:marLeft w:val="0"/>
                                                                                                                                                          <w:marRight w:val="0"/>
                                                                                                                                                          <w:marTop w:val="0"/>
                                                                                                                                                          <w:marBottom w:val="0"/>
                                                                                                                                                          <w:divBdr>
                                                                                                                                                            <w:top w:val="none" w:sz="0" w:space="0" w:color="auto"/>
                                                                                                                                                            <w:left w:val="none" w:sz="0" w:space="0" w:color="auto"/>
                                                                                                                                                            <w:bottom w:val="none" w:sz="0" w:space="0" w:color="auto"/>
                                                                                                                                                            <w:right w:val="none" w:sz="0" w:space="0" w:color="auto"/>
                                                                                                                                                          </w:divBdr>
                                                                                                                                                          <w:divsChild>
                                                                                                                                                            <w:div w:id="1495030609">
                                                                                                                                                              <w:marLeft w:val="0"/>
                                                                                                                                                              <w:marRight w:val="0"/>
                                                                                                                                                              <w:marTop w:val="0"/>
                                                                                                                                                              <w:marBottom w:val="0"/>
                                                                                                                                                              <w:divBdr>
                                                                                                                                                                <w:top w:val="none" w:sz="0" w:space="0" w:color="auto"/>
                                                                                                                                                                <w:left w:val="none" w:sz="0" w:space="0" w:color="auto"/>
                                                                                                                                                                <w:bottom w:val="none" w:sz="0" w:space="0" w:color="auto"/>
                                                                                                                                                                <w:right w:val="none" w:sz="0" w:space="0" w:color="auto"/>
                                                                                                                                                              </w:divBdr>
                                                                                                                                                            </w:div>
                                                                                                                                                          </w:divsChild>
                                                                                                                                                        </w:div>
                                                                                                                                                        <w:div w:id="652565114">
                                                                                                                                                          <w:marLeft w:val="0"/>
                                                                                                                                                          <w:marRight w:val="0"/>
                                                                                                                                                          <w:marTop w:val="0"/>
                                                                                                                                                          <w:marBottom w:val="0"/>
                                                                                                                                                          <w:divBdr>
                                                                                                                                                            <w:top w:val="none" w:sz="0" w:space="0" w:color="auto"/>
                                                                                                                                                            <w:left w:val="none" w:sz="0" w:space="0" w:color="auto"/>
                                                                                                                                                            <w:bottom w:val="none" w:sz="0" w:space="0" w:color="auto"/>
                                                                                                                                                            <w:right w:val="none" w:sz="0" w:space="0" w:color="auto"/>
                                                                                                                                                          </w:divBdr>
                                                                                                                                                          <w:divsChild>
                                                                                                                                                            <w:div w:id="1885100590">
                                                                                                                                                              <w:marLeft w:val="0"/>
                                                                                                                                                              <w:marRight w:val="0"/>
                                                                                                                                                              <w:marTop w:val="0"/>
                                                                                                                                                              <w:marBottom w:val="0"/>
                                                                                                                                                              <w:divBdr>
                                                                                                                                                                <w:top w:val="none" w:sz="0" w:space="0" w:color="auto"/>
                                                                                                                                                                <w:left w:val="none" w:sz="0" w:space="0" w:color="auto"/>
                                                                                                                                                                <w:bottom w:val="none" w:sz="0" w:space="0" w:color="auto"/>
                                                                                                                                                                <w:right w:val="none" w:sz="0" w:space="0" w:color="auto"/>
                                                                                                                                                              </w:divBdr>
                                                                                                                                                              <w:divsChild>
                                                                                                                                                                <w:div w:id="1114208810">
                                                                                                                                                                  <w:marLeft w:val="0"/>
                                                                                                                                                                  <w:marRight w:val="-72"/>
                                                                                                                                                                  <w:marTop w:val="0"/>
                                                                                                                                                                  <w:marBottom w:val="120"/>
                                                                                                                                                                  <w:divBdr>
                                                                                                                                                                    <w:top w:val="none" w:sz="0" w:space="0" w:color="auto"/>
                                                                                                                                                                    <w:left w:val="none" w:sz="0" w:space="0" w:color="auto"/>
                                                                                                                                                                    <w:bottom w:val="none" w:sz="0" w:space="0" w:color="auto"/>
                                                                                                                                                                    <w:right w:val="none" w:sz="0" w:space="0" w:color="auto"/>
                                                                                                                                                                  </w:divBdr>
                                                                                                                                                                  <w:divsChild>
                                                                                                                                                                    <w:div w:id="1659190808">
                                                                                                                                                                      <w:marLeft w:val="0"/>
                                                                                                                                                                      <w:marRight w:val="0"/>
                                                                                                                                                                      <w:marTop w:val="0"/>
                                                                                                                                                                      <w:marBottom w:val="0"/>
                                                                                                                                                                      <w:divBdr>
                                                                                                                                                                        <w:top w:val="none" w:sz="0" w:space="0" w:color="auto"/>
                                                                                                                                                                        <w:left w:val="none" w:sz="0" w:space="0" w:color="auto"/>
                                                                                                                                                                        <w:bottom w:val="none" w:sz="0" w:space="0" w:color="auto"/>
                                                                                                                                                                        <w:right w:val="none" w:sz="0" w:space="0" w:color="auto"/>
                                                                                                                                                                      </w:divBdr>
                                                                                                                                                                      <w:divsChild>
                                                                                                                                                                        <w:div w:id="127370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6571">
                                                                                                                                                                  <w:marLeft w:val="0"/>
                                                                                                                                                                  <w:marRight w:val="-72"/>
                                                                                                                                                                  <w:marTop w:val="0"/>
                                                                                                                                                                  <w:marBottom w:val="120"/>
                                                                                                                                                                  <w:divBdr>
                                                                                                                                                                    <w:top w:val="none" w:sz="0" w:space="0" w:color="auto"/>
                                                                                                                                                                    <w:left w:val="none" w:sz="0" w:space="0" w:color="auto"/>
                                                                                                                                                                    <w:bottom w:val="none" w:sz="0" w:space="0" w:color="auto"/>
                                                                                                                                                                    <w:right w:val="none" w:sz="0" w:space="0" w:color="auto"/>
                                                                                                                                                                  </w:divBdr>
                                                                                                                                                                  <w:divsChild>
                                                                                                                                                                    <w:div w:id="1384713694">
                                                                                                                                                                      <w:marLeft w:val="0"/>
                                                                                                                                                                      <w:marRight w:val="0"/>
                                                                                                                                                                      <w:marTop w:val="0"/>
                                                                                                                                                                      <w:marBottom w:val="0"/>
                                                                                                                                                                      <w:divBdr>
                                                                                                                                                                        <w:top w:val="none" w:sz="0" w:space="0" w:color="auto"/>
                                                                                                                                                                        <w:left w:val="none" w:sz="0" w:space="0" w:color="auto"/>
                                                                                                                                                                        <w:bottom w:val="none" w:sz="0" w:space="0" w:color="auto"/>
                                                                                                                                                                        <w:right w:val="none" w:sz="0" w:space="0" w:color="auto"/>
                                                                                                                                                                      </w:divBdr>
                                                                                                                                                                      <w:divsChild>
                                                                                                                                                                        <w:div w:id="102062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0945517">
      <w:bodyDiv w:val="1"/>
      <w:marLeft w:val="0"/>
      <w:marRight w:val="0"/>
      <w:marTop w:val="0"/>
      <w:marBottom w:val="0"/>
      <w:divBdr>
        <w:top w:val="none" w:sz="0" w:space="0" w:color="auto"/>
        <w:left w:val="none" w:sz="0" w:space="0" w:color="auto"/>
        <w:bottom w:val="none" w:sz="0" w:space="0" w:color="auto"/>
        <w:right w:val="none" w:sz="0" w:space="0" w:color="auto"/>
      </w:divBdr>
    </w:div>
    <w:div w:id="1256785500">
      <w:bodyDiv w:val="1"/>
      <w:marLeft w:val="0"/>
      <w:marRight w:val="0"/>
      <w:marTop w:val="0"/>
      <w:marBottom w:val="0"/>
      <w:divBdr>
        <w:top w:val="none" w:sz="0" w:space="0" w:color="auto"/>
        <w:left w:val="none" w:sz="0" w:space="0" w:color="auto"/>
        <w:bottom w:val="none" w:sz="0" w:space="0" w:color="auto"/>
        <w:right w:val="none" w:sz="0" w:space="0" w:color="auto"/>
      </w:divBdr>
    </w:div>
    <w:div w:id="1271425964">
      <w:bodyDiv w:val="1"/>
      <w:marLeft w:val="0"/>
      <w:marRight w:val="0"/>
      <w:marTop w:val="0"/>
      <w:marBottom w:val="0"/>
      <w:divBdr>
        <w:top w:val="none" w:sz="0" w:space="0" w:color="auto"/>
        <w:left w:val="none" w:sz="0" w:space="0" w:color="auto"/>
        <w:bottom w:val="none" w:sz="0" w:space="0" w:color="auto"/>
        <w:right w:val="none" w:sz="0" w:space="0" w:color="auto"/>
      </w:divBdr>
    </w:div>
    <w:div w:id="1286236062">
      <w:bodyDiv w:val="1"/>
      <w:marLeft w:val="0"/>
      <w:marRight w:val="0"/>
      <w:marTop w:val="0"/>
      <w:marBottom w:val="0"/>
      <w:divBdr>
        <w:top w:val="none" w:sz="0" w:space="0" w:color="auto"/>
        <w:left w:val="none" w:sz="0" w:space="0" w:color="auto"/>
        <w:bottom w:val="none" w:sz="0" w:space="0" w:color="auto"/>
        <w:right w:val="none" w:sz="0" w:space="0" w:color="auto"/>
      </w:divBdr>
    </w:div>
    <w:div w:id="1339651748">
      <w:bodyDiv w:val="1"/>
      <w:marLeft w:val="0"/>
      <w:marRight w:val="0"/>
      <w:marTop w:val="0"/>
      <w:marBottom w:val="0"/>
      <w:divBdr>
        <w:top w:val="none" w:sz="0" w:space="0" w:color="auto"/>
        <w:left w:val="none" w:sz="0" w:space="0" w:color="auto"/>
        <w:bottom w:val="none" w:sz="0" w:space="0" w:color="auto"/>
        <w:right w:val="none" w:sz="0" w:space="0" w:color="auto"/>
      </w:divBdr>
    </w:div>
    <w:div w:id="1483307136">
      <w:bodyDiv w:val="1"/>
      <w:marLeft w:val="0"/>
      <w:marRight w:val="0"/>
      <w:marTop w:val="0"/>
      <w:marBottom w:val="0"/>
      <w:divBdr>
        <w:top w:val="none" w:sz="0" w:space="0" w:color="auto"/>
        <w:left w:val="none" w:sz="0" w:space="0" w:color="auto"/>
        <w:bottom w:val="none" w:sz="0" w:space="0" w:color="auto"/>
        <w:right w:val="none" w:sz="0" w:space="0" w:color="auto"/>
      </w:divBdr>
      <w:divsChild>
        <w:div w:id="1180318141">
          <w:marLeft w:val="0"/>
          <w:marRight w:val="0"/>
          <w:marTop w:val="0"/>
          <w:marBottom w:val="0"/>
          <w:divBdr>
            <w:top w:val="none" w:sz="0" w:space="0" w:color="auto"/>
            <w:left w:val="none" w:sz="0" w:space="0" w:color="auto"/>
            <w:bottom w:val="none" w:sz="0" w:space="0" w:color="auto"/>
            <w:right w:val="none" w:sz="0" w:space="0" w:color="auto"/>
          </w:divBdr>
          <w:divsChild>
            <w:div w:id="1182160273">
              <w:marLeft w:val="0"/>
              <w:marRight w:val="0"/>
              <w:marTop w:val="0"/>
              <w:marBottom w:val="0"/>
              <w:divBdr>
                <w:top w:val="none" w:sz="0" w:space="0" w:color="auto"/>
                <w:left w:val="none" w:sz="0" w:space="0" w:color="auto"/>
                <w:bottom w:val="none" w:sz="0" w:space="0" w:color="auto"/>
                <w:right w:val="none" w:sz="0" w:space="0" w:color="auto"/>
              </w:divBdr>
              <w:divsChild>
                <w:div w:id="1205481344">
                  <w:marLeft w:val="0"/>
                  <w:marRight w:val="0"/>
                  <w:marTop w:val="0"/>
                  <w:marBottom w:val="0"/>
                  <w:divBdr>
                    <w:top w:val="none" w:sz="0" w:space="0" w:color="auto"/>
                    <w:left w:val="none" w:sz="0" w:space="0" w:color="auto"/>
                    <w:bottom w:val="none" w:sz="0" w:space="0" w:color="auto"/>
                    <w:right w:val="none" w:sz="0" w:space="0" w:color="auto"/>
                  </w:divBdr>
                  <w:divsChild>
                    <w:div w:id="147483958">
                      <w:marLeft w:val="0"/>
                      <w:marRight w:val="-72"/>
                      <w:marTop w:val="0"/>
                      <w:marBottom w:val="120"/>
                      <w:divBdr>
                        <w:top w:val="none" w:sz="0" w:space="0" w:color="auto"/>
                        <w:left w:val="none" w:sz="0" w:space="0" w:color="auto"/>
                        <w:bottom w:val="none" w:sz="0" w:space="0" w:color="auto"/>
                        <w:right w:val="none" w:sz="0" w:space="0" w:color="auto"/>
                      </w:divBdr>
                      <w:divsChild>
                        <w:div w:id="882863038">
                          <w:marLeft w:val="0"/>
                          <w:marRight w:val="0"/>
                          <w:marTop w:val="0"/>
                          <w:marBottom w:val="0"/>
                          <w:divBdr>
                            <w:top w:val="none" w:sz="0" w:space="0" w:color="auto"/>
                            <w:left w:val="none" w:sz="0" w:space="0" w:color="auto"/>
                            <w:bottom w:val="none" w:sz="0" w:space="0" w:color="auto"/>
                            <w:right w:val="none" w:sz="0" w:space="0" w:color="auto"/>
                          </w:divBdr>
                          <w:divsChild>
                            <w:div w:id="129271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494937">
          <w:marLeft w:val="0"/>
          <w:marRight w:val="0"/>
          <w:marTop w:val="0"/>
          <w:marBottom w:val="0"/>
          <w:divBdr>
            <w:top w:val="none" w:sz="0" w:space="0" w:color="auto"/>
            <w:left w:val="none" w:sz="0" w:space="0" w:color="auto"/>
            <w:bottom w:val="none" w:sz="0" w:space="0" w:color="auto"/>
            <w:right w:val="none" w:sz="0" w:space="0" w:color="auto"/>
          </w:divBdr>
          <w:divsChild>
            <w:div w:id="302470690">
              <w:marLeft w:val="0"/>
              <w:marRight w:val="0"/>
              <w:marTop w:val="0"/>
              <w:marBottom w:val="0"/>
              <w:divBdr>
                <w:top w:val="none" w:sz="0" w:space="0" w:color="auto"/>
                <w:left w:val="none" w:sz="0" w:space="0" w:color="auto"/>
                <w:bottom w:val="none" w:sz="0" w:space="0" w:color="auto"/>
                <w:right w:val="none" w:sz="0" w:space="0" w:color="auto"/>
              </w:divBdr>
              <w:divsChild>
                <w:div w:id="1060204178">
                  <w:marLeft w:val="0"/>
                  <w:marRight w:val="0"/>
                  <w:marTop w:val="0"/>
                  <w:marBottom w:val="0"/>
                  <w:divBdr>
                    <w:top w:val="none" w:sz="0" w:space="0" w:color="auto"/>
                    <w:left w:val="none" w:sz="0" w:space="0" w:color="auto"/>
                    <w:bottom w:val="none" w:sz="0" w:space="0" w:color="auto"/>
                    <w:right w:val="none" w:sz="0" w:space="0" w:color="auto"/>
                  </w:divBdr>
                  <w:divsChild>
                    <w:div w:id="1403144008">
                      <w:marLeft w:val="0"/>
                      <w:marRight w:val="0"/>
                      <w:marTop w:val="0"/>
                      <w:marBottom w:val="0"/>
                      <w:divBdr>
                        <w:top w:val="none" w:sz="0" w:space="0" w:color="auto"/>
                        <w:left w:val="none" w:sz="0" w:space="0" w:color="auto"/>
                        <w:bottom w:val="none" w:sz="0" w:space="0" w:color="auto"/>
                        <w:right w:val="none" w:sz="0" w:space="0" w:color="auto"/>
                      </w:divBdr>
                      <w:divsChild>
                        <w:div w:id="1735614953">
                          <w:marLeft w:val="0"/>
                          <w:marRight w:val="0"/>
                          <w:marTop w:val="0"/>
                          <w:marBottom w:val="0"/>
                          <w:divBdr>
                            <w:top w:val="none" w:sz="0" w:space="0" w:color="auto"/>
                            <w:left w:val="none" w:sz="0" w:space="0" w:color="auto"/>
                            <w:bottom w:val="none" w:sz="0" w:space="0" w:color="auto"/>
                            <w:right w:val="none" w:sz="0" w:space="0" w:color="auto"/>
                          </w:divBdr>
                          <w:divsChild>
                            <w:div w:id="1854999392">
                              <w:marLeft w:val="0"/>
                              <w:marRight w:val="-72"/>
                              <w:marTop w:val="0"/>
                              <w:marBottom w:val="120"/>
                              <w:divBdr>
                                <w:top w:val="none" w:sz="0" w:space="0" w:color="auto"/>
                                <w:left w:val="none" w:sz="0" w:space="0" w:color="auto"/>
                                <w:bottom w:val="none" w:sz="0" w:space="0" w:color="auto"/>
                                <w:right w:val="none" w:sz="0" w:space="0" w:color="auto"/>
                              </w:divBdr>
                              <w:divsChild>
                                <w:div w:id="173011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1196850">
      <w:bodyDiv w:val="1"/>
      <w:marLeft w:val="0"/>
      <w:marRight w:val="0"/>
      <w:marTop w:val="0"/>
      <w:marBottom w:val="0"/>
      <w:divBdr>
        <w:top w:val="none" w:sz="0" w:space="0" w:color="auto"/>
        <w:left w:val="none" w:sz="0" w:space="0" w:color="auto"/>
        <w:bottom w:val="none" w:sz="0" w:space="0" w:color="auto"/>
        <w:right w:val="none" w:sz="0" w:space="0" w:color="auto"/>
      </w:divBdr>
    </w:div>
    <w:div w:id="1517622297">
      <w:bodyDiv w:val="1"/>
      <w:marLeft w:val="0"/>
      <w:marRight w:val="0"/>
      <w:marTop w:val="0"/>
      <w:marBottom w:val="0"/>
      <w:divBdr>
        <w:top w:val="none" w:sz="0" w:space="0" w:color="auto"/>
        <w:left w:val="none" w:sz="0" w:space="0" w:color="auto"/>
        <w:bottom w:val="none" w:sz="0" w:space="0" w:color="auto"/>
        <w:right w:val="none" w:sz="0" w:space="0" w:color="auto"/>
      </w:divBdr>
    </w:div>
    <w:div w:id="1578440985">
      <w:bodyDiv w:val="1"/>
      <w:marLeft w:val="0"/>
      <w:marRight w:val="0"/>
      <w:marTop w:val="0"/>
      <w:marBottom w:val="0"/>
      <w:divBdr>
        <w:top w:val="none" w:sz="0" w:space="0" w:color="auto"/>
        <w:left w:val="none" w:sz="0" w:space="0" w:color="auto"/>
        <w:bottom w:val="none" w:sz="0" w:space="0" w:color="auto"/>
        <w:right w:val="none" w:sz="0" w:space="0" w:color="auto"/>
      </w:divBdr>
      <w:divsChild>
        <w:div w:id="1899584991">
          <w:marLeft w:val="0"/>
          <w:marRight w:val="210"/>
          <w:marTop w:val="0"/>
          <w:marBottom w:val="0"/>
          <w:divBdr>
            <w:top w:val="none" w:sz="0" w:space="0" w:color="auto"/>
            <w:left w:val="none" w:sz="0" w:space="0" w:color="auto"/>
            <w:bottom w:val="none" w:sz="0" w:space="0" w:color="auto"/>
            <w:right w:val="none" w:sz="0" w:space="0" w:color="auto"/>
          </w:divBdr>
        </w:div>
        <w:div w:id="1688753140">
          <w:marLeft w:val="0"/>
          <w:marRight w:val="210"/>
          <w:marTop w:val="0"/>
          <w:marBottom w:val="0"/>
          <w:divBdr>
            <w:top w:val="none" w:sz="0" w:space="0" w:color="auto"/>
            <w:left w:val="none" w:sz="0" w:space="0" w:color="auto"/>
            <w:bottom w:val="none" w:sz="0" w:space="0" w:color="auto"/>
            <w:right w:val="none" w:sz="0" w:space="0" w:color="auto"/>
          </w:divBdr>
        </w:div>
      </w:divsChild>
    </w:div>
    <w:div w:id="1629504706">
      <w:bodyDiv w:val="1"/>
      <w:marLeft w:val="0"/>
      <w:marRight w:val="0"/>
      <w:marTop w:val="0"/>
      <w:marBottom w:val="0"/>
      <w:divBdr>
        <w:top w:val="none" w:sz="0" w:space="0" w:color="auto"/>
        <w:left w:val="none" w:sz="0" w:space="0" w:color="auto"/>
        <w:bottom w:val="none" w:sz="0" w:space="0" w:color="auto"/>
        <w:right w:val="none" w:sz="0" w:space="0" w:color="auto"/>
      </w:divBdr>
    </w:div>
    <w:div w:id="1651523535">
      <w:bodyDiv w:val="1"/>
      <w:marLeft w:val="0"/>
      <w:marRight w:val="0"/>
      <w:marTop w:val="0"/>
      <w:marBottom w:val="0"/>
      <w:divBdr>
        <w:top w:val="none" w:sz="0" w:space="0" w:color="auto"/>
        <w:left w:val="none" w:sz="0" w:space="0" w:color="auto"/>
        <w:bottom w:val="none" w:sz="0" w:space="0" w:color="auto"/>
        <w:right w:val="none" w:sz="0" w:space="0" w:color="auto"/>
      </w:divBdr>
    </w:div>
    <w:div w:id="1665013063">
      <w:bodyDiv w:val="1"/>
      <w:marLeft w:val="0"/>
      <w:marRight w:val="0"/>
      <w:marTop w:val="0"/>
      <w:marBottom w:val="0"/>
      <w:divBdr>
        <w:top w:val="none" w:sz="0" w:space="0" w:color="auto"/>
        <w:left w:val="none" w:sz="0" w:space="0" w:color="auto"/>
        <w:bottom w:val="none" w:sz="0" w:space="0" w:color="auto"/>
        <w:right w:val="none" w:sz="0" w:space="0" w:color="auto"/>
      </w:divBdr>
    </w:div>
    <w:div w:id="1694381026">
      <w:bodyDiv w:val="1"/>
      <w:marLeft w:val="0"/>
      <w:marRight w:val="0"/>
      <w:marTop w:val="0"/>
      <w:marBottom w:val="0"/>
      <w:divBdr>
        <w:top w:val="none" w:sz="0" w:space="0" w:color="auto"/>
        <w:left w:val="none" w:sz="0" w:space="0" w:color="auto"/>
        <w:bottom w:val="none" w:sz="0" w:space="0" w:color="auto"/>
        <w:right w:val="none" w:sz="0" w:space="0" w:color="auto"/>
      </w:divBdr>
    </w:div>
    <w:div w:id="1782214346">
      <w:bodyDiv w:val="1"/>
      <w:marLeft w:val="0"/>
      <w:marRight w:val="0"/>
      <w:marTop w:val="0"/>
      <w:marBottom w:val="0"/>
      <w:divBdr>
        <w:top w:val="none" w:sz="0" w:space="0" w:color="auto"/>
        <w:left w:val="none" w:sz="0" w:space="0" w:color="auto"/>
        <w:bottom w:val="none" w:sz="0" w:space="0" w:color="auto"/>
        <w:right w:val="none" w:sz="0" w:space="0" w:color="auto"/>
      </w:divBdr>
    </w:div>
    <w:div w:id="1878425526">
      <w:bodyDiv w:val="1"/>
      <w:marLeft w:val="150"/>
      <w:marRight w:val="150"/>
      <w:marTop w:val="150"/>
      <w:marBottom w:val="150"/>
      <w:divBdr>
        <w:top w:val="none" w:sz="0" w:space="0" w:color="auto"/>
        <w:left w:val="none" w:sz="0" w:space="0" w:color="auto"/>
        <w:bottom w:val="none" w:sz="0" w:space="0" w:color="auto"/>
        <w:right w:val="none" w:sz="0" w:space="0" w:color="auto"/>
      </w:divBdr>
    </w:div>
    <w:div w:id="1896744891">
      <w:bodyDiv w:val="1"/>
      <w:marLeft w:val="0"/>
      <w:marRight w:val="0"/>
      <w:marTop w:val="0"/>
      <w:marBottom w:val="0"/>
      <w:divBdr>
        <w:top w:val="none" w:sz="0" w:space="0" w:color="auto"/>
        <w:left w:val="none" w:sz="0" w:space="0" w:color="auto"/>
        <w:bottom w:val="none" w:sz="0" w:space="0" w:color="auto"/>
        <w:right w:val="none" w:sz="0" w:space="0" w:color="auto"/>
      </w:divBdr>
    </w:div>
    <w:div w:id="1910264744">
      <w:bodyDiv w:val="1"/>
      <w:marLeft w:val="0"/>
      <w:marRight w:val="0"/>
      <w:marTop w:val="0"/>
      <w:marBottom w:val="0"/>
      <w:divBdr>
        <w:top w:val="none" w:sz="0" w:space="0" w:color="auto"/>
        <w:left w:val="none" w:sz="0" w:space="0" w:color="auto"/>
        <w:bottom w:val="none" w:sz="0" w:space="0" w:color="auto"/>
        <w:right w:val="none" w:sz="0" w:space="0" w:color="auto"/>
      </w:divBdr>
    </w:div>
    <w:div w:id="1927031155">
      <w:bodyDiv w:val="1"/>
      <w:marLeft w:val="0"/>
      <w:marRight w:val="0"/>
      <w:marTop w:val="0"/>
      <w:marBottom w:val="0"/>
      <w:divBdr>
        <w:top w:val="none" w:sz="0" w:space="0" w:color="auto"/>
        <w:left w:val="none" w:sz="0" w:space="0" w:color="auto"/>
        <w:bottom w:val="none" w:sz="0" w:space="0" w:color="auto"/>
        <w:right w:val="none" w:sz="0" w:space="0" w:color="auto"/>
      </w:divBdr>
    </w:div>
    <w:div w:id="1959605981">
      <w:bodyDiv w:val="1"/>
      <w:marLeft w:val="0"/>
      <w:marRight w:val="0"/>
      <w:marTop w:val="0"/>
      <w:marBottom w:val="0"/>
      <w:divBdr>
        <w:top w:val="none" w:sz="0" w:space="0" w:color="auto"/>
        <w:left w:val="none" w:sz="0" w:space="0" w:color="auto"/>
        <w:bottom w:val="none" w:sz="0" w:space="0" w:color="auto"/>
        <w:right w:val="none" w:sz="0" w:space="0" w:color="auto"/>
      </w:divBdr>
    </w:div>
    <w:div w:id="1961908677">
      <w:bodyDiv w:val="1"/>
      <w:marLeft w:val="0"/>
      <w:marRight w:val="0"/>
      <w:marTop w:val="0"/>
      <w:marBottom w:val="0"/>
      <w:divBdr>
        <w:top w:val="none" w:sz="0" w:space="0" w:color="auto"/>
        <w:left w:val="none" w:sz="0" w:space="0" w:color="auto"/>
        <w:bottom w:val="none" w:sz="0" w:space="0" w:color="auto"/>
        <w:right w:val="none" w:sz="0" w:space="0" w:color="auto"/>
      </w:divBdr>
    </w:div>
    <w:div w:id="2010937683">
      <w:bodyDiv w:val="1"/>
      <w:marLeft w:val="0"/>
      <w:marRight w:val="0"/>
      <w:marTop w:val="0"/>
      <w:marBottom w:val="0"/>
      <w:divBdr>
        <w:top w:val="none" w:sz="0" w:space="0" w:color="auto"/>
        <w:left w:val="none" w:sz="0" w:space="0" w:color="auto"/>
        <w:bottom w:val="none" w:sz="0" w:space="0" w:color="auto"/>
        <w:right w:val="none" w:sz="0" w:space="0" w:color="auto"/>
      </w:divBdr>
      <w:divsChild>
        <w:div w:id="154805818">
          <w:marLeft w:val="0"/>
          <w:marRight w:val="210"/>
          <w:marTop w:val="0"/>
          <w:marBottom w:val="0"/>
          <w:divBdr>
            <w:top w:val="none" w:sz="0" w:space="0" w:color="auto"/>
            <w:left w:val="none" w:sz="0" w:space="0" w:color="auto"/>
            <w:bottom w:val="none" w:sz="0" w:space="0" w:color="auto"/>
            <w:right w:val="none" w:sz="0" w:space="0" w:color="auto"/>
          </w:divBdr>
        </w:div>
        <w:div w:id="541408910">
          <w:marLeft w:val="0"/>
          <w:marRight w:val="210"/>
          <w:marTop w:val="0"/>
          <w:marBottom w:val="0"/>
          <w:divBdr>
            <w:top w:val="none" w:sz="0" w:space="0" w:color="auto"/>
            <w:left w:val="none" w:sz="0" w:space="0" w:color="auto"/>
            <w:bottom w:val="none" w:sz="0" w:space="0" w:color="auto"/>
            <w:right w:val="none" w:sz="0" w:space="0" w:color="auto"/>
          </w:divBdr>
        </w:div>
      </w:divsChild>
    </w:div>
    <w:div w:id="2017077355">
      <w:bodyDiv w:val="1"/>
      <w:marLeft w:val="0"/>
      <w:marRight w:val="0"/>
      <w:marTop w:val="0"/>
      <w:marBottom w:val="0"/>
      <w:divBdr>
        <w:top w:val="none" w:sz="0" w:space="0" w:color="auto"/>
        <w:left w:val="none" w:sz="0" w:space="0" w:color="auto"/>
        <w:bottom w:val="none" w:sz="0" w:space="0" w:color="auto"/>
        <w:right w:val="none" w:sz="0" w:space="0" w:color="auto"/>
      </w:divBdr>
    </w:div>
    <w:div w:id="2025983785">
      <w:bodyDiv w:val="1"/>
      <w:marLeft w:val="0"/>
      <w:marRight w:val="0"/>
      <w:marTop w:val="0"/>
      <w:marBottom w:val="0"/>
      <w:divBdr>
        <w:top w:val="none" w:sz="0" w:space="0" w:color="auto"/>
        <w:left w:val="none" w:sz="0" w:space="0" w:color="auto"/>
        <w:bottom w:val="none" w:sz="0" w:space="0" w:color="auto"/>
        <w:right w:val="none" w:sz="0" w:space="0" w:color="auto"/>
      </w:divBdr>
    </w:div>
    <w:div w:id="2054619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mailto:Admin@ABC.com"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mailto:Admin@ABC.com"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mailto:Admin@ABC.com" TargetMode="External"/><Relationship Id="rId35" Type="http://schemas.openxmlformats.org/officeDocument/2006/relationships/image" Target="media/image25.png"/><Relationship Id="rId43" Type="http://schemas.openxmlformats.org/officeDocument/2006/relationships/hyperlink" Target="mailto:User@Register.com" TargetMode="External"/><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hyperlink" Target="mailto:Admin@ABC.com" TargetMode="External"/><Relationship Id="rId46" Type="http://schemas.openxmlformats.org/officeDocument/2006/relationships/image" Target="media/image33.png"/><Relationship Id="rId59" Type="http://schemas.openxmlformats.org/officeDocument/2006/relationships/header" Target="header1.xml"/><Relationship Id="rId20" Type="http://schemas.openxmlformats.org/officeDocument/2006/relationships/hyperlink" Target="mailto:Admin@ABC.com" TargetMode="External"/><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em\Documents\PegaAcademy\Exam%20Scenario\CLSA_Scenari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10A322751C64E2888D3E245466209B3"/>
        <w:category>
          <w:name w:val="General"/>
          <w:gallery w:val="placeholder"/>
        </w:category>
        <w:types>
          <w:type w:val="bbPlcHdr"/>
        </w:types>
        <w:behaviors>
          <w:behavior w:val="content"/>
        </w:behaviors>
        <w:guid w:val="{43472C13-792A-4437-846B-E7BA16FAC7F7}"/>
      </w:docPartPr>
      <w:docPartBody>
        <w:p w:rsidR="00C069AF" w:rsidRDefault="00D96E37" w:rsidP="00D96E37">
          <w:pPr>
            <w:pStyle w:val="C10A322751C64E2888D3E245466209B3"/>
          </w:pPr>
          <w:r w:rsidRPr="00E73B71">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ree Serif">
    <w:altName w:val="Calibri"/>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E37"/>
    <w:rsid w:val="00013FB1"/>
    <w:rsid w:val="000C3F39"/>
    <w:rsid w:val="00136459"/>
    <w:rsid w:val="002E5750"/>
    <w:rsid w:val="003806FF"/>
    <w:rsid w:val="00AA7CD3"/>
    <w:rsid w:val="00C069AF"/>
    <w:rsid w:val="00C8342F"/>
    <w:rsid w:val="00CB0CC5"/>
    <w:rsid w:val="00D570E4"/>
    <w:rsid w:val="00D96E37"/>
    <w:rsid w:val="00DA43DE"/>
    <w:rsid w:val="00EB4B48"/>
    <w:rsid w:val="00F201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96E37"/>
    <w:rPr>
      <w:color w:val="808080"/>
    </w:rPr>
  </w:style>
  <w:style w:type="paragraph" w:customStyle="1" w:styleId="C10A322751C64E2888D3E245466209B3">
    <w:name w:val="C10A322751C64E2888D3E245466209B3"/>
    <w:rsid w:val="00D96E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D42FB1-CC1B-4C56-A852-7D042C3F9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C:\Users\andem\Documents\PegaAcademy\Exam Scenario\CLSA_Scenario.dotx</Template>
  <TotalTime>111</TotalTime>
  <Pages>25</Pages>
  <Words>1564</Words>
  <Characters>8918</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Gymnastics</vt:lpstr>
    </vt:vector>
  </TitlesOfParts>
  <Company>Pegasystems</Company>
  <LinksUpToDate>false</LinksUpToDate>
  <CharactersWithSpaces>10462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Gymnastics</dc:title>
  <dc:subject>B5</dc:subject>
  <dc:creator>Adair, James</dc:creator>
  <cp:lastModifiedBy>Gurubrahmanandam Ekambaram (V)</cp:lastModifiedBy>
  <cp:revision>633</cp:revision>
  <cp:lastPrinted>2017-09-29T13:16:00Z</cp:lastPrinted>
  <dcterms:created xsi:type="dcterms:W3CDTF">2022-04-29T05:55:00Z</dcterms:created>
  <dcterms:modified xsi:type="dcterms:W3CDTF">2022-05-03T06:49:00Z</dcterms:modified>
  <cp:category>Case Design</cp:category>
</cp:coreProperties>
</file>