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6BE5E8" w14:textId="2BD72B38" w:rsidR="00FA79EF" w:rsidRPr="007E668E" w:rsidRDefault="00B42532" w:rsidP="00FA79EF">
      <w:pPr>
        <w:pStyle w:val="Heading1"/>
        <w:rPr>
          <w:rFonts w:asciiTheme="minorHAnsi" w:hAnsiTheme="minorHAnsi"/>
          <w:b w:val="0"/>
          <w:sz w:val="22"/>
        </w:rPr>
      </w:pPr>
      <w:r>
        <w:rPr>
          <w:rFonts w:asciiTheme="minorHAnsi" w:hAnsiTheme="minorHAnsi"/>
          <w:b w:val="0"/>
          <w:sz w:val="36"/>
          <w:szCs w:val="36"/>
        </w:rPr>
        <w:t>Product Delivery</w:t>
      </w:r>
      <w:r w:rsidR="00930DA4">
        <w:rPr>
          <w:rFonts w:asciiTheme="minorHAnsi" w:hAnsiTheme="minorHAnsi"/>
          <w:b w:val="0"/>
          <w:sz w:val="36"/>
          <w:szCs w:val="36"/>
        </w:rPr>
        <w:t xml:space="preserve"> </w:t>
      </w:r>
      <w:r w:rsidR="00076B50">
        <w:rPr>
          <w:rFonts w:asciiTheme="minorHAnsi" w:hAnsiTheme="minorHAnsi"/>
          <w:b w:val="0"/>
          <w:sz w:val="36"/>
          <w:szCs w:val="36"/>
        </w:rPr>
        <w:t xml:space="preserve">- </w:t>
      </w:r>
      <w:r w:rsidR="00FF27FC">
        <w:rPr>
          <w:rFonts w:asciiTheme="minorHAnsi" w:hAnsiTheme="minorHAnsi"/>
          <w:b w:val="0"/>
          <w:sz w:val="36"/>
          <w:szCs w:val="36"/>
        </w:rPr>
        <w:t>Functional Test Document</w:t>
      </w:r>
    </w:p>
    <w:p w14:paraId="365FB426" w14:textId="40CEEC14" w:rsidR="00FE7D86" w:rsidRDefault="00D45B40" w:rsidP="00FE7D86">
      <w:pPr>
        <w:pStyle w:val="Calibri15Paragraph"/>
      </w:pPr>
      <w:r>
        <w:t>Overview</w:t>
      </w:r>
      <w:r w:rsidR="007C7167">
        <w:t>:</w:t>
      </w:r>
    </w:p>
    <w:p w14:paraId="5D4396FA" w14:textId="1A230609" w:rsidR="007C7167" w:rsidRDefault="007C7167" w:rsidP="00FE7D86">
      <w:pPr>
        <w:pStyle w:val="Calibri15Paragraph"/>
        <w:rPr>
          <w:bCs/>
        </w:rPr>
      </w:pPr>
      <w:r>
        <w:rPr>
          <w:bCs/>
        </w:rPr>
        <w:t>Following functional test cases executed as part of the application validation</w:t>
      </w:r>
    </w:p>
    <w:p w14:paraId="4CAB57E4" w14:textId="77777777" w:rsidR="00646605" w:rsidRDefault="00646605" w:rsidP="00FE7D86">
      <w:pPr>
        <w:pStyle w:val="Calibri15Paragraph"/>
        <w:rPr>
          <w:bCs/>
        </w:rPr>
      </w:pPr>
    </w:p>
    <w:p w14:paraId="6C505262" w14:textId="43256E9C" w:rsidR="00AF6FC7" w:rsidRPr="00AF6FC7" w:rsidRDefault="00AF6FC7" w:rsidP="00AF6FC7">
      <w:pPr>
        <w:pStyle w:val="Calibri15Paragraph"/>
        <w:numPr>
          <w:ilvl w:val="0"/>
          <w:numId w:val="47"/>
        </w:numPr>
        <w:rPr>
          <w:bCs/>
        </w:rPr>
      </w:pPr>
      <w:r>
        <w:t>Business Partner Registration using External Page</w:t>
      </w:r>
    </w:p>
    <w:p w14:paraId="0E1128F2" w14:textId="435C9053" w:rsidR="00AF6FC7" w:rsidRPr="00AF6FC7" w:rsidRDefault="00AF6FC7" w:rsidP="00AF6FC7">
      <w:pPr>
        <w:pStyle w:val="Calibri15Paragraph"/>
        <w:numPr>
          <w:ilvl w:val="0"/>
          <w:numId w:val="47"/>
        </w:numPr>
        <w:rPr>
          <w:bCs/>
        </w:rPr>
      </w:pPr>
      <w:r>
        <w:t>Business Partner Registration City Manager Approval</w:t>
      </w:r>
    </w:p>
    <w:p w14:paraId="54123F6C" w14:textId="3373F06A" w:rsidR="00AF6FC7" w:rsidRPr="00AF6FC7" w:rsidRDefault="00AF6FC7" w:rsidP="00AF6FC7">
      <w:pPr>
        <w:pStyle w:val="Calibri15Paragraph"/>
        <w:numPr>
          <w:ilvl w:val="0"/>
          <w:numId w:val="47"/>
        </w:numPr>
        <w:rPr>
          <w:bCs/>
        </w:rPr>
      </w:pPr>
      <w:r>
        <w:t>Shipment Request Creation</w:t>
      </w:r>
    </w:p>
    <w:p w14:paraId="01DAE8C1" w14:textId="0BCA6572" w:rsidR="00AF6FC7" w:rsidRPr="007C7167" w:rsidRDefault="00AF6FC7" w:rsidP="00AF6FC7">
      <w:pPr>
        <w:pStyle w:val="Calibri15Paragraph"/>
        <w:numPr>
          <w:ilvl w:val="0"/>
          <w:numId w:val="47"/>
        </w:numPr>
        <w:rPr>
          <w:bCs/>
        </w:rPr>
      </w:pPr>
      <w:r>
        <w:t>Shipment Delivery Creation &amp; Invoice Generation</w:t>
      </w:r>
    </w:p>
    <w:p w14:paraId="4718B636" w14:textId="77777777" w:rsidR="00AD036A" w:rsidRDefault="00AD036A" w:rsidP="00FE7D86">
      <w:pPr>
        <w:pStyle w:val="Calibri15Paragraph"/>
      </w:pPr>
    </w:p>
    <w:p w14:paraId="1A13032C" w14:textId="331A0B8F" w:rsidR="00FE7D86" w:rsidRPr="009258A8" w:rsidRDefault="00FF27FC" w:rsidP="00FE7D86">
      <w:pPr>
        <w:pStyle w:val="Calibri15Paragraph"/>
        <w:rPr>
          <w:b/>
        </w:rPr>
      </w:pPr>
      <w:r>
        <w:t xml:space="preserve">Test </w:t>
      </w:r>
      <w:proofErr w:type="gramStart"/>
      <w:r>
        <w:t xml:space="preserve">Case </w:t>
      </w:r>
      <w:r w:rsidR="007A4B9B">
        <w:t>:</w:t>
      </w:r>
      <w:proofErr w:type="gramEnd"/>
      <w:r w:rsidR="00AD3949">
        <w:t xml:space="preserve"> </w:t>
      </w:r>
      <w:r w:rsidR="00997AFC">
        <w:t>Business Partner Registration using External Page</w:t>
      </w:r>
    </w:p>
    <w:p w14:paraId="7F9F74B5" w14:textId="00046C58" w:rsidR="003D6B87" w:rsidRDefault="00F162B3" w:rsidP="00FE7D86">
      <w:pPr>
        <w:spacing w:after="0" w:line="259" w:lineRule="auto"/>
        <w:rPr>
          <w:rFonts w:cstheme="minorHAnsi"/>
        </w:rPr>
      </w:pPr>
      <w:r w:rsidRPr="00F162B3">
        <w:rPr>
          <w:rFonts w:cstheme="minorHAnsi"/>
        </w:rPr>
        <w:drawing>
          <wp:inline distT="0" distB="0" distL="0" distR="0" wp14:anchorId="2C6976DD" wp14:editId="4E5F84DC">
            <wp:extent cx="5943600" cy="2341245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140E" w14:textId="24B73DBF" w:rsidR="001B6E87" w:rsidRDefault="001B6E87" w:rsidP="00FE7D86">
      <w:pPr>
        <w:spacing w:after="0" w:line="259" w:lineRule="auto"/>
        <w:rPr>
          <w:rFonts w:cstheme="minorHAnsi"/>
        </w:rPr>
      </w:pPr>
    </w:p>
    <w:p w14:paraId="24C895DD" w14:textId="6532AA60" w:rsidR="001B6E87" w:rsidRDefault="001B6E87" w:rsidP="00FE7D86">
      <w:pPr>
        <w:spacing w:after="0" w:line="259" w:lineRule="auto"/>
        <w:rPr>
          <w:rFonts w:cstheme="minorHAnsi"/>
        </w:rPr>
      </w:pPr>
      <w:r w:rsidRPr="001B6E87">
        <w:rPr>
          <w:rFonts w:cstheme="minorHAnsi"/>
        </w:rPr>
        <w:lastRenderedPageBreak/>
        <w:drawing>
          <wp:inline distT="0" distB="0" distL="0" distR="0" wp14:anchorId="04BA13DF" wp14:editId="64F58E1E">
            <wp:extent cx="5943600" cy="2393315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1651" w14:textId="34C7FB6A" w:rsidR="00730C16" w:rsidRDefault="00730C16" w:rsidP="00FE7D86">
      <w:pPr>
        <w:spacing w:after="0" w:line="259" w:lineRule="auto"/>
        <w:rPr>
          <w:rFonts w:cstheme="minorHAnsi"/>
        </w:rPr>
      </w:pPr>
    </w:p>
    <w:p w14:paraId="7704F11D" w14:textId="77777777" w:rsidR="00730C16" w:rsidRDefault="00730C16" w:rsidP="00FE7D86">
      <w:pPr>
        <w:spacing w:after="0" w:line="259" w:lineRule="auto"/>
        <w:rPr>
          <w:rFonts w:cstheme="minorHAnsi"/>
        </w:rPr>
      </w:pPr>
    </w:p>
    <w:p w14:paraId="31F9C01E" w14:textId="77777777" w:rsidR="00483790" w:rsidRDefault="00483790" w:rsidP="00FE7D86">
      <w:pPr>
        <w:spacing w:after="0" w:line="259" w:lineRule="auto"/>
        <w:rPr>
          <w:rFonts w:cstheme="minorHAnsi"/>
        </w:rPr>
      </w:pPr>
    </w:p>
    <w:p w14:paraId="592B8FA1" w14:textId="337AD3EF" w:rsidR="006B6B3F" w:rsidRDefault="00730C16" w:rsidP="00FE7D86">
      <w:pPr>
        <w:spacing w:after="0" w:line="259" w:lineRule="auto"/>
        <w:rPr>
          <w:rFonts w:cstheme="minorHAnsi"/>
        </w:rPr>
      </w:pPr>
      <w:r w:rsidRPr="00730C16">
        <w:rPr>
          <w:rFonts w:cstheme="minorHAnsi"/>
        </w:rPr>
        <w:drawing>
          <wp:inline distT="0" distB="0" distL="0" distR="0" wp14:anchorId="3F736119" wp14:editId="627812EC">
            <wp:extent cx="5943600" cy="1706245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3665" w14:textId="77777777" w:rsidR="00730C16" w:rsidRDefault="00730C16" w:rsidP="00FE7D86">
      <w:pPr>
        <w:spacing w:after="0" w:line="259" w:lineRule="auto"/>
        <w:rPr>
          <w:rFonts w:cstheme="minorHAnsi"/>
        </w:rPr>
      </w:pPr>
    </w:p>
    <w:p w14:paraId="773207B3" w14:textId="3B44FC34" w:rsidR="006B6B3F" w:rsidRPr="009258A8" w:rsidRDefault="00FF27FC" w:rsidP="006B6B3F">
      <w:pPr>
        <w:pStyle w:val="Calibri15Paragraph"/>
        <w:rPr>
          <w:b/>
        </w:rPr>
      </w:pPr>
      <w:r>
        <w:t>Test Case</w:t>
      </w:r>
      <w:r w:rsidR="006B6B3F">
        <w:t>:</w:t>
      </w:r>
      <w:r w:rsidR="00F03443">
        <w:t xml:space="preserve"> </w:t>
      </w:r>
      <w:r w:rsidR="00997AFC">
        <w:t xml:space="preserve">Business Partner Registration </w:t>
      </w:r>
      <w:r w:rsidR="00F03443">
        <w:t xml:space="preserve">City Manager Approval </w:t>
      </w:r>
    </w:p>
    <w:p w14:paraId="555E53AA" w14:textId="68838DCF" w:rsidR="006B6B3F" w:rsidRDefault="006B6B3F" w:rsidP="006B6B3F">
      <w:pPr>
        <w:spacing w:after="0" w:line="259" w:lineRule="auto"/>
        <w:rPr>
          <w:rFonts w:cstheme="minorHAnsi"/>
        </w:rPr>
      </w:pPr>
    </w:p>
    <w:p w14:paraId="19E41C3D" w14:textId="5318A487" w:rsidR="00E75AF6" w:rsidRDefault="00E75AF6" w:rsidP="006B6B3F">
      <w:pPr>
        <w:spacing w:after="0" w:line="259" w:lineRule="auto"/>
        <w:rPr>
          <w:rFonts w:cstheme="minorHAnsi"/>
        </w:rPr>
      </w:pPr>
      <w:r w:rsidRPr="00E75AF6">
        <w:rPr>
          <w:rFonts w:cstheme="minorHAnsi"/>
        </w:rPr>
        <w:drawing>
          <wp:inline distT="0" distB="0" distL="0" distR="0" wp14:anchorId="695F5C96" wp14:editId="5D2E44F7">
            <wp:extent cx="5943600" cy="2135505"/>
            <wp:effectExtent l="0" t="0" r="0" b="0"/>
            <wp:docPr id="7" name="Picture 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9EFD" w14:textId="291C48D9" w:rsidR="00E75AF6" w:rsidRDefault="00E75AF6" w:rsidP="006B6B3F">
      <w:pPr>
        <w:spacing w:after="0" w:line="259" w:lineRule="auto"/>
        <w:rPr>
          <w:rFonts w:cstheme="minorHAnsi"/>
        </w:rPr>
      </w:pPr>
    </w:p>
    <w:p w14:paraId="3D2366E7" w14:textId="1E8A05C0" w:rsidR="00E75AF6" w:rsidRDefault="00E75AF6" w:rsidP="006B6B3F">
      <w:pPr>
        <w:spacing w:after="0" w:line="259" w:lineRule="auto"/>
        <w:rPr>
          <w:rFonts w:cstheme="minorHAnsi"/>
        </w:rPr>
      </w:pPr>
    </w:p>
    <w:p w14:paraId="300B54E8" w14:textId="2553E2BB" w:rsidR="00D92AA8" w:rsidRDefault="00D92AA8" w:rsidP="006B6B3F">
      <w:pPr>
        <w:spacing w:after="0" w:line="259" w:lineRule="auto"/>
        <w:rPr>
          <w:rFonts w:cstheme="minorHAnsi"/>
        </w:rPr>
      </w:pPr>
      <w:r w:rsidRPr="00D92AA8">
        <w:rPr>
          <w:rFonts w:cstheme="minorHAnsi"/>
        </w:rPr>
        <w:lastRenderedPageBreak/>
        <w:drawing>
          <wp:inline distT="0" distB="0" distL="0" distR="0" wp14:anchorId="1600F4AB" wp14:editId="1F7C6F7D">
            <wp:extent cx="5943600" cy="330581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DB0E" w14:textId="603967A0" w:rsidR="00690CBB" w:rsidRDefault="00690CBB" w:rsidP="006B6B3F">
      <w:pPr>
        <w:spacing w:after="0" w:line="259" w:lineRule="auto"/>
        <w:rPr>
          <w:rFonts w:cstheme="minorHAnsi"/>
        </w:rPr>
      </w:pPr>
    </w:p>
    <w:p w14:paraId="1549402A" w14:textId="362F5956" w:rsidR="00690CBB" w:rsidRDefault="00690CBB" w:rsidP="006B6B3F">
      <w:pPr>
        <w:spacing w:after="0" w:line="259" w:lineRule="auto"/>
        <w:rPr>
          <w:rFonts w:cstheme="minorHAnsi"/>
        </w:rPr>
      </w:pPr>
    </w:p>
    <w:p w14:paraId="5182F60F" w14:textId="676A6AEE" w:rsidR="00690CBB" w:rsidRDefault="00690CBB" w:rsidP="006B6B3F">
      <w:pPr>
        <w:spacing w:after="0" w:line="259" w:lineRule="auto"/>
        <w:rPr>
          <w:rFonts w:cstheme="minorHAnsi"/>
        </w:rPr>
      </w:pPr>
      <w:r w:rsidRPr="00690CBB">
        <w:rPr>
          <w:rFonts w:cstheme="minorHAnsi"/>
        </w:rPr>
        <w:drawing>
          <wp:inline distT="0" distB="0" distL="0" distR="0" wp14:anchorId="5CAE30E3" wp14:editId="7B2CE89D">
            <wp:extent cx="5943600" cy="199580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10DD" w14:textId="09B4D76A" w:rsidR="00E72CF8" w:rsidRDefault="00E72CF8" w:rsidP="006B6B3F">
      <w:pPr>
        <w:spacing w:after="0" w:line="259" w:lineRule="auto"/>
        <w:rPr>
          <w:rFonts w:cstheme="minorHAnsi"/>
        </w:rPr>
      </w:pPr>
    </w:p>
    <w:p w14:paraId="79B8AAFC" w14:textId="3C848F91" w:rsidR="00E72CF8" w:rsidRDefault="00E72CF8" w:rsidP="006B6B3F">
      <w:pPr>
        <w:spacing w:after="0" w:line="259" w:lineRule="auto"/>
        <w:rPr>
          <w:rFonts w:cstheme="minorHAnsi"/>
        </w:rPr>
      </w:pPr>
    </w:p>
    <w:p w14:paraId="448477A1" w14:textId="00CB45B8" w:rsidR="00E72CF8" w:rsidRDefault="00E72CF8" w:rsidP="006B6B3F">
      <w:pPr>
        <w:spacing w:after="0" w:line="259" w:lineRule="auto"/>
        <w:rPr>
          <w:rFonts w:cstheme="minorHAnsi"/>
        </w:rPr>
      </w:pPr>
      <w:r w:rsidRPr="00E72CF8">
        <w:rPr>
          <w:rFonts w:cstheme="minorHAnsi"/>
        </w:rPr>
        <w:lastRenderedPageBreak/>
        <w:drawing>
          <wp:inline distT="0" distB="0" distL="0" distR="0" wp14:anchorId="018A2BC0" wp14:editId="66CA64AE">
            <wp:extent cx="5943600" cy="3421380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64F6" w14:textId="21B3DEED" w:rsidR="00E62AEA" w:rsidRDefault="00E62AEA" w:rsidP="006B6B3F">
      <w:pPr>
        <w:spacing w:after="0" w:line="259" w:lineRule="auto"/>
        <w:rPr>
          <w:rFonts w:cstheme="minorHAnsi"/>
        </w:rPr>
      </w:pPr>
    </w:p>
    <w:p w14:paraId="0C7BF9DD" w14:textId="0B2D4142" w:rsidR="00E62AEA" w:rsidRDefault="00E62AEA" w:rsidP="006B6B3F">
      <w:pPr>
        <w:spacing w:after="0" w:line="259" w:lineRule="auto"/>
        <w:rPr>
          <w:rFonts w:cstheme="minorHAnsi"/>
        </w:rPr>
      </w:pPr>
    </w:p>
    <w:p w14:paraId="622D3204" w14:textId="109D24DB" w:rsidR="00E62AEA" w:rsidRDefault="00E62AEA" w:rsidP="006B6B3F">
      <w:pPr>
        <w:spacing w:after="0" w:line="259" w:lineRule="auto"/>
        <w:rPr>
          <w:rFonts w:cstheme="minorHAnsi"/>
        </w:rPr>
      </w:pPr>
      <w:r w:rsidRPr="00E62AEA">
        <w:rPr>
          <w:rFonts w:cstheme="minorHAnsi"/>
        </w:rPr>
        <w:drawing>
          <wp:inline distT="0" distB="0" distL="0" distR="0" wp14:anchorId="14A4AAD2" wp14:editId="06E0B922">
            <wp:extent cx="5943600" cy="2092325"/>
            <wp:effectExtent l="0" t="0" r="0" b="317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219" w14:textId="28A6904B" w:rsidR="00A2122A" w:rsidRDefault="00A2122A" w:rsidP="006B6B3F">
      <w:pPr>
        <w:spacing w:after="0" w:line="259" w:lineRule="auto"/>
        <w:rPr>
          <w:rFonts w:cstheme="minorHAnsi"/>
        </w:rPr>
      </w:pPr>
    </w:p>
    <w:p w14:paraId="18FA66CA" w14:textId="5946092E" w:rsidR="00A2122A" w:rsidRDefault="00A2122A" w:rsidP="006B6B3F">
      <w:pPr>
        <w:spacing w:after="0" w:line="259" w:lineRule="auto"/>
        <w:rPr>
          <w:rFonts w:cstheme="minorHAnsi"/>
        </w:rPr>
      </w:pPr>
    </w:p>
    <w:p w14:paraId="6EDB1395" w14:textId="08B6B644" w:rsidR="00A2122A" w:rsidRDefault="00A2122A" w:rsidP="006B6B3F">
      <w:pPr>
        <w:spacing w:after="0" w:line="259" w:lineRule="auto"/>
        <w:rPr>
          <w:rFonts w:cstheme="minorHAnsi"/>
        </w:rPr>
      </w:pPr>
      <w:r w:rsidRPr="00A2122A">
        <w:rPr>
          <w:rFonts w:cstheme="minorHAnsi"/>
        </w:rPr>
        <w:drawing>
          <wp:inline distT="0" distB="0" distL="0" distR="0" wp14:anchorId="647AFDFB" wp14:editId="60327B96">
            <wp:extent cx="5943600" cy="1479550"/>
            <wp:effectExtent l="0" t="0" r="0" b="6350"/>
            <wp:docPr id="12" name="Picture 1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Team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817E" w14:textId="77777777" w:rsidR="006B6B3F" w:rsidRDefault="006B6B3F" w:rsidP="006B6B3F">
      <w:pPr>
        <w:spacing w:after="0" w:line="259" w:lineRule="auto"/>
        <w:rPr>
          <w:rFonts w:cstheme="minorHAnsi"/>
        </w:rPr>
      </w:pPr>
    </w:p>
    <w:p w14:paraId="40C0855B" w14:textId="77777777" w:rsidR="006B6B3F" w:rsidRDefault="006B6B3F" w:rsidP="00FF27FC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 </w:t>
      </w:r>
    </w:p>
    <w:p w14:paraId="34C8D1F2" w14:textId="18BF9341" w:rsidR="00FF27FC" w:rsidRPr="009258A8" w:rsidRDefault="00FF27FC" w:rsidP="00FF27FC">
      <w:pPr>
        <w:pStyle w:val="Calibri15Paragraph"/>
        <w:rPr>
          <w:b/>
        </w:rPr>
      </w:pPr>
      <w:r>
        <w:lastRenderedPageBreak/>
        <w:t>Test Case:</w:t>
      </w:r>
      <w:r w:rsidR="00F03443">
        <w:t xml:space="preserve"> Shipment Request Creation</w:t>
      </w:r>
    </w:p>
    <w:p w14:paraId="172AFB3F" w14:textId="3D04A014" w:rsidR="00FF27FC" w:rsidRDefault="00FF27FC" w:rsidP="00FF27FC">
      <w:pPr>
        <w:spacing w:after="0" w:line="259" w:lineRule="auto"/>
        <w:rPr>
          <w:rFonts w:cstheme="minorHAnsi"/>
        </w:rPr>
      </w:pPr>
    </w:p>
    <w:p w14:paraId="757DE206" w14:textId="0D0ABDBE" w:rsidR="00341545" w:rsidRDefault="00386F28" w:rsidP="00FF27FC">
      <w:pPr>
        <w:spacing w:after="0" w:line="259" w:lineRule="auto"/>
        <w:rPr>
          <w:rFonts w:cstheme="minorHAnsi"/>
        </w:rPr>
      </w:pPr>
      <w:r w:rsidRPr="00386F28">
        <w:rPr>
          <w:rFonts w:cstheme="minorHAnsi"/>
        </w:rPr>
        <w:drawing>
          <wp:inline distT="0" distB="0" distL="0" distR="0" wp14:anchorId="7A33B824" wp14:editId="5ADA37FF">
            <wp:extent cx="5943600" cy="3474720"/>
            <wp:effectExtent l="0" t="0" r="0" b="508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D725" w14:textId="43D39E54" w:rsidR="00EF2354" w:rsidRDefault="00EF2354" w:rsidP="00FF27FC">
      <w:pPr>
        <w:spacing w:after="0" w:line="259" w:lineRule="auto"/>
        <w:rPr>
          <w:rFonts w:cstheme="minorHAnsi"/>
        </w:rPr>
      </w:pPr>
    </w:p>
    <w:p w14:paraId="286DC7F8" w14:textId="169D4B90" w:rsidR="00EF2354" w:rsidRDefault="00EF2354" w:rsidP="00FF27FC">
      <w:pPr>
        <w:spacing w:after="0" w:line="259" w:lineRule="auto"/>
        <w:rPr>
          <w:rFonts w:cstheme="minorHAnsi"/>
        </w:rPr>
      </w:pPr>
    </w:p>
    <w:p w14:paraId="2B689E51" w14:textId="7AA946FD" w:rsidR="00EF2354" w:rsidRDefault="00EF2354" w:rsidP="00FF27FC">
      <w:pPr>
        <w:spacing w:after="0" w:line="259" w:lineRule="auto"/>
        <w:rPr>
          <w:rFonts w:cstheme="minorHAnsi"/>
        </w:rPr>
      </w:pPr>
      <w:r w:rsidRPr="00EF2354">
        <w:rPr>
          <w:rFonts w:cstheme="minorHAnsi"/>
        </w:rPr>
        <w:drawing>
          <wp:inline distT="0" distB="0" distL="0" distR="0" wp14:anchorId="51E40A29" wp14:editId="4F884758">
            <wp:extent cx="5943600" cy="3379470"/>
            <wp:effectExtent l="0" t="0" r="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5544" w14:textId="0C74E733" w:rsidR="00AA5FD7" w:rsidRDefault="00AA5FD7" w:rsidP="00FF27FC">
      <w:pPr>
        <w:spacing w:after="0" w:line="259" w:lineRule="auto"/>
        <w:rPr>
          <w:rFonts w:cstheme="minorHAnsi"/>
        </w:rPr>
      </w:pPr>
    </w:p>
    <w:p w14:paraId="7BD64CAA" w14:textId="77777777" w:rsidR="00AA5FD7" w:rsidRDefault="00AA5FD7" w:rsidP="00FF27FC">
      <w:pPr>
        <w:spacing w:after="0" w:line="259" w:lineRule="auto"/>
        <w:rPr>
          <w:rFonts w:cstheme="minorHAnsi"/>
        </w:rPr>
      </w:pPr>
    </w:p>
    <w:p w14:paraId="66F55A8E" w14:textId="7ABE1047" w:rsidR="00FF27FC" w:rsidRDefault="00AA5FD7" w:rsidP="00FF27FC">
      <w:pPr>
        <w:spacing w:after="0" w:line="259" w:lineRule="auto"/>
        <w:rPr>
          <w:rFonts w:cstheme="minorHAnsi"/>
        </w:rPr>
      </w:pPr>
      <w:r w:rsidRPr="00AA5FD7">
        <w:rPr>
          <w:rFonts w:cstheme="minorHAnsi"/>
        </w:rPr>
        <w:lastRenderedPageBreak/>
        <w:drawing>
          <wp:inline distT="0" distB="0" distL="0" distR="0" wp14:anchorId="6565F122" wp14:editId="4BAF384B">
            <wp:extent cx="5943600" cy="2828925"/>
            <wp:effectExtent l="0" t="0" r="0" b="3175"/>
            <wp:docPr id="15" name="Picture 1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eam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6B60" w14:textId="3279078F" w:rsidR="00A039ED" w:rsidRDefault="00A039ED" w:rsidP="00FF27FC">
      <w:pPr>
        <w:spacing w:after="0" w:line="259" w:lineRule="auto"/>
        <w:rPr>
          <w:rFonts w:cstheme="minorHAnsi"/>
        </w:rPr>
      </w:pPr>
    </w:p>
    <w:p w14:paraId="6823CD51" w14:textId="72293E38" w:rsidR="0080169D" w:rsidRDefault="0080169D" w:rsidP="00FF27FC">
      <w:pPr>
        <w:spacing w:after="0" w:line="259" w:lineRule="auto"/>
        <w:rPr>
          <w:rFonts w:cstheme="minorHAnsi"/>
        </w:rPr>
      </w:pPr>
      <w:r w:rsidRPr="0080169D">
        <w:rPr>
          <w:rFonts w:cstheme="minorHAnsi"/>
        </w:rPr>
        <w:drawing>
          <wp:inline distT="0" distB="0" distL="0" distR="0" wp14:anchorId="3344E29B" wp14:editId="32294216">
            <wp:extent cx="5943600" cy="3000375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DC0A" w14:textId="68EE6684" w:rsidR="00FF27FC" w:rsidRDefault="00FF27FC" w:rsidP="00FF27FC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 </w:t>
      </w:r>
    </w:p>
    <w:p w14:paraId="1CDFBAA9" w14:textId="4E089DAA" w:rsidR="002C5DF6" w:rsidRDefault="002C5DF6" w:rsidP="00FF27FC">
      <w:pPr>
        <w:spacing w:after="160" w:line="259" w:lineRule="auto"/>
        <w:rPr>
          <w:rFonts w:cstheme="minorHAnsi"/>
        </w:rPr>
      </w:pPr>
    </w:p>
    <w:p w14:paraId="3B956C68" w14:textId="6E6CAFF7" w:rsidR="002C5DF6" w:rsidRDefault="002C5DF6" w:rsidP="00FF27FC">
      <w:pPr>
        <w:spacing w:after="160" w:line="259" w:lineRule="auto"/>
        <w:rPr>
          <w:rFonts w:cstheme="minorHAnsi"/>
        </w:rPr>
      </w:pPr>
    </w:p>
    <w:p w14:paraId="5AA77CEE" w14:textId="6670AD5F" w:rsidR="002C5DF6" w:rsidRDefault="002C5DF6" w:rsidP="00FF27FC">
      <w:pPr>
        <w:spacing w:after="160" w:line="259" w:lineRule="auto"/>
        <w:rPr>
          <w:rFonts w:cstheme="minorHAnsi"/>
        </w:rPr>
      </w:pPr>
    </w:p>
    <w:p w14:paraId="0BB7F978" w14:textId="2BEA2FE9" w:rsidR="002C5DF6" w:rsidRDefault="002C5DF6" w:rsidP="00FF27FC">
      <w:pPr>
        <w:spacing w:after="160" w:line="259" w:lineRule="auto"/>
        <w:rPr>
          <w:rFonts w:cstheme="minorHAnsi"/>
        </w:rPr>
      </w:pPr>
    </w:p>
    <w:p w14:paraId="523CC3C7" w14:textId="002F83BC" w:rsidR="002C5DF6" w:rsidRDefault="002C5DF6" w:rsidP="00FF27FC">
      <w:pPr>
        <w:spacing w:after="160" w:line="259" w:lineRule="auto"/>
        <w:rPr>
          <w:rFonts w:cstheme="minorHAnsi"/>
        </w:rPr>
      </w:pPr>
    </w:p>
    <w:p w14:paraId="39DD7FFD" w14:textId="0183EBB3" w:rsidR="002C5DF6" w:rsidRDefault="002C5DF6" w:rsidP="00FF27FC">
      <w:pPr>
        <w:spacing w:after="160" w:line="259" w:lineRule="auto"/>
        <w:rPr>
          <w:rFonts w:cstheme="minorHAnsi"/>
        </w:rPr>
      </w:pPr>
    </w:p>
    <w:p w14:paraId="3CF5EB46" w14:textId="77777777" w:rsidR="002C5DF6" w:rsidRDefault="002C5DF6" w:rsidP="00FF27FC">
      <w:pPr>
        <w:spacing w:after="160" w:line="259" w:lineRule="auto"/>
        <w:rPr>
          <w:rFonts w:cstheme="minorHAnsi"/>
        </w:rPr>
      </w:pPr>
    </w:p>
    <w:p w14:paraId="28C95F66" w14:textId="38C94631" w:rsidR="00FF27FC" w:rsidRPr="009258A8" w:rsidRDefault="00FF27FC" w:rsidP="00FF27FC">
      <w:pPr>
        <w:pStyle w:val="Calibri15Paragraph"/>
        <w:rPr>
          <w:b/>
        </w:rPr>
      </w:pPr>
      <w:r>
        <w:lastRenderedPageBreak/>
        <w:t>Test Case:</w:t>
      </w:r>
      <w:r w:rsidR="00F03443">
        <w:t xml:space="preserve"> </w:t>
      </w:r>
      <w:r w:rsidR="00A771F5">
        <w:t xml:space="preserve">Shipment </w:t>
      </w:r>
      <w:r w:rsidR="00A771F5">
        <w:t>Delivery</w:t>
      </w:r>
      <w:r w:rsidR="002C5DF6">
        <w:t xml:space="preserve"> </w:t>
      </w:r>
      <w:r w:rsidR="00A771F5">
        <w:t>Creation</w:t>
      </w:r>
      <w:r w:rsidR="002C5DF6">
        <w:t xml:space="preserve"> &amp; Invoice Generation</w:t>
      </w:r>
    </w:p>
    <w:p w14:paraId="505D97F5" w14:textId="77777777" w:rsidR="00FF27FC" w:rsidRDefault="00FF27FC" w:rsidP="00FF27FC">
      <w:pPr>
        <w:spacing w:after="0" w:line="259" w:lineRule="auto"/>
        <w:rPr>
          <w:rFonts w:cstheme="minorHAnsi"/>
        </w:rPr>
      </w:pPr>
    </w:p>
    <w:p w14:paraId="319B6BEB" w14:textId="67EA6399" w:rsidR="00FF27FC" w:rsidRDefault="003C063A" w:rsidP="00FF27FC">
      <w:pPr>
        <w:spacing w:after="0" w:line="259" w:lineRule="auto"/>
        <w:rPr>
          <w:rFonts w:cstheme="minorHAnsi"/>
        </w:rPr>
      </w:pPr>
      <w:r w:rsidRPr="003C063A">
        <w:rPr>
          <w:rFonts w:cstheme="minorHAnsi"/>
        </w:rPr>
        <w:drawing>
          <wp:inline distT="0" distB="0" distL="0" distR="0" wp14:anchorId="51DBD431" wp14:editId="2CB2F193">
            <wp:extent cx="5943600" cy="1506855"/>
            <wp:effectExtent l="0" t="0" r="0" b="4445"/>
            <wp:docPr id="17" name="Picture 1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Team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E490" w14:textId="0E3E257B" w:rsidR="003C063A" w:rsidRDefault="003C063A" w:rsidP="00FF27FC">
      <w:pPr>
        <w:spacing w:after="0" w:line="259" w:lineRule="auto"/>
        <w:rPr>
          <w:rFonts w:cstheme="minorHAnsi"/>
        </w:rPr>
      </w:pPr>
    </w:p>
    <w:p w14:paraId="01309D94" w14:textId="3EBA5980" w:rsidR="003A305D" w:rsidRDefault="003A305D" w:rsidP="00FF27FC">
      <w:pPr>
        <w:spacing w:after="0" w:line="259" w:lineRule="auto"/>
        <w:rPr>
          <w:rFonts w:cstheme="minorHAnsi"/>
        </w:rPr>
      </w:pPr>
      <w:r w:rsidRPr="003A305D">
        <w:rPr>
          <w:rFonts w:cstheme="minorHAnsi"/>
        </w:rPr>
        <w:drawing>
          <wp:inline distT="0" distB="0" distL="0" distR="0" wp14:anchorId="49D73EBE" wp14:editId="2E546C0C">
            <wp:extent cx="5943600" cy="3110865"/>
            <wp:effectExtent l="0" t="0" r="0" b="635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48E3" w14:textId="6EE0E795" w:rsidR="009D63E9" w:rsidRDefault="009D63E9" w:rsidP="00FF27FC">
      <w:pPr>
        <w:spacing w:after="0" w:line="259" w:lineRule="auto"/>
        <w:rPr>
          <w:rFonts w:cstheme="minorHAnsi"/>
        </w:rPr>
      </w:pPr>
    </w:p>
    <w:p w14:paraId="45212508" w14:textId="79547942" w:rsidR="009D63E9" w:rsidRDefault="009D63E9" w:rsidP="00FF27FC">
      <w:pPr>
        <w:spacing w:after="0" w:line="259" w:lineRule="auto"/>
        <w:rPr>
          <w:rFonts w:cstheme="minorHAnsi"/>
        </w:rPr>
      </w:pPr>
    </w:p>
    <w:p w14:paraId="38BCCB65" w14:textId="5E38406A" w:rsidR="002863CD" w:rsidRDefault="002863CD" w:rsidP="00FF27FC">
      <w:pPr>
        <w:spacing w:after="0" w:line="259" w:lineRule="auto"/>
        <w:rPr>
          <w:rFonts w:cstheme="minorHAnsi"/>
        </w:rPr>
      </w:pPr>
      <w:r w:rsidRPr="002863CD">
        <w:rPr>
          <w:rFonts w:cstheme="minorHAnsi"/>
        </w:rPr>
        <w:lastRenderedPageBreak/>
        <w:drawing>
          <wp:inline distT="0" distB="0" distL="0" distR="0" wp14:anchorId="2B979C35" wp14:editId="4728C177">
            <wp:extent cx="5943600" cy="3122930"/>
            <wp:effectExtent l="0" t="0" r="0" b="127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1599" w14:textId="7DA5686B" w:rsidR="0098280E" w:rsidRDefault="0098280E" w:rsidP="00FF27FC">
      <w:pPr>
        <w:spacing w:after="0" w:line="259" w:lineRule="auto"/>
        <w:rPr>
          <w:rFonts w:cstheme="minorHAnsi"/>
        </w:rPr>
      </w:pPr>
    </w:p>
    <w:p w14:paraId="4DA3C8E8" w14:textId="1F5F45D3" w:rsidR="0098280E" w:rsidRDefault="0098280E" w:rsidP="00FF27FC">
      <w:pPr>
        <w:spacing w:after="0" w:line="259" w:lineRule="auto"/>
        <w:rPr>
          <w:rFonts w:cstheme="minorHAnsi"/>
        </w:rPr>
      </w:pPr>
    </w:p>
    <w:p w14:paraId="25066574" w14:textId="19F93A25" w:rsidR="0098280E" w:rsidRDefault="0098280E" w:rsidP="00FF27FC">
      <w:pPr>
        <w:spacing w:after="0" w:line="259" w:lineRule="auto"/>
        <w:rPr>
          <w:rFonts w:cstheme="minorHAnsi"/>
        </w:rPr>
      </w:pPr>
      <w:r w:rsidRPr="0098280E">
        <w:rPr>
          <w:rFonts w:cstheme="minorHAnsi"/>
        </w:rPr>
        <w:drawing>
          <wp:inline distT="0" distB="0" distL="0" distR="0" wp14:anchorId="03D85CC5" wp14:editId="1FAEDD0F">
            <wp:extent cx="5943600" cy="1745615"/>
            <wp:effectExtent l="0" t="0" r="0" b="0"/>
            <wp:docPr id="20" name="Picture 2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eam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53EB" w14:textId="50F813DF" w:rsidR="00CD1970" w:rsidRDefault="00CD1970" w:rsidP="00FF27FC">
      <w:pPr>
        <w:spacing w:after="0" w:line="259" w:lineRule="auto"/>
        <w:rPr>
          <w:rFonts w:cstheme="minorHAnsi"/>
        </w:rPr>
      </w:pPr>
    </w:p>
    <w:p w14:paraId="581F2003" w14:textId="76628C48" w:rsidR="00CD1970" w:rsidRDefault="00CD1970" w:rsidP="00FF27FC">
      <w:pPr>
        <w:spacing w:after="0" w:line="259" w:lineRule="auto"/>
        <w:rPr>
          <w:rFonts w:cstheme="minorHAnsi"/>
        </w:rPr>
      </w:pPr>
      <w:r w:rsidRPr="00CD1970">
        <w:rPr>
          <w:rFonts w:cstheme="minorHAnsi"/>
        </w:rPr>
        <w:drawing>
          <wp:inline distT="0" distB="0" distL="0" distR="0" wp14:anchorId="3DAC92CE" wp14:editId="4F5430E7">
            <wp:extent cx="5943600" cy="2192655"/>
            <wp:effectExtent l="0" t="0" r="0" b="4445"/>
            <wp:docPr id="21" name="Picture 2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EF03" w14:textId="7D36295E" w:rsidR="00FF27FC" w:rsidRDefault="00FF27FC" w:rsidP="00FF27FC">
      <w:p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 </w:t>
      </w:r>
    </w:p>
    <w:p w14:paraId="21DE0458" w14:textId="77777777" w:rsidR="003E0E3D" w:rsidRDefault="003E0E3D" w:rsidP="00FF27FC">
      <w:pPr>
        <w:spacing w:after="160" w:line="259" w:lineRule="auto"/>
        <w:rPr>
          <w:rFonts w:cstheme="minorHAnsi"/>
        </w:rPr>
      </w:pPr>
    </w:p>
    <w:p w14:paraId="23E91B5C" w14:textId="77777777" w:rsidR="00AC04E9" w:rsidRPr="009258A8" w:rsidRDefault="00FF27FC" w:rsidP="00AC04E9">
      <w:pPr>
        <w:pStyle w:val="Calibri15Paragraph"/>
        <w:rPr>
          <w:b/>
        </w:rPr>
      </w:pPr>
      <w:r>
        <w:lastRenderedPageBreak/>
        <w:t>Deviations from original design</w:t>
      </w:r>
    </w:p>
    <w:p w14:paraId="40CB6706" w14:textId="77777777" w:rsidR="00A717F2" w:rsidRDefault="00A717F2" w:rsidP="00A717F2">
      <w:pPr>
        <w:spacing w:after="0" w:line="259" w:lineRule="auto"/>
        <w:rPr>
          <w:rFonts w:cstheme="minorHAnsi"/>
        </w:rPr>
      </w:pPr>
    </w:p>
    <w:p w14:paraId="563C1969" w14:textId="77777777" w:rsidR="00FE7D86" w:rsidRPr="009258A8" w:rsidRDefault="00FE7D86" w:rsidP="00FD7931">
      <w:pPr>
        <w:pStyle w:val="NoSpacing"/>
        <w:rPr>
          <w:rFonts w:cstheme="minorHAnsi"/>
        </w:rPr>
      </w:pPr>
    </w:p>
    <w:sectPr w:rsidR="00FE7D86" w:rsidRPr="009258A8" w:rsidSect="00C67B50">
      <w:footerReference w:type="default" r:id="rId26"/>
      <w:headerReference w:type="first" r:id="rId27"/>
      <w:footerReference w:type="first" r:id="rId28"/>
      <w:pgSz w:w="12240" w:h="15840" w:code="1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804BDB" w14:textId="77777777" w:rsidR="00205602" w:rsidRDefault="00205602" w:rsidP="00177649">
      <w:pPr>
        <w:spacing w:after="0" w:line="240" w:lineRule="auto"/>
      </w:pPr>
      <w:r>
        <w:separator/>
      </w:r>
    </w:p>
  </w:endnote>
  <w:endnote w:type="continuationSeparator" w:id="0">
    <w:p w14:paraId="5DCCB315" w14:textId="77777777" w:rsidR="00205602" w:rsidRDefault="00205602" w:rsidP="001776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ee Serif">
    <w:altName w:val="Calibri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13D9BC" w14:textId="77777777" w:rsidR="00EA1F79" w:rsidRPr="00C67B50" w:rsidRDefault="00EA1F79" w:rsidP="00C45EF0">
    <w:pPr>
      <w:pStyle w:val="CalibriFooter"/>
    </w:pPr>
    <w:r w:rsidRPr="00C67B50">
      <w:fldChar w:fldCharType="begin"/>
    </w:r>
    <w:r w:rsidRPr="00C67B50">
      <w:instrText xml:space="preserve"> PAGE   \* MERGEFORMAT </w:instrText>
    </w:r>
    <w:r w:rsidRPr="00C67B50">
      <w:fldChar w:fldCharType="separate"/>
    </w:r>
    <w:r w:rsidR="000975A0">
      <w:rPr>
        <w:noProof/>
      </w:rPr>
      <w:t>6</w:t>
    </w:r>
    <w:r w:rsidRPr="00C67B50"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AF3064" w14:textId="77777777" w:rsidR="00EA1F79" w:rsidRPr="00C45EF0" w:rsidRDefault="00EA1F79" w:rsidP="00C45EF0">
    <w:pPr>
      <w:pStyle w:val="CalibriFooter"/>
    </w:pPr>
    <w:r w:rsidRPr="00C45EF0">
      <w:fldChar w:fldCharType="begin"/>
    </w:r>
    <w:r w:rsidRPr="00C45EF0">
      <w:instrText xml:space="preserve"> PAGE   \* MERGEFORMAT </w:instrText>
    </w:r>
    <w:r w:rsidRPr="00C45EF0">
      <w:fldChar w:fldCharType="separate"/>
    </w:r>
    <w:r w:rsidR="000975A0">
      <w:rPr>
        <w:noProof/>
      </w:rPr>
      <w:t>1</w:t>
    </w:r>
    <w:r w:rsidRPr="00C45EF0">
      <w:rPr>
        <w:noProof/>
      </w:rPr>
      <w:fldChar w:fldCharType="end"/>
    </w:r>
  </w:p>
  <w:p w14:paraId="31E03FCD" w14:textId="77777777" w:rsidR="00EA1F79" w:rsidRDefault="00EA1F7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1A5817" w14:textId="77777777" w:rsidR="00205602" w:rsidRDefault="00205602" w:rsidP="00177649">
      <w:pPr>
        <w:spacing w:after="0" w:line="240" w:lineRule="auto"/>
      </w:pPr>
      <w:r>
        <w:separator/>
      </w:r>
    </w:p>
  </w:footnote>
  <w:footnote w:type="continuationSeparator" w:id="0">
    <w:p w14:paraId="4A393DF1" w14:textId="77777777" w:rsidR="00205602" w:rsidRDefault="00205602" w:rsidP="001776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B5A7B9" w14:textId="77777777" w:rsidR="00EA1F79" w:rsidRDefault="002A3838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77A9135" wp14:editId="44217971">
              <wp:simplePos x="0" y="0"/>
              <wp:positionH relativeFrom="page">
                <wp:posOffset>3203547</wp:posOffset>
              </wp:positionH>
              <wp:positionV relativeFrom="paragraph">
                <wp:posOffset>-23826</wp:posOffset>
              </wp:positionV>
              <wp:extent cx="124691" cy="103909"/>
              <wp:effectExtent l="0" t="0" r="8890" b="10795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flipH="1" flipV="1">
                        <a:off x="0" y="0"/>
                        <a:ext cx="124691" cy="103909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Verdana" w:hAnsi="Verdana"/>
                              <w:color w:val="FFFFFF" w:themeColor="background1"/>
                              <w:sz w:val="10"/>
                              <w:szCs w:val="1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alias w:val="Subject"/>
                            <w:tag w:val=""/>
                            <w:id w:val="-876086576"/>
                            <w:placeholder>
                              <w:docPart w:val="C10A322751C64E2888D3E245466209B3"/>
                            </w:placeholder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27CCF7B8" w14:textId="77777777" w:rsidR="00E1213E" w:rsidRPr="00BF302D" w:rsidRDefault="00E1213E" w:rsidP="00E1213E">
                              <w:pPr>
                                <w:rPr>
                                  <w:rFonts w:ascii="Verdana" w:hAnsi="Verdana"/>
                                  <w:color w:val="FFFFFF" w:themeColor="background1"/>
                                  <w:sz w:val="10"/>
                                  <w:szCs w:val="1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ascii="Verdana" w:hAnsi="Verdana"/>
                                  <w:color w:val="FFFFFF" w:themeColor="background1"/>
                                  <w:sz w:val="10"/>
                                  <w:szCs w:val="1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B5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upright="1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77A913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252.25pt;margin-top:-1.9pt;width:9.8pt;height:8.2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" filled="f" stroked="f" strokeweight=".5pt">
              <v:textbox inset="0,0,0,0">
                <w:txbxContent>
                  <w:sdt>
                    <w:sdtPr>
                      <w:rPr>
                        <w:rFonts w:ascii="Verdana" w:hAnsi="Verdana"/>
                        <w:color w:val="FFFFFF" w:themeColor="background1"/>
                        <w:sz w:val="10"/>
                        <w:szCs w:val="10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alias w:val="Subject"/>
                      <w:tag w:val=""/>
                      <w:id w:val="-876086576"/>
                      <w:placeholder>
                        <w:docPart w:val="C10A322751C64E2888D3E245466209B3"/>
                      </w:placeholder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:text/>
                    </w:sdtPr>
                    <w:sdtEndPr/>
                    <w:sdtContent>
                      <w:p w14:paraId="27CCF7B8" w14:textId="77777777" w:rsidR="00E1213E" w:rsidRPr="00BF302D" w:rsidRDefault="00E1213E" w:rsidP="00E1213E">
                        <w:pPr>
                          <w:rPr>
                            <w:rFonts w:ascii="Verdana" w:hAnsi="Verdana"/>
                            <w:color w:val="FFFFFF" w:themeColor="background1"/>
                            <w:sz w:val="10"/>
                            <w:szCs w:val="10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ascii="Verdana" w:hAnsi="Verdana"/>
                            <w:color w:val="FFFFFF" w:themeColor="background1"/>
                            <w:sz w:val="10"/>
                            <w:szCs w:val="10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B5</w:t>
                        </w:r>
                      </w:p>
                    </w:sdtContent>
                  </w:sdt>
                </w:txbxContent>
              </v:textbox>
              <w10:wrap anchorx="page"/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59264" behindDoc="0" locked="0" layoutInCell="1" allowOverlap="1" wp14:anchorId="533CC010" wp14:editId="5CA101C0">
          <wp:simplePos x="0" y="0"/>
          <wp:positionH relativeFrom="column">
            <wp:posOffset>-955206</wp:posOffset>
          </wp:positionH>
          <wp:positionV relativeFrom="paragraph">
            <wp:posOffset>-453887</wp:posOffset>
          </wp:positionV>
          <wp:extent cx="8647707" cy="559722"/>
          <wp:effectExtent l="0" t="0" r="1270" b="0"/>
          <wp:wrapNone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A header only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647707" cy="55972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F6EDB"/>
    <w:multiLevelType w:val="hybridMultilevel"/>
    <w:tmpl w:val="085E7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D5531E"/>
    <w:multiLevelType w:val="hybridMultilevel"/>
    <w:tmpl w:val="C1D0F2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B35FA6"/>
    <w:multiLevelType w:val="hybridMultilevel"/>
    <w:tmpl w:val="189679C6"/>
    <w:lvl w:ilvl="0" w:tplc="635049D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72080E"/>
    <w:multiLevelType w:val="hybridMultilevel"/>
    <w:tmpl w:val="98349B0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8F3D8B"/>
    <w:multiLevelType w:val="hybridMultilevel"/>
    <w:tmpl w:val="69BCBA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3A6150"/>
    <w:multiLevelType w:val="hybridMultilevel"/>
    <w:tmpl w:val="F4564138"/>
    <w:lvl w:ilvl="0" w:tplc="95C65E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3BAF8CA">
      <w:start w:val="1196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13A33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A8EE6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930F9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6F0203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0D098D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5668B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70A050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12A7576C"/>
    <w:multiLevelType w:val="hybridMultilevel"/>
    <w:tmpl w:val="1FDC84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457B59"/>
    <w:multiLevelType w:val="hybridMultilevel"/>
    <w:tmpl w:val="9A842F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5D1743"/>
    <w:multiLevelType w:val="hybridMultilevel"/>
    <w:tmpl w:val="2048A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FF3CAC"/>
    <w:multiLevelType w:val="hybridMultilevel"/>
    <w:tmpl w:val="CBAAACC6"/>
    <w:lvl w:ilvl="0" w:tplc="C1CC3A08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A88C5DE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43EC8CC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2EFFDA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F5C4B98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D9EDDEC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12C1ACA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A067CB8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052B278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1C1A598A"/>
    <w:multiLevelType w:val="hybridMultilevel"/>
    <w:tmpl w:val="A5DC94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005040"/>
    <w:multiLevelType w:val="hybridMultilevel"/>
    <w:tmpl w:val="24B249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D27BAF"/>
    <w:multiLevelType w:val="hybridMultilevel"/>
    <w:tmpl w:val="889EB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AC308A"/>
    <w:multiLevelType w:val="hybridMultilevel"/>
    <w:tmpl w:val="C49C0F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3B51D3E"/>
    <w:multiLevelType w:val="hybridMultilevel"/>
    <w:tmpl w:val="13B0A8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43706CD"/>
    <w:multiLevelType w:val="hybridMultilevel"/>
    <w:tmpl w:val="A498E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1B21004"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B02B63"/>
    <w:multiLevelType w:val="hybridMultilevel"/>
    <w:tmpl w:val="461C00D4"/>
    <w:lvl w:ilvl="0" w:tplc="8598A1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F34AE2"/>
    <w:multiLevelType w:val="hybridMultilevel"/>
    <w:tmpl w:val="EDC668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93523E5"/>
    <w:multiLevelType w:val="hybridMultilevel"/>
    <w:tmpl w:val="666212C4"/>
    <w:lvl w:ilvl="0" w:tplc="531A6A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0ECB2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01EA13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FAEC4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CAC60B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C7C57C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628D8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738EE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14861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2D2B0EA0"/>
    <w:multiLevelType w:val="hybridMultilevel"/>
    <w:tmpl w:val="7A22E1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EBA45DE"/>
    <w:multiLevelType w:val="hybridMultilevel"/>
    <w:tmpl w:val="C14E7AE8"/>
    <w:lvl w:ilvl="0" w:tplc="BB9E19CA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0E334B6"/>
    <w:multiLevelType w:val="hybridMultilevel"/>
    <w:tmpl w:val="BE00BA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3E347B5"/>
    <w:multiLevelType w:val="hybridMultilevel"/>
    <w:tmpl w:val="719C10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9755F1"/>
    <w:multiLevelType w:val="hybridMultilevel"/>
    <w:tmpl w:val="6A1401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4482FAF"/>
    <w:multiLevelType w:val="hybridMultilevel"/>
    <w:tmpl w:val="36885EBC"/>
    <w:lvl w:ilvl="0" w:tplc="8598A1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783241F"/>
    <w:multiLevelType w:val="hybridMultilevel"/>
    <w:tmpl w:val="98349B0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84B232F"/>
    <w:multiLevelType w:val="hybridMultilevel"/>
    <w:tmpl w:val="177685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4A584451"/>
    <w:multiLevelType w:val="hybridMultilevel"/>
    <w:tmpl w:val="F93C26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BBB7F89"/>
    <w:multiLevelType w:val="hybridMultilevel"/>
    <w:tmpl w:val="1B88A0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CE234D7"/>
    <w:multiLevelType w:val="hybridMultilevel"/>
    <w:tmpl w:val="9490E3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E26436F"/>
    <w:multiLevelType w:val="hybridMultilevel"/>
    <w:tmpl w:val="5A363EF2"/>
    <w:lvl w:ilvl="0" w:tplc="380C77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A659AE"/>
    <w:multiLevelType w:val="hybridMultilevel"/>
    <w:tmpl w:val="7558457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4712FF1"/>
    <w:multiLevelType w:val="hybridMultilevel"/>
    <w:tmpl w:val="D2A22EC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C2831D0"/>
    <w:multiLevelType w:val="hybridMultilevel"/>
    <w:tmpl w:val="8A685C1A"/>
    <w:lvl w:ilvl="0" w:tplc="04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34" w15:restartNumberingAfterBreak="0">
    <w:nsid w:val="5D722AEC"/>
    <w:multiLevelType w:val="hybridMultilevel"/>
    <w:tmpl w:val="D7FC5D50"/>
    <w:lvl w:ilvl="0" w:tplc="51B84F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94251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BDC42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2662B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D72BA6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EFA6E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586D1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37E14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F1640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5ED843F0"/>
    <w:multiLevelType w:val="hybridMultilevel"/>
    <w:tmpl w:val="BFD01F7A"/>
    <w:lvl w:ilvl="0" w:tplc="0C56BED6">
      <w:start w:val="1"/>
      <w:numFmt w:val="bullet"/>
      <w:pStyle w:val="BL"/>
      <w:lvlText w:val="■"/>
      <w:lvlJc w:val="left"/>
      <w:pPr>
        <w:tabs>
          <w:tab w:val="num" w:pos="-2160"/>
        </w:tabs>
        <w:ind w:left="-360" w:hanging="360"/>
      </w:pPr>
      <w:rPr>
        <w:rFonts w:ascii="Arial" w:hAnsi="Arial" w:hint="default"/>
        <w:b/>
        <w:i w:val="0"/>
        <w:sz w:val="20"/>
        <w:szCs w:val="20"/>
      </w:rPr>
    </w:lvl>
    <w:lvl w:ilvl="1" w:tplc="2BF844E2">
      <w:start w:val="1"/>
      <w:numFmt w:val="bullet"/>
      <w:lvlText w:val="o"/>
      <w:lvlJc w:val="left"/>
      <w:pPr>
        <w:tabs>
          <w:tab w:val="num" w:pos="-720"/>
        </w:tabs>
        <w:ind w:left="-720" w:hanging="360"/>
      </w:pPr>
      <w:rPr>
        <w:rFonts w:ascii="Courier New" w:hAnsi="Courier New" w:cs="Courier New" w:hint="default"/>
      </w:rPr>
    </w:lvl>
    <w:lvl w:ilvl="2" w:tplc="1CC2C79E">
      <w:start w:val="1"/>
      <w:numFmt w:val="bullet"/>
      <w:lvlText w:val=""/>
      <w:lvlJc w:val="left"/>
      <w:pPr>
        <w:tabs>
          <w:tab w:val="num" w:pos="0"/>
        </w:tabs>
        <w:ind w:left="0" w:hanging="360"/>
      </w:pPr>
      <w:rPr>
        <w:rFonts w:ascii="Wingdings" w:hAnsi="Wingdings" w:hint="default"/>
      </w:rPr>
    </w:lvl>
    <w:lvl w:ilvl="3" w:tplc="8872FF1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4" w:tplc="CA50E90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5" w:tplc="E12295D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 w:tplc="354CEB6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7" w:tplc="6C6CDF96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8" w:tplc="071060C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</w:abstractNum>
  <w:abstractNum w:abstractNumId="36" w15:restartNumberingAfterBreak="0">
    <w:nsid w:val="6C7057DA"/>
    <w:multiLevelType w:val="hybridMultilevel"/>
    <w:tmpl w:val="1F3485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E143F01"/>
    <w:multiLevelType w:val="hybridMultilevel"/>
    <w:tmpl w:val="7334199A"/>
    <w:lvl w:ilvl="0" w:tplc="3490FD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E440818"/>
    <w:multiLevelType w:val="hybridMultilevel"/>
    <w:tmpl w:val="28ACD904"/>
    <w:lvl w:ilvl="0" w:tplc="15E8C9E8">
      <w:start w:val="1"/>
      <w:numFmt w:val="decimal"/>
      <w:pStyle w:val="NumberedListFirstLeve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E74147E"/>
    <w:multiLevelType w:val="hybridMultilevel"/>
    <w:tmpl w:val="A02680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051963"/>
    <w:multiLevelType w:val="hybridMultilevel"/>
    <w:tmpl w:val="A61AAF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121526A"/>
    <w:multiLevelType w:val="hybridMultilevel"/>
    <w:tmpl w:val="DA9E9DF4"/>
    <w:lvl w:ilvl="0" w:tplc="83AAB978">
      <w:start w:val="1"/>
      <w:numFmt w:val="decimal"/>
      <w:lvlText w:val="%1."/>
      <w:lvlJc w:val="left"/>
      <w:pPr>
        <w:ind w:left="720" w:hanging="360"/>
      </w:pPr>
      <w:rPr>
        <w:rFonts w:cs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2950F23"/>
    <w:multiLevelType w:val="hybridMultilevel"/>
    <w:tmpl w:val="A61AAF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A2490E"/>
    <w:multiLevelType w:val="hybridMultilevel"/>
    <w:tmpl w:val="B94632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B6C41D8"/>
    <w:multiLevelType w:val="hybridMultilevel"/>
    <w:tmpl w:val="6F2C6EC0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7BE005AC"/>
    <w:multiLevelType w:val="hybridMultilevel"/>
    <w:tmpl w:val="20E439F2"/>
    <w:lvl w:ilvl="0" w:tplc="49DAAED0">
      <w:start w:val="1"/>
      <w:numFmt w:val="bullet"/>
      <w:pStyle w:val="BulletedListInsideNumberedList"/>
      <w:lvlText w:val=""/>
      <w:lvlJc w:val="left"/>
      <w:pPr>
        <w:ind w:left="1080" w:hanging="360"/>
      </w:pPr>
      <w:rPr>
        <w:rFonts w:ascii="Symbol" w:hAnsi="Symbol" w:hint="default"/>
        <w:u w:color="9BBB59" w:themeColor="accent3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621262249">
    <w:abstractNumId w:val="38"/>
  </w:num>
  <w:num w:numId="2" w16cid:durableId="755906685">
    <w:abstractNumId w:val="45"/>
  </w:num>
  <w:num w:numId="3" w16cid:durableId="929587685">
    <w:abstractNumId w:val="35"/>
  </w:num>
  <w:num w:numId="4" w16cid:durableId="1104576221">
    <w:abstractNumId w:val="5"/>
  </w:num>
  <w:num w:numId="5" w16cid:durableId="754209338">
    <w:abstractNumId w:val="34"/>
  </w:num>
  <w:num w:numId="6" w16cid:durableId="1025325165">
    <w:abstractNumId w:val="1"/>
  </w:num>
  <w:num w:numId="7" w16cid:durableId="42214477">
    <w:abstractNumId w:val="22"/>
  </w:num>
  <w:num w:numId="8" w16cid:durableId="472214343">
    <w:abstractNumId w:val="26"/>
  </w:num>
  <w:num w:numId="9" w16cid:durableId="197670505">
    <w:abstractNumId w:val="9"/>
  </w:num>
  <w:num w:numId="10" w16cid:durableId="1333491477">
    <w:abstractNumId w:val="18"/>
  </w:num>
  <w:num w:numId="11" w16cid:durableId="1101221298">
    <w:abstractNumId w:val="13"/>
  </w:num>
  <w:num w:numId="12" w16cid:durableId="1433166222">
    <w:abstractNumId w:val="28"/>
  </w:num>
  <w:num w:numId="13" w16cid:durableId="1589457583">
    <w:abstractNumId w:val="39"/>
  </w:num>
  <w:num w:numId="14" w16cid:durableId="1939018438">
    <w:abstractNumId w:val="12"/>
  </w:num>
  <w:num w:numId="15" w16cid:durableId="1421491801">
    <w:abstractNumId w:val="41"/>
  </w:num>
  <w:num w:numId="16" w16cid:durableId="2006787226">
    <w:abstractNumId w:val="20"/>
  </w:num>
  <w:num w:numId="17" w16cid:durableId="342753475">
    <w:abstractNumId w:val="31"/>
  </w:num>
  <w:num w:numId="18" w16cid:durableId="1412310177">
    <w:abstractNumId w:val="44"/>
  </w:num>
  <w:num w:numId="19" w16cid:durableId="1251816891">
    <w:abstractNumId w:val="32"/>
  </w:num>
  <w:num w:numId="20" w16cid:durableId="2036075074">
    <w:abstractNumId w:val="33"/>
  </w:num>
  <w:num w:numId="21" w16cid:durableId="1705909255">
    <w:abstractNumId w:val="0"/>
  </w:num>
  <w:num w:numId="22" w16cid:durableId="90012727">
    <w:abstractNumId w:val="21"/>
  </w:num>
  <w:num w:numId="23" w16cid:durableId="325089069">
    <w:abstractNumId w:val="15"/>
  </w:num>
  <w:num w:numId="24" w16cid:durableId="1081412134">
    <w:abstractNumId w:val="44"/>
  </w:num>
  <w:num w:numId="25" w16cid:durableId="1296831182">
    <w:abstractNumId w:val="36"/>
  </w:num>
  <w:num w:numId="26" w16cid:durableId="882444671">
    <w:abstractNumId w:val="27"/>
  </w:num>
  <w:num w:numId="27" w16cid:durableId="1100954738">
    <w:abstractNumId w:val="11"/>
  </w:num>
  <w:num w:numId="28" w16cid:durableId="2049450579">
    <w:abstractNumId w:val="8"/>
  </w:num>
  <w:num w:numId="29" w16cid:durableId="1545828027">
    <w:abstractNumId w:val="43"/>
  </w:num>
  <w:num w:numId="30" w16cid:durableId="262231315">
    <w:abstractNumId w:val="3"/>
  </w:num>
  <w:num w:numId="31" w16cid:durableId="1107429504">
    <w:abstractNumId w:val="25"/>
  </w:num>
  <w:num w:numId="32" w16cid:durableId="1854808085">
    <w:abstractNumId w:val="23"/>
  </w:num>
  <w:num w:numId="33" w16cid:durableId="443312288">
    <w:abstractNumId w:val="29"/>
  </w:num>
  <w:num w:numId="34" w16cid:durableId="2103909426">
    <w:abstractNumId w:val="6"/>
  </w:num>
  <w:num w:numId="35" w16cid:durableId="143662350">
    <w:abstractNumId w:val="17"/>
  </w:num>
  <w:num w:numId="36" w16cid:durableId="1784611088">
    <w:abstractNumId w:val="14"/>
  </w:num>
  <w:num w:numId="37" w16cid:durableId="1039818466">
    <w:abstractNumId w:val="42"/>
  </w:num>
  <w:num w:numId="38" w16cid:durableId="1439985523">
    <w:abstractNumId w:val="40"/>
  </w:num>
  <w:num w:numId="39" w16cid:durableId="1259220681">
    <w:abstractNumId w:val="37"/>
  </w:num>
  <w:num w:numId="40" w16cid:durableId="1395080634">
    <w:abstractNumId w:val="30"/>
  </w:num>
  <w:num w:numId="41" w16cid:durableId="512451550">
    <w:abstractNumId w:val="10"/>
  </w:num>
  <w:num w:numId="42" w16cid:durableId="849874588">
    <w:abstractNumId w:val="19"/>
  </w:num>
  <w:num w:numId="43" w16cid:durableId="423693057">
    <w:abstractNumId w:val="4"/>
  </w:num>
  <w:num w:numId="44" w16cid:durableId="495726979">
    <w:abstractNumId w:val="16"/>
  </w:num>
  <w:num w:numId="45" w16cid:durableId="1112942313">
    <w:abstractNumId w:val="7"/>
  </w:num>
  <w:num w:numId="46" w16cid:durableId="623973386">
    <w:abstractNumId w:val="24"/>
  </w:num>
  <w:num w:numId="47" w16cid:durableId="99113130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drawingGridHorizontalSpacing w:val="187"/>
  <w:drawingGridVerticalSpacing w:val="187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111E"/>
    <w:rsid w:val="00002EA1"/>
    <w:rsid w:val="00002F5C"/>
    <w:rsid w:val="000037E2"/>
    <w:rsid w:val="000054FE"/>
    <w:rsid w:val="00005574"/>
    <w:rsid w:val="0000588C"/>
    <w:rsid w:val="000065A4"/>
    <w:rsid w:val="0000674B"/>
    <w:rsid w:val="000069B8"/>
    <w:rsid w:val="00007ADE"/>
    <w:rsid w:val="00007D01"/>
    <w:rsid w:val="00007EDB"/>
    <w:rsid w:val="0001040B"/>
    <w:rsid w:val="000126EF"/>
    <w:rsid w:val="000133E0"/>
    <w:rsid w:val="00013686"/>
    <w:rsid w:val="00014679"/>
    <w:rsid w:val="00015259"/>
    <w:rsid w:val="00015D23"/>
    <w:rsid w:val="00016166"/>
    <w:rsid w:val="000164E8"/>
    <w:rsid w:val="00016D22"/>
    <w:rsid w:val="00016DBB"/>
    <w:rsid w:val="00020890"/>
    <w:rsid w:val="00021367"/>
    <w:rsid w:val="00021717"/>
    <w:rsid w:val="00023971"/>
    <w:rsid w:val="00023FDF"/>
    <w:rsid w:val="000312CB"/>
    <w:rsid w:val="00032053"/>
    <w:rsid w:val="00033425"/>
    <w:rsid w:val="00034079"/>
    <w:rsid w:val="00034D2D"/>
    <w:rsid w:val="00034DF2"/>
    <w:rsid w:val="00034EDA"/>
    <w:rsid w:val="00035000"/>
    <w:rsid w:val="000363DF"/>
    <w:rsid w:val="00036AFC"/>
    <w:rsid w:val="00036F8A"/>
    <w:rsid w:val="00040BA2"/>
    <w:rsid w:val="0004108F"/>
    <w:rsid w:val="00044360"/>
    <w:rsid w:val="000446B5"/>
    <w:rsid w:val="00052235"/>
    <w:rsid w:val="00052DF1"/>
    <w:rsid w:val="00053DD6"/>
    <w:rsid w:val="000553FB"/>
    <w:rsid w:val="000571AE"/>
    <w:rsid w:val="00057971"/>
    <w:rsid w:val="000600B5"/>
    <w:rsid w:val="00060DC3"/>
    <w:rsid w:val="000618F0"/>
    <w:rsid w:val="00063B14"/>
    <w:rsid w:val="00063D4B"/>
    <w:rsid w:val="000640E3"/>
    <w:rsid w:val="00064183"/>
    <w:rsid w:val="00064447"/>
    <w:rsid w:val="00064C9C"/>
    <w:rsid w:val="00065871"/>
    <w:rsid w:val="00066F03"/>
    <w:rsid w:val="00066FF3"/>
    <w:rsid w:val="0006796E"/>
    <w:rsid w:val="000679A4"/>
    <w:rsid w:val="00070BA8"/>
    <w:rsid w:val="00071332"/>
    <w:rsid w:val="000714EC"/>
    <w:rsid w:val="000716B4"/>
    <w:rsid w:val="00071955"/>
    <w:rsid w:val="000743EB"/>
    <w:rsid w:val="00074A99"/>
    <w:rsid w:val="00075ACD"/>
    <w:rsid w:val="0007654E"/>
    <w:rsid w:val="00076B50"/>
    <w:rsid w:val="0007716D"/>
    <w:rsid w:val="00077192"/>
    <w:rsid w:val="000771CD"/>
    <w:rsid w:val="0007764A"/>
    <w:rsid w:val="0008033B"/>
    <w:rsid w:val="000810DC"/>
    <w:rsid w:val="00083685"/>
    <w:rsid w:val="00083A12"/>
    <w:rsid w:val="0008691B"/>
    <w:rsid w:val="000913E4"/>
    <w:rsid w:val="00091583"/>
    <w:rsid w:val="0009212E"/>
    <w:rsid w:val="00092BAE"/>
    <w:rsid w:val="00092C19"/>
    <w:rsid w:val="00092F14"/>
    <w:rsid w:val="00094B1E"/>
    <w:rsid w:val="00096A7F"/>
    <w:rsid w:val="000975A0"/>
    <w:rsid w:val="00097852"/>
    <w:rsid w:val="000A1CB0"/>
    <w:rsid w:val="000A312B"/>
    <w:rsid w:val="000A49CB"/>
    <w:rsid w:val="000A555A"/>
    <w:rsid w:val="000A65E6"/>
    <w:rsid w:val="000A6E16"/>
    <w:rsid w:val="000A78EE"/>
    <w:rsid w:val="000B2AF3"/>
    <w:rsid w:val="000B44DA"/>
    <w:rsid w:val="000B6538"/>
    <w:rsid w:val="000B6A7A"/>
    <w:rsid w:val="000B6DC9"/>
    <w:rsid w:val="000B778F"/>
    <w:rsid w:val="000B7DE9"/>
    <w:rsid w:val="000C0562"/>
    <w:rsid w:val="000C1BB0"/>
    <w:rsid w:val="000C2E96"/>
    <w:rsid w:val="000C452D"/>
    <w:rsid w:val="000C5D94"/>
    <w:rsid w:val="000C6CAB"/>
    <w:rsid w:val="000C77E5"/>
    <w:rsid w:val="000C7969"/>
    <w:rsid w:val="000C7F7A"/>
    <w:rsid w:val="000D0413"/>
    <w:rsid w:val="000D04D8"/>
    <w:rsid w:val="000D0ABE"/>
    <w:rsid w:val="000D1019"/>
    <w:rsid w:val="000D137A"/>
    <w:rsid w:val="000D4015"/>
    <w:rsid w:val="000D5E5D"/>
    <w:rsid w:val="000D600D"/>
    <w:rsid w:val="000E0286"/>
    <w:rsid w:val="000E1083"/>
    <w:rsid w:val="000E2719"/>
    <w:rsid w:val="000E2B53"/>
    <w:rsid w:val="000E3BBA"/>
    <w:rsid w:val="000E404B"/>
    <w:rsid w:val="000E44BF"/>
    <w:rsid w:val="000E4A0F"/>
    <w:rsid w:val="000E5199"/>
    <w:rsid w:val="000E54AF"/>
    <w:rsid w:val="000E666F"/>
    <w:rsid w:val="000E7393"/>
    <w:rsid w:val="000E78E8"/>
    <w:rsid w:val="000F1736"/>
    <w:rsid w:val="000F1952"/>
    <w:rsid w:val="000F1B09"/>
    <w:rsid w:val="000F3643"/>
    <w:rsid w:val="000F3C32"/>
    <w:rsid w:val="000F404D"/>
    <w:rsid w:val="000F4215"/>
    <w:rsid w:val="000F46F6"/>
    <w:rsid w:val="000F5F53"/>
    <w:rsid w:val="000F62D1"/>
    <w:rsid w:val="000F67BA"/>
    <w:rsid w:val="00100F7B"/>
    <w:rsid w:val="001026E7"/>
    <w:rsid w:val="00102DA7"/>
    <w:rsid w:val="00102FF2"/>
    <w:rsid w:val="001030DF"/>
    <w:rsid w:val="00103F96"/>
    <w:rsid w:val="00104C54"/>
    <w:rsid w:val="001074F6"/>
    <w:rsid w:val="00107B27"/>
    <w:rsid w:val="0011199D"/>
    <w:rsid w:val="00111B6B"/>
    <w:rsid w:val="00112274"/>
    <w:rsid w:val="00112798"/>
    <w:rsid w:val="001129C6"/>
    <w:rsid w:val="00113244"/>
    <w:rsid w:val="00116161"/>
    <w:rsid w:val="00120745"/>
    <w:rsid w:val="00120E6D"/>
    <w:rsid w:val="00121046"/>
    <w:rsid w:val="00121AF2"/>
    <w:rsid w:val="001228CC"/>
    <w:rsid w:val="00125709"/>
    <w:rsid w:val="00127233"/>
    <w:rsid w:val="00130F05"/>
    <w:rsid w:val="00131647"/>
    <w:rsid w:val="0013248A"/>
    <w:rsid w:val="0013282C"/>
    <w:rsid w:val="0013297A"/>
    <w:rsid w:val="001338E2"/>
    <w:rsid w:val="00135DAA"/>
    <w:rsid w:val="00137809"/>
    <w:rsid w:val="001418AF"/>
    <w:rsid w:val="00143D9D"/>
    <w:rsid w:val="00146600"/>
    <w:rsid w:val="0015105C"/>
    <w:rsid w:val="001510E3"/>
    <w:rsid w:val="00151ECB"/>
    <w:rsid w:val="00152C05"/>
    <w:rsid w:val="00155957"/>
    <w:rsid w:val="001576D4"/>
    <w:rsid w:val="00160AF3"/>
    <w:rsid w:val="0016172B"/>
    <w:rsid w:val="00161B52"/>
    <w:rsid w:val="00162A3E"/>
    <w:rsid w:val="00163355"/>
    <w:rsid w:val="00163D2B"/>
    <w:rsid w:val="00164472"/>
    <w:rsid w:val="00164BBD"/>
    <w:rsid w:val="00166E27"/>
    <w:rsid w:val="00166E8C"/>
    <w:rsid w:val="00166EF4"/>
    <w:rsid w:val="00167151"/>
    <w:rsid w:val="0017080F"/>
    <w:rsid w:val="00171292"/>
    <w:rsid w:val="0017397C"/>
    <w:rsid w:val="00175529"/>
    <w:rsid w:val="00176124"/>
    <w:rsid w:val="00176710"/>
    <w:rsid w:val="00177649"/>
    <w:rsid w:val="0018180D"/>
    <w:rsid w:val="00184723"/>
    <w:rsid w:val="00184BB8"/>
    <w:rsid w:val="0018562E"/>
    <w:rsid w:val="001859FD"/>
    <w:rsid w:val="00185B2F"/>
    <w:rsid w:val="00187CA0"/>
    <w:rsid w:val="00187ED1"/>
    <w:rsid w:val="00193ABA"/>
    <w:rsid w:val="00193F19"/>
    <w:rsid w:val="00195426"/>
    <w:rsid w:val="00197A3A"/>
    <w:rsid w:val="001A0BAA"/>
    <w:rsid w:val="001A151A"/>
    <w:rsid w:val="001A360F"/>
    <w:rsid w:val="001A436B"/>
    <w:rsid w:val="001A4561"/>
    <w:rsid w:val="001A4F9F"/>
    <w:rsid w:val="001A5269"/>
    <w:rsid w:val="001B0012"/>
    <w:rsid w:val="001B0A28"/>
    <w:rsid w:val="001B19E2"/>
    <w:rsid w:val="001B1E77"/>
    <w:rsid w:val="001B2114"/>
    <w:rsid w:val="001B355C"/>
    <w:rsid w:val="001B3E07"/>
    <w:rsid w:val="001B5BDA"/>
    <w:rsid w:val="001B5EEF"/>
    <w:rsid w:val="001B692D"/>
    <w:rsid w:val="001B6A97"/>
    <w:rsid w:val="001B6E87"/>
    <w:rsid w:val="001B733B"/>
    <w:rsid w:val="001C00A8"/>
    <w:rsid w:val="001C170A"/>
    <w:rsid w:val="001C33DF"/>
    <w:rsid w:val="001C3FE0"/>
    <w:rsid w:val="001C53AB"/>
    <w:rsid w:val="001C6E9D"/>
    <w:rsid w:val="001D100A"/>
    <w:rsid w:val="001D10AA"/>
    <w:rsid w:val="001D25B0"/>
    <w:rsid w:val="001D28BB"/>
    <w:rsid w:val="001D3296"/>
    <w:rsid w:val="001D4BA1"/>
    <w:rsid w:val="001D4E91"/>
    <w:rsid w:val="001D640D"/>
    <w:rsid w:val="001D64B3"/>
    <w:rsid w:val="001D6EC4"/>
    <w:rsid w:val="001D6FA1"/>
    <w:rsid w:val="001D7C35"/>
    <w:rsid w:val="001E042C"/>
    <w:rsid w:val="001E0522"/>
    <w:rsid w:val="001E20F6"/>
    <w:rsid w:val="001E377C"/>
    <w:rsid w:val="001E463B"/>
    <w:rsid w:val="001E4BAD"/>
    <w:rsid w:val="001E4CE6"/>
    <w:rsid w:val="001E4CFE"/>
    <w:rsid w:val="001F1EB4"/>
    <w:rsid w:val="001F3ACB"/>
    <w:rsid w:val="001F421D"/>
    <w:rsid w:val="001F480E"/>
    <w:rsid w:val="001F4DD1"/>
    <w:rsid w:val="001F5CF1"/>
    <w:rsid w:val="001F67E7"/>
    <w:rsid w:val="00200610"/>
    <w:rsid w:val="002040D1"/>
    <w:rsid w:val="0020446F"/>
    <w:rsid w:val="00205602"/>
    <w:rsid w:val="00207B06"/>
    <w:rsid w:val="00210405"/>
    <w:rsid w:val="00210757"/>
    <w:rsid w:val="00210DA5"/>
    <w:rsid w:val="002117CA"/>
    <w:rsid w:val="0021394F"/>
    <w:rsid w:val="00213AB4"/>
    <w:rsid w:val="00213C9A"/>
    <w:rsid w:val="002146C2"/>
    <w:rsid w:val="00215389"/>
    <w:rsid w:val="00216565"/>
    <w:rsid w:val="00220F26"/>
    <w:rsid w:val="00221150"/>
    <w:rsid w:val="002239C9"/>
    <w:rsid w:val="0022479E"/>
    <w:rsid w:val="00225279"/>
    <w:rsid w:val="00225B93"/>
    <w:rsid w:val="00226851"/>
    <w:rsid w:val="00227992"/>
    <w:rsid w:val="00227D10"/>
    <w:rsid w:val="0023098C"/>
    <w:rsid w:val="0023176E"/>
    <w:rsid w:val="002342E2"/>
    <w:rsid w:val="00234D55"/>
    <w:rsid w:val="00236694"/>
    <w:rsid w:val="0023750B"/>
    <w:rsid w:val="00237CD9"/>
    <w:rsid w:val="00241BDD"/>
    <w:rsid w:val="00241E27"/>
    <w:rsid w:val="00243C32"/>
    <w:rsid w:val="00245420"/>
    <w:rsid w:val="0024620C"/>
    <w:rsid w:val="002469B2"/>
    <w:rsid w:val="00246CAC"/>
    <w:rsid w:val="002506DA"/>
    <w:rsid w:val="002519DC"/>
    <w:rsid w:val="00252DC3"/>
    <w:rsid w:val="0025722C"/>
    <w:rsid w:val="002608EC"/>
    <w:rsid w:val="002610A6"/>
    <w:rsid w:val="002613B6"/>
    <w:rsid w:val="002622D7"/>
    <w:rsid w:val="0026537C"/>
    <w:rsid w:val="002655C8"/>
    <w:rsid w:val="00267A94"/>
    <w:rsid w:val="002700E4"/>
    <w:rsid w:val="0027114B"/>
    <w:rsid w:val="00272AF4"/>
    <w:rsid w:val="002737CE"/>
    <w:rsid w:val="00273C75"/>
    <w:rsid w:val="00273D7D"/>
    <w:rsid w:val="00274AD5"/>
    <w:rsid w:val="002759C8"/>
    <w:rsid w:val="00275CA1"/>
    <w:rsid w:val="00276CEC"/>
    <w:rsid w:val="00276FC9"/>
    <w:rsid w:val="00277C32"/>
    <w:rsid w:val="00280721"/>
    <w:rsid w:val="00280A88"/>
    <w:rsid w:val="00282DFE"/>
    <w:rsid w:val="002833AD"/>
    <w:rsid w:val="002863C9"/>
    <w:rsid w:val="002863CD"/>
    <w:rsid w:val="00287482"/>
    <w:rsid w:val="002877DB"/>
    <w:rsid w:val="00287C20"/>
    <w:rsid w:val="00290A6D"/>
    <w:rsid w:val="00295356"/>
    <w:rsid w:val="002962BB"/>
    <w:rsid w:val="0029745A"/>
    <w:rsid w:val="002A00F4"/>
    <w:rsid w:val="002A083A"/>
    <w:rsid w:val="002A0E5F"/>
    <w:rsid w:val="002A11C6"/>
    <w:rsid w:val="002A24A7"/>
    <w:rsid w:val="002A2CFD"/>
    <w:rsid w:val="002A37C5"/>
    <w:rsid w:val="002A3838"/>
    <w:rsid w:val="002A3EB9"/>
    <w:rsid w:val="002A44B7"/>
    <w:rsid w:val="002A4E62"/>
    <w:rsid w:val="002A5C93"/>
    <w:rsid w:val="002A78B0"/>
    <w:rsid w:val="002B03B7"/>
    <w:rsid w:val="002B151F"/>
    <w:rsid w:val="002B163D"/>
    <w:rsid w:val="002B25B6"/>
    <w:rsid w:val="002B2D44"/>
    <w:rsid w:val="002B3275"/>
    <w:rsid w:val="002C1615"/>
    <w:rsid w:val="002C17C4"/>
    <w:rsid w:val="002C1BEC"/>
    <w:rsid w:val="002C1FD3"/>
    <w:rsid w:val="002C2B70"/>
    <w:rsid w:val="002C427D"/>
    <w:rsid w:val="002C4861"/>
    <w:rsid w:val="002C525C"/>
    <w:rsid w:val="002C525E"/>
    <w:rsid w:val="002C57A5"/>
    <w:rsid w:val="002C5DF6"/>
    <w:rsid w:val="002C5E28"/>
    <w:rsid w:val="002C6116"/>
    <w:rsid w:val="002C6A4F"/>
    <w:rsid w:val="002C7132"/>
    <w:rsid w:val="002D0C89"/>
    <w:rsid w:val="002D1267"/>
    <w:rsid w:val="002D19B4"/>
    <w:rsid w:val="002D1F00"/>
    <w:rsid w:val="002D20B6"/>
    <w:rsid w:val="002D2711"/>
    <w:rsid w:val="002D4784"/>
    <w:rsid w:val="002D7826"/>
    <w:rsid w:val="002E06BB"/>
    <w:rsid w:val="002E19D8"/>
    <w:rsid w:val="002E2A4F"/>
    <w:rsid w:val="002E2AF7"/>
    <w:rsid w:val="002E3707"/>
    <w:rsid w:val="002E5A8F"/>
    <w:rsid w:val="002E66DB"/>
    <w:rsid w:val="002E6E04"/>
    <w:rsid w:val="002E7BDB"/>
    <w:rsid w:val="002F1703"/>
    <w:rsid w:val="002F282F"/>
    <w:rsid w:val="002F550D"/>
    <w:rsid w:val="002F5B96"/>
    <w:rsid w:val="002F5E16"/>
    <w:rsid w:val="002F6A41"/>
    <w:rsid w:val="002F7321"/>
    <w:rsid w:val="00300A96"/>
    <w:rsid w:val="00301A5D"/>
    <w:rsid w:val="00301AC3"/>
    <w:rsid w:val="00303820"/>
    <w:rsid w:val="00303920"/>
    <w:rsid w:val="0030411C"/>
    <w:rsid w:val="00305AB3"/>
    <w:rsid w:val="00306476"/>
    <w:rsid w:val="00311141"/>
    <w:rsid w:val="00313163"/>
    <w:rsid w:val="00313D74"/>
    <w:rsid w:val="0031488B"/>
    <w:rsid w:val="00315D4B"/>
    <w:rsid w:val="00317CDC"/>
    <w:rsid w:val="00321B57"/>
    <w:rsid w:val="0032370D"/>
    <w:rsid w:val="00326AAA"/>
    <w:rsid w:val="003278C7"/>
    <w:rsid w:val="00331C75"/>
    <w:rsid w:val="00332AAA"/>
    <w:rsid w:val="00334CB7"/>
    <w:rsid w:val="003355B5"/>
    <w:rsid w:val="00336035"/>
    <w:rsid w:val="00341545"/>
    <w:rsid w:val="00341676"/>
    <w:rsid w:val="0034197C"/>
    <w:rsid w:val="00341AD7"/>
    <w:rsid w:val="003430D7"/>
    <w:rsid w:val="003453BE"/>
    <w:rsid w:val="0034687B"/>
    <w:rsid w:val="00346BA6"/>
    <w:rsid w:val="00347D38"/>
    <w:rsid w:val="003501B4"/>
    <w:rsid w:val="003505A4"/>
    <w:rsid w:val="00351595"/>
    <w:rsid w:val="003528AA"/>
    <w:rsid w:val="00354279"/>
    <w:rsid w:val="0035536D"/>
    <w:rsid w:val="00355782"/>
    <w:rsid w:val="00357C68"/>
    <w:rsid w:val="003615A8"/>
    <w:rsid w:val="003622E0"/>
    <w:rsid w:val="003622E6"/>
    <w:rsid w:val="0036456F"/>
    <w:rsid w:val="00365951"/>
    <w:rsid w:val="0036595B"/>
    <w:rsid w:val="00365A40"/>
    <w:rsid w:val="0036691C"/>
    <w:rsid w:val="003709D2"/>
    <w:rsid w:val="00370A2F"/>
    <w:rsid w:val="00371464"/>
    <w:rsid w:val="00373520"/>
    <w:rsid w:val="00374A97"/>
    <w:rsid w:val="0037741D"/>
    <w:rsid w:val="00380577"/>
    <w:rsid w:val="003817E2"/>
    <w:rsid w:val="0038421D"/>
    <w:rsid w:val="00384500"/>
    <w:rsid w:val="0038563F"/>
    <w:rsid w:val="0038661B"/>
    <w:rsid w:val="00386F28"/>
    <w:rsid w:val="003873A1"/>
    <w:rsid w:val="003903EC"/>
    <w:rsid w:val="00391828"/>
    <w:rsid w:val="003923D7"/>
    <w:rsid w:val="003939ED"/>
    <w:rsid w:val="0039487F"/>
    <w:rsid w:val="00395814"/>
    <w:rsid w:val="00395BFC"/>
    <w:rsid w:val="0039614E"/>
    <w:rsid w:val="003962D7"/>
    <w:rsid w:val="0039661D"/>
    <w:rsid w:val="00396F20"/>
    <w:rsid w:val="00397B98"/>
    <w:rsid w:val="003A125A"/>
    <w:rsid w:val="003A12D6"/>
    <w:rsid w:val="003A305D"/>
    <w:rsid w:val="003A51DB"/>
    <w:rsid w:val="003A5CA0"/>
    <w:rsid w:val="003A648E"/>
    <w:rsid w:val="003A7120"/>
    <w:rsid w:val="003B039D"/>
    <w:rsid w:val="003B084A"/>
    <w:rsid w:val="003B2088"/>
    <w:rsid w:val="003B70AA"/>
    <w:rsid w:val="003B7E6B"/>
    <w:rsid w:val="003C01F7"/>
    <w:rsid w:val="003C063A"/>
    <w:rsid w:val="003C0A2B"/>
    <w:rsid w:val="003C0A9D"/>
    <w:rsid w:val="003C4CA4"/>
    <w:rsid w:val="003C4CEC"/>
    <w:rsid w:val="003C519F"/>
    <w:rsid w:val="003C65CE"/>
    <w:rsid w:val="003D119F"/>
    <w:rsid w:val="003D140E"/>
    <w:rsid w:val="003D17E4"/>
    <w:rsid w:val="003D1BD4"/>
    <w:rsid w:val="003D1DA2"/>
    <w:rsid w:val="003D24CF"/>
    <w:rsid w:val="003D4525"/>
    <w:rsid w:val="003D458F"/>
    <w:rsid w:val="003D4886"/>
    <w:rsid w:val="003D4C2E"/>
    <w:rsid w:val="003D6B87"/>
    <w:rsid w:val="003D6D61"/>
    <w:rsid w:val="003D7D31"/>
    <w:rsid w:val="003E0E3D"/>
    <w:rsid w:val="003E2588"/>
    <w:rsid w:val="003E30D0"/>
    <w:rsid w:val="003E34C5"/>
    <w:rsid w:val="003E3F07"/>
    <w:rsid w:val="003E5018"/>
    <w:rsid w:val="003E655B"/>
    <w:rsid w:val="003F0F54"/>
    <w:rsid w:val="003F1341"/>
    <w:rsid w:val="003F1922"/>
    <w:rsid w:val="003F439F"/>
    <w:rsid w:val="004020D1"/>
    <w:rsid w:val="00402245"/>
    <w:rsid w:val="004022DC"/>
    <w:rsid w:val="00402608"/>
    <w:rsid w:val="004028F5"/>
    <w:rsid w:val="0040652E"/>
    <w:rsid w:val="004145A3"/>
    <w:rsid w:val="004167B1"/>
    <w:rsid w:val="004175B1"/>
    <w:rsid w:val="00417671"/>
    <w:rsid w:val="004203CE"/>
    <w:rsid w:val="00424282"/>
    <w:rsid w:val="00424570"/>
    <w:rsid w:val="0042529E"/>
    <w:rsid w:val="00425441"/>
    <w:rsid w:val="00425A7F"/>
    <w:rsid w:val="00430309"/>
    <w:rsid w:val="004310F3"/>
    <w:rsid w:val="00432C5E"/>
    <w:rsid w:val="00436C07"/>
    <w:rsid w:val="00437EA5"/>
    <w:rsid w:val="00441CC7"/>
    <w:rsid w:val="00442811"/>
    <w:rsid w:val="00444309"/>
    <w:rsid w:val="00444415"/>
    <w:rsid w:val="00446BDF"/>
    <w:rsid w:val="00447107"/>
    <w:rsid w:val="00447460"/>
    <w:rsid w:val="00451F92"/>
    <w:rsid w:val="004522F8"/>
    <w:rsid w:val="00452E5A"/>
    <w:rsid w:val="0045392B"/>
    <w:rsid w:val="0045393B"/>
    <w:rsid w:val="004543E0"/>
    <w:rsid w:val="004548D3"/>
    <w:rsid w:val="00455AB6"/>
    <w:rsid w:val="00456CFE"/>
    <w:rsid w:val="0046081F"/>
    <w:rsid w:val="00460F34"/>
    <w:rsid w:val="004612C1"/>
    <w:rsid w:val="00461476"/>
    <w:rsid w:val="00461FCA"/>
    <w:rsid w:val="004646F2"/>
    <w:rsid w:val="0046562A"/>
    <w:rsid w:val="00466959"/>
    <w:rsid w:val="00466E02"/>
    <w:rsid w:val="00466F96"/>
    <w:rsid w:val="00467C9F"/>
    <w:rsid w:val="00470751"/>
    <w:rsid w:val="00471BAD"/>
    <w:rsid w:val="00472024"/>
    <w:rsid w:val="00472F1E"/>
    <w:rsid w:val="004734BD"/>
    <w:rsid w:val="0047450E"/>
    <w:rsid w:val="00475C92"/>
    <w:rsid w:val="0047758F"/>
    <w:rsid w:val="00480093"/>
    <w:rsid w:val="00481A2B"/>
    <w:rsid w:val="004823D5"/>
    <w:rsid w:val="004834BF"/>
    <w:rsid w:val="0048362B"/>
    <w:rsid w:val="00483790"/>
    <w:rsid w:val="00487466"/>
    <w:rsid w:val="004902D0"/>
    <w:rsid w:val="004908D7"/>
    <w:rsid w:val="00491D28"/>
    <w:rsid w:val="004929F0"/>
    <w:rsid w:val="00492DB1"/>
    <w:rsid w:val="00492DB6"/>
    <w:rsid w:val="004932CF"/>
    <w:rsid w:val="004934B4"/>
    <w:rsid w:val="00496892"/>
    <w:rsid w:val="004970EB"/>
    <w:rsid w:val="004976F1"/>
    <w:rsid w:val="004A010D"/>
    <w:rsid w:val="004A10D3"/>
    <w:rsid w:val="004A13EC"/>
    <w:rsid w:val="004A14D7"/>
    <w:rsid w:val="004A4195"/>
    <w:rsid w:val="004A4B76"/>
    <w:rsid w:val="004A4D63"/>
    <w:rsid w:val="004A674C"/>
    <w:rsid w:val="004A6DA8"/>
    <w:rsid w:val="004B1024"/>
    <w:rsid w:val="004B10FA"/>
    <w:rsid w:val="004B1621"/>
    <w:rsid w:val="004B1A48"/>
    <w:rsid w:val="004B30C9"/>
    <w:rsid w:val="004B5247"/>
    <w:rsid w:val="004B5816"/>
    <w:rsid w:val="004B58B6"/>
    <w:rsid w:val="004B6055"/>
    <w:rsid w:val="004C053E"/>
    <w:rsid w:val="004C0658"/>
    <w:rsid w:val="004C0B07"/>
    <w:rsid w:val="004C13DE"/>
    <w:rsid w:val="004C1945"/>
    <w:rsid w:val="004C19C2"/>
    <w:rsid w:val="004C1B49"/>
    <w:rsid w:val="004C45F3"/>
    <w:rsid w:val="004C5175"/>
    <w:rsid w:val="004C6590"/>
    <w:rsid w:val="004C6BF2"/>
    <w:rsid w:val="004C7219"/>
    <w:rsid w:val="004C7D1D"/>
    <w:rsid w:val="004D0858"/>
    <w:rsid w:val="004D0A23"/>
    <w:rsid w:val="004D1037"/>
    <w:rsid w:val="004D25FE"/>
    <w:rsid w:val="004D3F52"/>
    <w:rsid w:val="004D4D22"/>
    <w:rsid w:val="004D55A8"/>
    <w:rsid w:val="004D6D4F"/>
    <w:rsid w:val="004D6E15"/>
    <w:rsid w:val="004D7529"/>
    <w:rsid w:val="004E1B9C"/>
    <w:rsid w:val="004E1CDA"/>
    <w:rsid w:val="004E23F1"/>
    <w:rsid w:val="004E440C"/>
    <w:rsid w:val="004E5062"/>
    <w:rsid w:val="004E62F4"/>
    <w:rsid w:val="004E6CCE"/>
    <w:rsid w:val="004F42E7"/>
    <w:rsid w:val="00500BCE"/>
    <w:rsid w:val="0050173F"/>
    <w:rsid w:val="00501EC3"/>
    <w:rsid w:val="00503284"/>
    <w:rsid w:val="005032CF"/>
    <w:rsid w:val="0050606A"/>
    <w:rsid w:val="00507ABA"/>
    <w:rsid w:val="00511305"/>
    <w:rsid w:val="0051139F"/>
    <w:rsid w:val="00511665"/>
    <w:rsid w:val="005126E6"/>
    <w:rsid w:val="00512909"/>
    <w:rsid w:val="00513CB0"/>
    <w:rsid w:val="005172EA"/>
    <w:rsid w:val="00517C78"/>
    <w:rsid w:val="00520415"/>
    <w:rsid w:val="00520598"/>
    <w:rsid w:val="00520E0E"/>
    <w:rsid w:val="00520F40"/>
    <w:rsid w:val="00522843"/>
    <w:rsid w:val="005235B9"/>
    <w:rsid w:val="005257F9"/>
    <w:rsid w:val="00525FF5"/>
    <w:rsid w:val="005263D2"/>
    <w:rsid w:val="005269FE"/>
    <w:rsid w:val="005272DF"/>
    <w:rsid w:val="00527CA4"/>
    <w:rsid w:val="00530ABE"/>
    <w:rsid w:val="00530DC6"/>
    <w:rsid w:val="00531C25"/>
    <w:rsid w:val="00532A84"/>
    <w:rsid w:val="005339A2"/>
    <w:rsid w:val="005363ED"/>
    <w:rsid w:val="005367E6"/>
    <w:rsid w:val="00536F14"/>
    <w:rsid w:val="00540B88"/>
    <w:rsid w:val="00540F4D"/>
    <w:rsid w:val="00541E6C"/>
    <w:rsid w:val="005438BF"/>
    <w:rsid w:val="00543E92"/>
    <w:rsid w:val="00544345"/>
    <w:rsid w:val="005448C6"/>
    <w:rsid w:val="00544996"/>
    <w:rsid w:val="00544A92"/>
    <w:rsid w:val="00545A9C"/>
    <w:rsid w:val="00546715"/>
    <w:rsid w:val="0054676D"/>
    <w:rsid w:val="00546E22"/>
    <w:rsid w:val="0054756C"/>
    <w:rsid w:val="00552ECC"/>
    <w:rsid w:val="005542E7"/>
    <w:rsid w:val="00556662"/>
    <w:rsid w:val="00556879"/>
    <w:rsid w:val="0055784E"/>
    <w:rsid w:val="0056055A"/>
    <w:rsid w:val="00560DE9"/>
    <w:rsid w:val="00561199"/>
    <w:rsid w:val="00562588"/>
    <w:rsid w:val="00564D0D"/>
    <w:rsid w:val="00565C1B"/>
    <w:rsid w:val="00566186"/>
    <w:rsid w:val="00566562"/>
    <w:rsid w:val="00566A79"/>
    <w:rsid w:val="00566AE9"/>
    <w:rsid w:val="00566C73"/>
    <w:rsid w:val="005673F9"/>
    <w:rsid w:val="00567970"/>
    <w:rsid w:val="00567AE0"/>
    <w:rsid w:val="00570B27"/>
    <w:rsid w:val="00571484"/>
    <w:rsid w:val="005734E6"/>
    <w:rsid w:val="00573591"/>
    <w:rsid w:val="00573701"/>
    <w:rsid w:val="00573F25"/>
    <w:rsid w:val="005755B3"/>
    <w:rsid w:val="00576DB4"/>
    <w:rsid w:val="0057767C"/>
    <w:rsid w:val="00577C81"/>
    <w:rsid w:val="005806B0"/>
    <w:rsid w:val="00581A2A"/>
    <w:rsid w:val="005832C6"/>
    <w:rsid w:val="00585599"/>
    <w:rsid w:val="005866B5"/>
    <w:rsid w:val="0059009C"/>
    <w:rsid w:val="0059045C"/>
    <w:rsid w:val="00591CFC"/>
    <w:rsid w:val="00591E74"/>
    <w:rsid w:val="00591F4C"/>
    <w:rsid w:val="0059523D"/>
    <w:rsid w:val="00596CF2"/>
    <w:rsid w:val="00596E27"/>
    <w:rsid w:val="0059772A"/>
    <w:rsid w:val="005A0B26"/>
    <w:rsid w:val="005A1F2B"/>
    <w:rsid w:val="005A28A2"/>
    <w:rsid w:val="005A3F51"/>
    <w:rsid w:val="005A43B1"/>
    <w:rsid w:val="005A44B9"/>
    <w:rsid w:val="005A64F1"/>
    <w:rsid w:val="005A65D3"/>
    <w:rsid w:val="005A769A"/>
    <w:rsid w:val="005B1474"/>
    <w:rsid w:val="005B1A4E"/>
    <w:rsid w:val="005B1DE4"/>
    <w:rsid w:val="005B3B03"/>
    <w:rsid w:val="005B3F47"/>
    <w:rsid w:val="005B6A4C"/>
    <w:rsid w:val="005C1C71"/>
    <w:rsid w:val="005C2C4B"/>
    <w:rsid w:val="005C31BE"/>
    <w:rsid w:val="005C38BF"/>
    <w:rsid w:val="005C38DC"/>
    <w:rsid w:val="005C49BD"/>
    <w:rsid w:val="005C4B7B"/>
    <w:rsid w:val="005C5029"/>
    <w:rsid w:val="005C5AEA"/>
    <w:rsid w:val="005C5F71"/>
    <w:rsid w:val="005C6451"/>
    <w:rsid w:val="005C6DCE"/>
    <w:rsid w:val="005D0DC4"/>
    <w:rsid w:val="005D394F"/>
    <w:rsid w:val="005D4B78"/>
    <w:rsid w:val="005D62B9"/>
    <w:rsid w:val="005E38CC"/>
    <w:rsid w:val="005E4A5A"/>
    <w:rsid w:val="005E4B0D"/>
    <w:rsid w:val="005E4C8F"/>
    <w:rsid w:val="005E5811"/>
    <w:rsid w:val="005E5BA6"/>
    <w:rsid w:val="005E6365"/>
    <w:rsid w:val="005E78AC"/>
    <w:rsid w:val="005F0103"/>
    <w:rsid w:val="005F073A"/>
    <w:rsid w:val="005F179B"/>
    <w:rsid w:val="005F1831"/>
    <w:rsid w:val="005F2BD0"/>
    <w:rsid w:val="005F658E"/>
    <w:rsid w:val="005F7D9D"/>
    <w:rsid w:val="006003A1"/>
    <w:rsid w:val="00601465"/>
    <w:rsid w:val="00601D81"/>
    <w:rsid w:val="006034A9"/>
    <w:rsid w:val="00603882"/>
    <w:rsid w:val="006041D8"/>
    <w:rsid w:val="006071E5"/>
    <w:rsid w:val="00610154"/>
    <w:rsid w:val="006127F1"/>
    <w:rsid w:val="00613795"/>
    <w:rsid w:val="00613F41"/>
    <w:rsid w:val="0061434D"/>
    <w:rsid w:val="006145C1"/>
    <w:rsid w:val="006158BC"/>
    <w:rsid w:val="00616B20"/>
    <w:rsid w:val="00616D2C"/>
    <w:rsid w:val="0062134B"/>
    <w:rsid w:val="006229E7"/>
    <w:rsid w:val="00622C34"/>
    <w:rsid w:val="006248A6"/>
    <w:rsid w:val="00625CCB"/>
    <w:rsid w:val="00626EAB"/>
    <w:rsid w:val="006324E7"/>
    <w:rsid w:val="00632F52"/>
    <w:rsid w:val="00635F41"/>
    <w:rsid w:val="00636A8B"/>
    <w:rsid w:val="00637215"/>
    <w:rsid w:val="00637236"/>
    <w:rsid w:val="00637CAE"/>
    <w:rsid w:val="00640444"/>
    <w:rsid w:val="00641E38"/>
    <w:rsid w:val="006421BF"/>
    <w:rsid w:val="00642D8F"/>
    <w:rsid w:val="00645282"/>
    <w:rsid w:val="00646605"/>
    <w:rsid w:val="00646F71"/>
    <w:rsid w:val="00647570"/>
    <w:rsid w:val="00647CD7"/>
    <w:rsid w:val="00650BFC"/>
    <w:rsid w:val="006513C6"/>
    <w:rsid w:val="00651E54"/>
    <w:rsid w:val="0065201E"/>
    <w:rsid w:val="006531BC"/>
    <w:rsid w:val="0065324B"/>
    <w:rsid w:val="00654A22"/>
    <w:rsid w:val="00655392"/>
    <w:rsid w:val="00655D51"/>
    <w:rsid w:val="0065726B"/>
    <w:rsid w:val="006630FA"/>
    <w:rsid w:val="006638BE"/>
    <w:rsid w:val="0066452D"/>
    <w:rsid w:val="00664D30"/>
    <w:rsid w:val="00670667"/>
    <w:rsid w:val="00670BCD"/>
    <w:rsid w:val="00670D64"/>
    <w:rsid w:val="0067190F"/>
    <w:rsid w:val="00672124"/>
    <w:rsid w:val="006729FB"/>
    <w:rsid w:val="00672C40"/>
    <w:rsid w:val="006737D5"/>
    <w:rsid w:val="00675B4C"/>
    <w:rsid w:val="00675F6E"/>
    <w:rsid w:val="006762A4"/>
    <w:rsid w:val="00680667"/>
    <w:rsid w:val="00682FC7"/>
    <w:rsid w:val="0068313B"/>
    <w:rsid w:val="00683FF3"/>
    <w:rsid w:val="006844D5"/>
    <w:rsid w:val="00685B87"/>
    <w:rsid w:val="00685E0D"/>
    <w:rsid w:val="00685EDF"/>
    <w:rsid w:val="0068719A"/>
    <w:rsid w:val="00687B4B"/>
    <w:rsid w:val="00690C39"/>
    <w:rsid w:val="00690CBB"/>
    <w:rsid w:val="00693760"/>
    <w:rsid w:val="00693AC4"/>
    <w:rsid w:val="00693C7C"/>
    <w:rsid w:val="006A1269"/>
    <w:rsid w:val="006A29CB"/>
    <w:rsid w:val="006A3711"/>
    <w:rsid w:val="006A3BB1"/>
    <w:rsid w:val="006A3C0D"/>
    <w:rsid w:val="006A6022"/>
    <w:rsid w:val="006B25E1"/>
    <w:rsid w:val="006B3BB1"/>
    <w:rsid w:val="006B4985"/>
    <w:rsid w:val="006B4B45"/>
    <w:rsid w:val="006B4E5B"/>
    <w:rsid w:val="006B504F"/>
    <w:rsid w:val="006B5367"/>
    <w:rsid w:val="006B53BA"/>
    <w:rsid w:val="006B6B3F"/>
    <w:rsid w:val="006C011E"/>
    <w:rsid w:val="006C0F08"/>
    <w:rsid w:val="006C1D3E"/>
    <w:rsid w:val="006C449C"/>
    <w:rsid w:val="006C4F61"/>
    <w:rsid w:val="006D0A67"/>
    <w:rsid w:val="006D4514"/>
    <w:rsid w:val="006D49CF"/>
    <w:rsid w:val="006E0BA4"/>
    <w:rsid w:val="006E0DDE"/>
    <w:rsid w:val="006E1BDC"/>
    <w:rsid w:val="006E1D5A"/>
    <w:rsid w:val="006E47B8"/>
    <w:rsid w:val="006E4809"/>
    <w:rsid w:val="006E5CC3"/>
    <w:rsid w:val="006E745C"/>
    <w:rsid w:val="006E7DDB"/>
    <w:rsid w:val="006F032D"/>
    <w:rsid w:val="006F1380"/>
    <w:rsid w:val="006F434D"/>
    <w:rsid w:val="006F4D39"/>
    <w:rsid w:val="006F5598"/>
    <w:rsid w:val="006F66AD"/>
    <w:rsid w:val="006F66BC"/>
    <w:rsid w:val="006F7590"/>
    <w:rsid w:val="00700B33"/>
    <w:rsid w:val="00700BD0"/>
    <w:rsid w:val="00700C88"/>
    <w:rsid w:val="007018AB"/>
    <w:rsid w:val="00701D2F"/>
    <w:rsid w:val="007043D3"/>
    <w:rsid w:val="00704FB6"/>
    <w:rsid w:val="00705C6C"/>
    <w:rsid w:val="00706377"/>
    <w:rsid w:val="0070689E"/>
    <w:rsid w:val="0071018B"/>
    <w:rsid w:val="0071072C"/>
    <w:rsid w:val="007134AE"/>
    <w:rsid w:val="00714996"/>
    <w:rsid w:val="00715B19"/>
    <w:rsid w:val="007175FD"/>
    <w:rsid w:val="00720754"/>
    <w:rsid w:val="00722278"/>
    <w:rsid w:val="00722804"/>
    <w:rsid w:val="007229FC"/>
    <w:rsid w:val="00722B4C"/>
    <w:rsid w:val="00722F02"/>
    <w:rsid w:val="0072415A"/>
    <w:rsid w:val="00724751"/>
    <w:rsid w:val="00727993"/>
    <w:rsid w:val="0073021D"/>
    <w:rsid w:val="00730229"/>
    <w:rsid w:val="00730C16"/>
    <w:rsid w:val="007328E0"/>
    <w:rsid w:val="00733ED9"/>
    <w:rsid w:val="00735921"/>
    <w:rsid w:val="00735AC6"/>
    <w:rsid w:val="00737419"/>
    <w:rsid w:val="007374CB"/>
    <w:rsid w:val="00737DDA"/>
    <w:rsid w:val="00741D03"/>
    <w:rsid w:val="00742D7D"/>
    <w:rsid w:val="007434FA"/>
    <w:rsid w:val="00746582"/>
    <w:rsid w:val="007468E3"/>
    <w:rsid w:val="007478DD"/>
    <w:rsid w:val="007508EF"/>
    <w:rsid w:val="007518BE"/>
    <w:rsid w:val="007519A1"/>
    <w:rsid w:val="007528A5"/>
    <w:rsid w:val="007534ED"/>
    <w:rsid w:val="007535DD"/>
    <w:rsid w:val="00753EDC"/>
    <w:rsid w:val="007549CF"/>
    <w:rsid w:val="007567F9"/>
    <w:rsid w:val="007576B0"/>
    <w:rsid w:val="00757D92"/>
    <w:rsid w:val="007602B1"/>
    <w:rsid w:val="0076107D"/>
    <w:rsid w:val="007618C1"/>
    <w:rsid w:val="007621BC"/>
    <w:rsid w:val="00762254"/>
    <w:rsid w:val="0076266D"/>
    <w:rsid w:val="00762947"/>
    <w:rsid w:val="007637A3"/>
    <w:rsid w:val="007672C3"/>
    <w:rsid w:val="0077007F"/>
    <w:rsid w:val="00770F66"/>
    <w:rsid w:val="00771828"/>
    <w:rsid w:val="00771D58"/>
    <w:rsid w:val="00773014"/>
    <w:rsid w:val="00773D9A"/>
    <w:rsid w:val="007759C6"/>
    <w:rsid w:val="0077673A"/>
    <w:rsid w:val="007776E5"/>
    <w:rsid w:val="00782040"/>
    <w:rsid w:val="00782214"/>
    <w:rsid w:val="00782696"/>
    <w:rsid w:val="00782AB3"/>
    <w:rsid w:val="00782F3E"/>
    <w:rsid w:val="00784A29"/>
    <w:rsid w:val="00785B5A"/>
    <w:rsid w:val="00786248"/>
    <w:rsid w:val="00786B9A"/>
    <w:rsid w:val="00787813"/>
    <w:rsid w:val="00787B2E"/>
    <w:rsid w:val="00787C21"/>
    <w:rsid w:val="00787D35"/>
    <w:rsid w:val="00790E8D"/>
    <w:rsid w:val="007912B0"/>
    <w:rsid w:val="007912FF"/>
    <w:rsid w:val="00792708"/>
    <w:rsid w:val="00792B5A"/>
    <w:rsid w:val="007930BD"/>
    <w:rsid w:val="00794BC2"/>
    <w:rsid w:val="00794FCF"/>
    <w:rsid w:val="0079524A"/>
    <w:rsid w:val="007952C8"/>
    <w:rsid w:val="00795391"/>
    <w:rsid w:val="007968C7"/>
    <w:rsid w:val="007A1FB3"/>
    <w:rsid w:val="007A4151"/>
    <w:rsid w:val="007A458A"/>
    <w:rsid w:val="007A4B9B"/>
    <w:rsid w:val="007A5576"/>
    <w:rsid w:val="007A6488"/>
    <w:rsid w:val="007A6682"/>
    <w:rsid w:val="007A73CC"/>
    <w:rsid w:val="007B074E"/>
    <w:rsid w:val="007B0B0D"/>
    <w:rsid w:val="007B11B0"/>
    <w:rsid w:val="007B26E4"/>
    <w:rsid w:val="007B2888"/>
    <w:rsid w:val="007B36DA"/>
    <w:rsid w:val="007B56BD"/>
    <w:rsid w:val="007B6EFA"/>
    <w:rsid w:val="007C0CD8"/>
    <w:rsid w:val="007C1FC5"/>
    <w:rsid w:val="007C46C6"/>
    <w:rsid w:val="007C4E88"/>
    <w:rsid w:val="007C591E"/>
    <w:rsid w:val="007C662A"/>
    <w:rsid w:val="007C7167"/>
    <w:rsid w:val="007D393B"/>
    <w:rsid w:val="007D77AA"/>
    <w:rsid w:val="007E05A7"/>
    <w:rsid w:val="007E1256"/>
    <w:rsid w:val="007E1767"/>
    <w:rsid w:val="007E1B2A"/>
    <w:rsid w:val="007E27C4"/>
    <w:rsid w:val="007E3315"/>
    <w:rsid w:val="007E33D1"/>
    <w:rsid w:val="007E38AD"/>
    <w:rsid w:val="007E3C59"/>
    <w:rsid w:val="007E4CFC"/>
    <w:rsid w:val="007E5237"/>
    <w:rsid w:val="007E5D86"/>
    <w:rsid w:val="007E673E"/>
    <w:rsid w:val="007E6FB6"/>
    <w:rsid w:val="007F01DF"/>
    <w:rsid w:val="007F030E"/>
    <w:rsid w:val="007F3690"/>
    <w:rsid w:val="007F68B5"/>
    <w:rsid w:val="00800D84"/>
    <w:rsid w:val="0080118A"/>
    <w:rsid w:val="008015AB"/>
    <w:rsid w:val="0080169D"/>
    <w:rsid w:val="00801B6F"/>
    <w:rsid w:val="008021AA"/>
    <w:rsid w:val="00803A47"/>
    <w:rsid w:val="00803A8E"/>
    <w:rsid w:val="00803C3A"/>
    <w:rsid w:val="008056A4"/>
    <w:rsid w:val="00805C76"/>
    <w:rsid w:val="00805DE6"/>
    <w:rsid w:val="00806853"/>
    <w:rsid w:val="0080751D"/>
    <w:rsid w:val="00807996"/>
    <w:rsid w:val="00807B04"/>
    <w:rsid w:val="00807B6D"/>
    <w:rsid w:val="0081003B"/>
    <w:rsid w:val="008100BD"/>
    <w:rsid w:val="008102F3"/>
    <w:rsid w:val="00812E8B"/>
    <w:rsid w:val="008131FF"/>
    <w:rsid w:val="00813279"/>
    <w:rsid w:val="00814F55"/>
    <w:rsid w:val="008152B5"/>
    <w:rsid w:val="008220FC"/>
    <w:rsid w:val="0082210A"/>
    <w:rsid w:val="00823200"/>
    <w:rsid w:val="008234EB"/>
    <w:rsid w:val="00824A70"/>
    <w:rsid w:val="00825242"/>
    <w:rsid w:val="00827587"/>
    <w:rsid w:val="00831D7C"/>
    <w:rsid w:val="00832374"/>
    <w:rsid w:val="008327C2"/>
    <w:rsid w:val="00834CCB"/>
    <w:rsid w:val="00834F33"/>
    <w:rsid w:val="0083560A"/>
    <w:rsid w:val="0083591F"/>
    <w:rsid w:val="00836198"/>
    <w:rsid w:val="00836E78"/>
    <w:rsid w:val="0084085F"/>
    <w:rsid w:val="00841788"/>
    <w:rsid w:val="008422D8"/>
    <w:rsid w:val="008434C2"/>
    <w:rsid w:val="00843B1E"/>
    <w:rsid w:val="008468E3"/>
    <w:rsid w:val="008477AE"/>
    <w:rsid w:val="00850016"/>
    <w:rsid w:val="008501D3"/>
    <w:rsid w:val="00850FEE"/>
    <w:rsid w:val="00851979"/>
    <w:rsid w:val="00852942"/>
    <w:rsid w:val="0085352F"/>
    <w:rsid w:val="008548BE"/>
    <w:rsid w:val="008604C4"/>
    <w:rsid w:val="00860DC3"/>
    <w:rsid w:val="008628DB"/>
    <w:rsid w:val="00863906"/>
    <w:rsid w:val="00864079"/>
    <w:rsid w:val="00865050"/>
    <w:rsid w:val="00866ABB"/>
    <w:rsid w:val="00867088"/>
    <w:rsid w:val="00867529"/>
    <w:rsid w:val="008679E8"/>
    <w:rsid w:val="00870BA9"/>
    <w:rsid w:val="00871868"/>
    <w:rsid w:val="00871ACD"/>
    <w:rsid w:val="0087230C"/>
    <w:rsid w:val="00872B31"/>
    <w:rsid w:val="00872C59"/>
    <w:rsid w:val="00873ABB"/>
    <w:rsid w:val="00874D73"/>
    <w:rsid w:val="008759D0"/>
    <w:rsid w:val="00876FFF"/>
    <w:rsid w:val="00877A5E"/>
    <w:rsid w:val="00877DC7"/>
    <w:rsid w:val="00880FDC"/>
    <w:rsid w:val="00882993"/>
    <w:rsid w:val="00884398"/>
    <w:rsid w:val="00885D06"/>
    <w:rsid w:val="00886791"/>
    <w:rsid w:val="00886BC6"/>
    <w:rsid w:val="008903EA"/>
    <w:rsid w:val="00890926"/>
    <w:rsid w:val="008916C9"/>
    <w:rsid w:val="00891EF1"/>
    <w:rsid w:val="00893071"/>
    <w:rsid w:val="008979D9"/>
    <w:rsid w:val="008A0715"/>
    <w:rsid w:val="008A1DDC"/>
    <w:rsid w:val="008A220F"/>
    <w:rsid w:val="008A239B"/>
    <w:rsid w:val="008A2D21"/>
    <w:rsid w:val="008A3172"/>
    <w:rsid w:val="008A41EC"/>
    <w:rsid w:val="008A45F9"/>
    <w:rsid w:val="008A4B8E"/>
    <w:rsid w:val="008A519A"/>
    <w:rsid w:val="008A62DA"/>
    <w:rsid w:val="008A67EF"/>
    <w:rsid w:val="008A72FF"/>
    <w:rsid w:val="008A7D21"/>
    <w:rsid w:val="008B0068"/>
    <w:rsid w:val="008B044D"/>
    <w:rsid w:val="008B21FE"/>
    <w:rsid w:val="008B444C"/>
    <w:rsid w:val="008B44E8"/>
    <w:rsid w:val="008C00F1"/>
    <w:rsid w:val="008C1AC0"/>
    <w:rsid w:val="008C2114"/>
    <w:rsid w:val="008C24B9"/>
    <w:rsid w:val="008C306C"/>
    <w:rsid w:val="008C4060"/>
    <w:rsid w:val="008C5330"/>
    <w:rsid w:val="008C7CB1"/>
    <w:rsid w:val="008D0151"/>
    <w:rsid w:val="008D1F32"/>
    <w:rsid w:val="008D21DE"/>
    <w:rsid w:val="008D2CA7"/>
    <w:rsid w:val="008D3067"/>
    <w:rsid w:val="008D4AD6"/>
    <w:rsid w:val="008D4E56"/>
    <w:rsid w:val="008D5521"/>
    <w:rsid w:val="008D61FE"/>
    <w:rsid w:val="008D71F9"/>
    <w:rsid w:val="008D7827"/>
    <w:rsid w:val="008D784F"/>
    <w:rsid w:val="008E0E3F"/>
    <w:rsid w:val="008E38CB"/>
    <w:rsid w:val="008E39C6"/>
    <w:rsid w:val="008E56AA"/>
    <w:rsid w:val="008E6264"/>
    <w:rsid w:val="008E657F"/>
    <w:rsid w:val="008E722F"/>
    <w:rsid w:val="008E7B1D"/>
    <w:rsid w:val="008E7FF4"/>
    <w:rsid w:val="008F30EF"/>
    <w:rsid w:val="008F3791"/>
    <w:rsid w:val="008F6EC2"/>
    <w:rsid w:val="008F7A07"/>
    <w:rsid w:val="008F7D9A"/>
    <w:rsid w:val="0090082A"/>
    <w:rsid w:val="00900B64"/>
    <w:rsid w:val="00903468"/>
    <w:rsid w:val="0090474F"/>
    <w:rsid w:val="00904C25"/>
    <w:rsid w:val="00904FEA"/>
    <w:rsid w:val="009055B7"/>
    <w:rsid w:val="00906E1D"/>
    <w:rsid w:val="0090722B"/>
    <w:rsid w:val="0090734C"/>
    <w:rsid w:val="009100C4"/>
    <w:rsid w:val="0091056F"/>
    <w:rsid w:val="00910D70"/>
    <w:rsid w:val="009121BD"/>
    <w:rsid w:val="0091296D"/>
    <w:rsid w:val="00912E03"/>
    <w:rsid w:val="00913EE8"/>
    <w:rsid w:val="009145F2"/>
    <w:rsid w:val="009147B8"/>
    <w:rsid w:val="00914D5B"/>
    <w:rsid w:val="00916E73"/>
    <w:rsid w:val="00921599"/>
    <w:rsid w:val="00921D90"/>
    <w:rsid w:val="00924594"/>
    <w:rsid w:val="009258A8"/>
    <w:rsid w:val="00926712"/>
    <w:rsid w:val="00927707"/>
    <w:rsid w:val="00927B42"/>
    <w:rsid w:val="00930DA4"/>
    <w:rsid w:val="0093107B"/>
    <w:rsid w:val="00932ADF"/>
    <w:rsid w:val="00933126"/>
    <w:rsid w:val="009333F1"/>
    <w:rsid w:val="009366A3"/>
    <w:rsid w:val="00936CEA"/>
    <w:rsid w:val="009407C1"/>
    <w:rsid w:val="00940AE5"/>
    <w:rsid w:val="0094206C"/>
    <w:rsid w:val="00942818"/>
    <w:rsid w:val="009461BA"/>
    <w:rsid w:val="00946379"/>
    <w:rsid w:val="00946568"/>
    <w:rsid w:val="00946E51"/>
    <w:rsid w:val="00950169"/>
    <w:rsid w:val="009510E6"/>
    <w:rsid w:val="00951AE3"/>
    <w:rsid w:val="00951BB7"/>
    <w:rsid w:val="00953C8A"/>
    <w:rsid w:val="0095456A"/>
    <w:rsid w:val="009545C7"/>
    <w:rsid w:val="00957835"/>
    <w:rsid w:val="00960AA9"/>
    <w:rsid w:val="00961DE4"/>
    <w:rsid w:val="00963EC0"/>
    <w:rsid w:val="009640EC"/>
    <w:rsid w:val="00964394"/>
    <w:rsid w:val="009650F8"/>
    <w:rsid w:val="00966BA0"/>
    <w:rsid w:val="00966F22"/>
    <w:rsid w:val="00970E59"/>
    <w:rsid w:val="0097112F"/>
    <w:rsid w:val="0097161E"/>
    <w:rsid w:val="00973CE1"/>
    <w:rsid w:val="00973D84"/>
    <w:rsid w:val="0097430A"/>
    <w:rsid w:val="00974D2F"/>
    <w:rsid w:val="00976206"/>
    <w:rsid w:val="009800CB"/>
    <w:rsid w:val="009827D6"/>
    <w:rsid w:val="0098280E"/>
    <w:rsid w:val="00985A4E"/>
    <w:rsid w:val="009860B9"/>
    <w:rsid w:val="00986223"/>
    <w:rsid w:val="0098673F"/>
    <w:rsid w:val="00987809"/>
    <w:rsid w:val="00991FDE"/>
    <w:rsid w:val="00992464"/>
    <w:rsid w:val="00992C68"/>
    <w:rsid w:val="00992E78"/>
    <w:rsid w:val="009938AE"/>
    <w:rsid w:val="00993DAF"/>
    <w:rsid w:val="00994F9A"/>
    <w:rsid w:val="00996113"/>
    <w:rsid w:val="00996F18"/>
    <w:rsid w:val="00997AFC"/>
    <w:rsid w:val="009A1461"/>
    <w:rsid w:val="009A21C9"/>
    <w:rsid w:val="009A2A6C"/>
    <w:rsid w:val="009A2E24"/>
    <w:rsid w:val="009A432A"/>
    <w:rsid w:val="009A43EE"/>
    <w:rsid w:val="009A5373"/>
    <w:rsid w:val="009A5F9D"/>
    <w:rsid w:val="009A68BF"/>
    <w:rsid w:val="009A7083"/>
    <w:rsid w:val="009A7C35"/>
    <w:rsid w:val="009B190D"/>
    <w:rsid w:val="009B1F85"/>
    <w:rsid w:val="009B40DF"/>
    <w:rsid w:val="009B4FA2"/>
    <w:rsid w:val="009B5C97"/>
    <w:rsid w:val="009B5F1C"/>
    <w:rsid w:val="009C137E"/>
    <w:rsid w:val="009C16CB"/>
    <w:rsid w:val="009C1962"/>
    <w:rsid w:val="009C261A"/>
    <w:rsid w:val="009C3F2B"/>
    <w:rsid w:val="009C518B"/>
    <w:rsid w:val="009C5A00"/>
    <w:rsid w:val="009C6719"/>
    <w:rsid w:val="009D0002"/>
    <w:rsid w:val="009D0C7F"/>
    <w:rsid w:val="009D0F82"/>
    <w:rsid w:val="009D284C"/>
    <w:rsid w:val="009D44EE"/>
    <w:rsid w:val="009D63E9"/>
    <w:rsid w:val="009D7FB6"/>
    <w:rsid w:val="009E102A"/>
    <w:rsid w:val="009E347C"/>
    <w:rsid w:val="009E4226"/>
    <w:rsid w:val="009E6DFE"/>
    <w:rsid w:val="009F06A7"/>
    <w:rsid w:val="009F08ED"/>
    <w:rsid w:val="009F0A85"/>
    <w:rsid w:val="009F1B9E"/>
    <w:rsid w:val="009F2F76"/>
    <w:rsid w:val="009F46A7"/>
    <w:rsid w:val="009F5930"/>
    <w:rsid w:val="009F7608"/>
    <w:rsid w:val="00A01062"/>
    <w:rsid w:val="00A01BCA"/>
    <w:rsid w:val="00A035B9"/>
    <w:rsid w:val="00A0377D"/>
    <w:rsid w:val="00A0399F"/>
    <w:rsid w:val="00A039ED"/>
    <w:rsid w:val="00A04CE4"/>
    <w:rsid w:val="00A068D7"/>
    <w:rsid w:val="00A07DED"/>
    <w:rsid w:val="00A07F11"/>
    <w:rsid w:val="00A1007B"/>
    <w:rsid w:val="00A1188A"/>
    <w:rsid w:val="00A14CB4"/>
    <w:rsid w:val="00A15112"/>
    <w:rsid w:val="00A16113"/>
    <w:rsid w:val="00A17C23"/>
    <w:rsid w:val="00A206C1"/>
    <w:rsid w:val="00A2122A"/>
    <w:rsid w:val="00A224CC"/>
    <w:rsid w:val="00A22AB9"/>
    <w:rsid w:val="00A24FC5"/>
    <w:rsid w:val="00A25C6B"/>
    <w:rsid w:val="00A26BE8"/>
    <w:rsid w:val="00A27E7B"/>
    <w:rsid w:val="00A309CC"/>
    <w:rsid w:val="00A3287D"/>
    <w:rsid w:val="00A32AB8"/>
    <w:rsid w:val="00A34FC2"/>
    <w:rsid w:val="00A36C4C"/>
    <w:rsid w:val="00A4195E"/>
    <w:rsid w:val="00A41E10"/>
    <w:rsid w:val="00A41EA3"/>
    <w:rsid w:val="00A43284"/>
    <w:rsid w:val="00A44524"/>
    <w:rsid w:val="00A47976"/>
    <w:rsid w:val="00A47D1C"/>
    <w:rsid w:val="00A516D1"/>
    <w:rsid w:val="00A52544"/>
    <w:rsid w:val="00A52D9D"/>
    <w:rsid w:val="00A534F9"/>
    <w:rsid w:val="00A53B88"/>
    <w:rsid w:val="00A53CBD"/>
    <w:rsid w:val="00A53E0A"/>
    <w:rsid w:val="00A541A3"/>
    <w:rsid w:val="00A5502A"/>
    <w:rsid w:val="00A55D21"/>
    <w:rsid w:val="00A568F6"/>
    <w:rsid w:val="00A56A87"/>
    <w:rsid w:val="00A56B66"/>
    <w:rsid w:val="00A56FCE"/>
    <w:rsid w:val="00A57008"/>
    <w:rsid w:val="00A57E3A"/>
    <w:rsid w:val="00A60017"/>
    <w:rsid w:val="00A61294"/>
    <w:rsid w:val="00A6160C"/>
    <w:rsid w:val="00A632EA"/>
    <w:rsid w:val="00A633CF"/>
    <w:rsid w:val="00A63C69"/>
    <w:rsid w:val="00A644B5"/>
    <w:rsid w:val="00A659E0"/>
    <w:rsid w:val="00A65E49"/>
    <w:rsid w:val="00A66F51"/>
    <w:rsid w:val="00A67313"/>
    <w:rsid w:val="00A675F4"/>
    <w:rsid w:val="00A67EF7"/>
    <w:rsid w:val="00A702CD"/>
    <w:rsid w:val="00A717F2"/>
    <w:rsid w:val="00A71BDB"/>
    <w:rsid w:val="00A73E5A"/>
    <w:rsid w:val="00A74051"/>
    <w:rsid w:val="00A7423D"/>
    <w:rsid w:val="00A750B3"/>
    <w:rsid w:val="00A760C1"/>
    <w:rsid w:val="00A76303"/>
    <w:rsid w:val="00A76C61"/>
    <w:rsid w:val="00A76F51"/>
    <w:rsid w:val="00A771F5"/>
    <w:rsid w:val="00A775FA"/>
    <w:rsid w:val="00A77613"/>
    <w:rsid w:val="00A805C5"/>
    <w:rsid w:val="00A83D9A"/>
    <w:rsid w:val="00A85C7C"/>
    <w:rsid w:val="00A8688B"/>
    <w:rsid w:val="00A8746B"/>
    <w:rsid w:val="00A903CA"/>
    <w:rsid w:val="00A90488"/>
    <w:rsid w:val="00A90BBA"/>
    <w:rsid w:val="00A93C28"/>
    <w:rsid w:val="00A93F58"/>
    <w:rsid w:val="00A94041"/>
    <w:rsid w:val="00A9439F"/>
    <w:rsid w:val="00A95634"/>
    <w:rsid w:val="00A95E8F"/>
    <w:rsid w:val="00A95F27"/>
    <w:rsid w:val="00A96E71"/>
    <w:rsid w:val="00AA234B"/>
    <w:rsid w:val="00AA2484"/>
    <w:rsid w:val="00AA37BA"/>
    <w:rsid w:val="00AA46FF"/>
    <w:rsid w:val="00AA4823"/>
    <w:rsid w:val="00AA5FD7"/>
    <w:rsid w:val="00AA6ECC"/>
    <w:rsid w:val="00AA7341"/>
    <w:rsid w:val="00AB0A74"/>
    <w:rsid w:val="00AB23D9"/>
    <w:rsid w:val="00AB2549"/>
    <w:rsid w:val="00AB2FF7"/>
    <w:rsid w:val="00AB46A7"/>
    <w:rsid w:val="00AB5C80"/>
    <w:rsid w:val="00AB62E8"/>
    <w:rsid w:val="00AC04E9"/>
    <w:rsid w:val="00AC0F91"/>
    <w:rsid w:val="00AC1231"/>
    <w:rsid w:val="00AC1843"/>
    <w:rsid w:val="00AC1981"/>
    <w:rsid w:val="00AC5DC3"/>
    <w:rsid w:val="00AC61F2"/>
    <w:rsid w:val="00AC690F"/>
    <w:rsid w:val="00AC7914"/>
    <w:rsid w:val="00AD036A"/>
    <w:rsid w:val="00AD17AC"/>
    <w:rsid w:val="00AD1D69"/>
    <w:rsid w:val="00AD1DE3"/>
    <w:rsid w:val="00AD3310"/>
    <w:rsid w:val="00AD3949"/>
    <w:rsid w:val="00AD4719"/>
    <w:rsid w:val="00AD5E93"/>
    <w:rsid w:val="00AD6864"/>
    <w:rsid w:val="00AD6EF4"/>
    <w:rsid w:val="00AE2471"/>
    <w:rsid w:val="00AE319C"/>
    <w:rsid w:val="00AE3C4C"/>
    <w:rsid w:val="00AE3F3C"/>
    <w:rsid w:val="00AE4B34"/>
    <w:rsid w:val="00AE78F5"/>
    <w:rsid w:val="00AF1348"/>
    <w:rsid w:val="00AF47CA"/>
    <w:rsid w:val="00AF4F63"/>
    <w:rsid w:val="00AF4F81"/>
    <w:rsid w:val="00AF58AD"/>
    <w:rsid w:val="00AF6FC7"/>
    <w:rsid w:val="00AF7BCA"/>
    <w:rsid w:val="00B000A5"/>
    <w:rsid w:val="00B00A1E"/>
    <w:rsid w:val="00B00E1C"/>
    <w:rsid w:val="00B0111E"/>
    <w:rsid w:val="00B0170A"/>
    <w:rsid w:val="00B02AD5"/>
    <w:rsid w:val="00B0305B"/>
    <w:rsid w:val="00B032F2"/>
    <w:rsid w:val="00B03B12"/>
    <w:rsid w:val="00B03CE0"/>
    <w:rsid w:val="00B06227"/>
    <w:rsid w:val="00B07D1E"/>
    <w:rsid w:val="00B10193"/>
    <w:rsid w:val="00B12149"/>
    <w:rsid w:val="00B127C5"/>
    <w:rsid w:val="00B1338A"/>
    <w:rsid w:val="00B13ACA"/>
    <w:rsid w:val="00B13C77"/>
    <w:rsid w:val="00B13E9F"/>
    <w:rsid w:val="00B145AB"/>
    <w:rsid w:val="00B148D1"/>
    <w:rsid w:val="00B1558B"/>
    <w:rsid w:val="00B16ABB"/>
    <w:rsid w:val="00B17488"/>
    <w:rsid w:val="00B206F8"/>
    <w:rsid w:val="00B21756"/>
    <w:rsid w:val="00B230A8"/>
    <w:rsid w:val="00B23758"/>
    <w:rsid w:val="00B23DCD"/>
    <w:rsid w:val="00B26D3D"/>
    <w:rsid w:val="00B27398"/>
    <w:rsid w:val="00B273A2"/>
    <w:rsid w:val="00B31D05"/>
    <w:rsid w:val="00B3224A"/>
    <w:rsid w:val="00B354A4"/>
    <w:rsid w:val="00B35CE7"/>
    <w:rsid w:val="00B35D05"/>
    <w:rsid w:val="00B35E39"/>
    <w:rsid w:val="00B36B4C"/>
    <w:rsid w:val="00B37B9A"/>
    <w:rsid w:val="00B40440"/>
    <w:rsid w:val="00B41143"/>
    <w:rsid w:val="00B4149B"/>
    <w:rsid w:val="00B42532"/>
    <w:rsid w:val="00B43384"/>
    <w:rsid w:val="00B454B1"/>
    <w:rsid w:val="00B45AFF"/>
    <w:rsid w:val="00B468FC"/>
    <w:rsid w:val="00B4692F"/>
    <w:rsid w:val="00B501D1"/>
    <w:rsid w:val="00B5079E"/>
    <w:rsid w:val="00B529BF"/>
    <w:rsid w:val="00B53121"/>
    <w:rsid w:val="00B55D8E"/>
    <w:rsid w:val="00B56F46"/>
    <w:rsid w:val="00B614B1"/>
    <w:rsid w:val="00B620E5"/>
    <w:rsid w:val="00B6245F"/>
    <w:rsid w:val="00B62E6E"/>
    <w:rsid w:val="00B6498B"/>
    <w:rsid w:val="00B66845"/>
    <w:rsid w:val="00B66870"/>
    <w:rsid w:val="00B6707E"/>
    <w:rsid w:val="00B70D54"/>
    <w:rsid w:val="00B71830"/>
    <w:rsid w:val="00B719AD"/>
    <w:rsid w:val="00B71C94"/>
    <w:rsid w:val="00B7238D"/>
    <w:rsid w:val="00B73A4D"/>
    <w:rsid w:val="00B74DB7"/>
    <w:rsid w:val="00B753AC"/>
    <w:rsid w:val="00B75A97"/>
    <w:rsid w:val="00B75F20"/>
    <w:rsid w:val="00B77690"/>
    <w:rsid w:val="00B77DEE"/>
    <w:rsid w:val="00B80695"/>
    <w:rsid w:val="00B81A42"/>
    <w:rsid w:val="00B82041"/>
    <w:rsid w:val="00B838C5"/>
    <w:rsid w:val="00B8479E"/>
    <w:rsid w:val="00B849FE"/>
    <w:rsid w:val="00B85444"/>
    <w:rsid w:val="00B904AE"/>
    <w:rsid w:val="00B929F7"/>
    <w:rsid w:val="00B93017"/>
    <w:rsid w:val="00B94D0A"/>
    <w:rsid w:val="00B95FEF"/>
    <w:rsid w:val="00BA2A8F"/>
    <w:rsid w:val="00BA3B82"/>
    <w:rsid w:val="00BA4B1D"/>
    <w:rsid w:val="00BA5748"/>
    <w:rsid w:val="00BA5C13"/>
    <w:rsid w:val="00BA7640"/>
    <w:rsid w:val="00BB0A71"/>
    <w:rsid w:val="00BB1009"/>
    <w:rsid w:val="00BB1D79"/>
    <w:rsid w:val="00BB36EA"/>
    <w:rsid w:val="00BB38B9"/>
    <w:rsid w:val="00BB4510"/>
    <w:rsid w:val="00BB50F0"/>
    <w:rsid w:val="00BB6133"/>
    <w:rsid w:val="00BB6673"/>
    <w:rsid w:val="00BB7ED6"/>
    <w:rsid w:val="00BB7F42"/>
    <w:rsid w:val="00BC02ED"/>
    <w:rsid w:val="00BC0782"/>
    <w:rsid w:val="00BC0888"/>
    <w:rsid w:val="00BC4464"/>
    <w:rsid w:val="00BC5697"/>
    <w:rsid w:val="00BC5CAC"/>
    <w:rsid w:val="00BC5D0F"/>
    <w:rsid w:val="00BD0083"/>
    <w:rsid w:val="00BD04D5"/>
    <w:rsid w:val="00BD13C6"/>
    <w:rsid w:val="00BD2D42"/>
    <w:rsid w:val="00BD3366"/>
    <w:rsid w:val="00BD40A8"/>
    <w:rsid w:val="00BD4B7C"/>
    <w:rsid w:val="00BD5470"/>
    <w:rsid w:val="00BD69D6"/>
    <w:rsid w:val="00BD7AAC"/>
    <w:rsid w:val="00BE1CC7"/>
    <w:rsid w:val="00BE30D9"/>
    <w:rsid w:val="00BE61DF"/>
    <w:rsid w:val="00BE7C27"/>
    <w:rsid w:val="00BF04A7"/>
    <w:rsid w:val="00BF12D4"/>
    <w:rsid w:val="00BF1532"/>
    <w:rsid w:val="00BF2882"/>
    <w:rsid w:val="00BF3F5F"/>
    <w:rsid w:val="00BF41CE"/>
    <w:rsid w:val="00BF54F3"/>
    <w:rsid w:val="00BF7CA2"/>
    <w:rsid w:val="00C01A77"/>
    <w:rsid w:val="00C0395B"/>
    <w:rsid w:val="00C03E18"/>
    <w:rsid w:val="00C0494C"/>
    <w:rsid w:val="00C05113"/>
    <w:rsid w:val="00C103A8"/>
    <w:rsid w:val="00C1239F"/>
    <w:rsid w:val="00C12C41"/>
    <w:rsid w:val="00C13AFF"/>
    <w:rsid w:val="00C13FA3"/>
    <w:rsid w:val="00C140D1"/>
    <w:rsid w:val="00C14200"/>
    <w:rsid w:val="00C14439"/>
    <w:rsid w:val="00C146F3"/>
    <w:rsid w:val="00C14E83"/>
    <w:rsid w:val="00C170A6"/>
    <w:rsid w:val="00C1738C"/>
    <w:rsid w:val="00C176BE"/>
    <w:rsid w:val="00C17FE9"/>
    <w:rsid w:val="00C20226"/>
    <w:rsid w:val="00C20A44"/>
    <w:rsid w:val="00C2482E"/>
    <w:rsid w:val="00C2528D"/>
    <w:rsid w:val="00C25ED9"/>
    <w:rsid w:val="00C27FA5"/>
    <w:rsid w:val="00C30D73"/>
    <w:rsid w:val="00C32752"/>
    <w:rsid w:val="00C33061"/>
    <w:rsid w:val="00C330B9"/>
    <w:rsid w:val="00C330D7"/>
    <w:rsid w:val="00C33C72"/>
    <w:rsid w:val="00C34258"/>
    <w:rsid w:val="00C342A4"/>
    <w:rsid w:val="00C34F1F"/>
    <w:rsid w:val="00C35F84"/>
    <w:rsid w:val="00C3657F"/>
    <w:rsid w:val="00C45EF0"/>
    <w:rsid w:val="00C46128"/>
    <w:rsid w:val="00C46761"/>
    <w:rsid w:val="00C513B6"/>
    <w:rsid w:val="00C51EAF"/>
    <w:rsid w:val="00C5205A"/>
    <w:rsid w:val="00C522F7"/>
    <w:rsid w:val="00C52818"/>
    <w:rsid w:val="00C52F1A"/>
    <w:rsid w:val="00C532A9"/>
    <w:rsid w:val="00C537FD"/>
    <w:rsid w:val="00C54D91"/>
    <w:rsid w:val="00C552F2"/>
    <w:rsid w:val="00C5541D"/>
    <w:rsid w:val="00C55566"/>
    <w:rsid w:val="00C566F8"/>
    <w:rsid w:val="00C56F44"/>
    <w:rsid w:val="00C5785D"/>
    <w:rsid w:val="00C57D3E"/>
    <w:rsid w:val="00C61386"/>
    <w:rsid w:val="00C61E34"/>
    <w:rsid w:val="00C62B74"/>
    <w:rsid w:val="00C67B50"/>
    <w:rsid w:val="00C67DDE"/>
    <w:rsid w:val="00C71488"/>
    <w:rsid w:val="00C71D9E"/>
    <w:rsid w:val="00C7284B"/>
    <w:rsid w:val="00C72F22"/>
    <w:rsid w:val="00C734E7"/>
    <w:rsid w:val="00C772A6"/>
    <w:rsid w:val="00C80062"/>
    <w:rsid w:val="00C8033A"/>
    <w:rsid w:val="00C803BA"/>
    <w:rsid w:val="00C804CB"/>
    <w:rsid w:val="00C81D4B"/>
    <w:rsid w:val="00C83A45"/>
    <w:rsid w:val="00C846ED"/>
    <w:rsid w:val="00C84914"/>
    <w:rsid w:val="00C8543F"/>
    <w:rsid w:val="00C865F6"/>
    <w:rsid w:val="00C8754F"/>
    <w:rsid w:val="00C9128A"/>
    <w:rsid w:val="00C9232D"/>
    <w:rsid w:val="00C929FC"/>
    <w:rsid w:val="00C93B4D"/>
    <w:rsid w:val="00C944D7"/>
    <w:rsid w:val="00C95A02"/>
    <w:rsid w:val="00C95FD5"/>
    <w:rsid w:val="00C9675D"/>
    <w:rsid w:val="00C977D3"/>
    <w:rsid w:val="00C97D2B"/>
    <w:rsid w:val="00CA1055"/>
    <w:rsid w:val="00CA2A8B"/>
    <w:rsid w:val="00CA45C1"/>
    <w:rsid w:val="00CA4CC4"/>
    <w:rsid w:val="00CA5200"/>
    <w:rsid w:val="00CA5F1C"/>
    <w:rsid w:val="00CA722B"/>
    <w:rsid w:val="00CA73AA"/>
    <w:rsid w:val="00CA79E1"/>
    <w:rsid w:val="00CB0AEF"/>
    <w:rsid w:val="00CB1C45"/>
    <w:rsid w:val="00CB265E"/>
    <w:rsid w:val="00CB27FC"/>
    <w:rsid w:val="00CB2BC8"/>
    <w:rsid w:val="00CB5C58"/>
    <w:rsid w:val="00CB6EA1"/>
    <w:rsid w:val="00CC3894"/>
    <w:rsid w:val="00CC5003"/>
    <w:rsid w:val="00CC543D"/>
    <w:rsid w:val="00CC6C4F"/>
    <w:rsid w:val="00CC7029"/>
    <w:rsid w:val="00CC7BB4"/>
    <w:rsid w:val="00CD1970"/>
    <w:rsid w:val="00CD1C2D"/>
    <w:rsid w:val="00CD1CAF"/>
    <w:rsid w:val="00CD1DC1"/>
    <w:rsid w:val="00CD22BD"/>
    <w:rsid w:val="00CD2EB7"/>
    <w:rsid w:val="00CD3ABD"/>
    <w:rsid w:val="00CD3E03"/>
    <w:rsid w:val="00CD5865"/>
    <w:rsid w:val="00CD61CF"/>
    <w:rsid w:val="00CD6C99"/>
    <w:rsid w:val="00CE01BC"/>
    <w:rsid w:val="00CE22E1"/>
    <w:rsid w:val="00CE3C18"/>
    <w:rsid w:val="00CE4CAA"/>
    <w:rsid w:val="00CE5463"/>
    <w:rsid w:val="00CE7A64"/>
    <w:rsid w:val="00CE7E84"/>
    <w:rsid w:val="00CF004F"/>
    <w:rsid w:val="00CF072B"/>
    <w:rsid w:val="00CF3108"/>
    <w:rsid w:val="00CF6AFF"/>
    <w:rsid w:val="00D01170"/>
    <w:rsid w:val="00D01D3D"/>
    <w:rsid w:val="00D0443A"/>
    <w:rsid w:val="00D0493D"/>
    <w:rsid w:val="00D0603C"/>
    <w:rsid w:val="00D06A19"/>
    <w:rsid w:val="00D06A59"/>
    <w:rsid w:val="00D06BE0"/>
    <w:rsid w:val="00D119B4"/>
    <w:rsid w:val="00D12536"/>
    <w:rsid w:val="00D139E2"/>
    <w:rsid w:val="00D13E2F"/>
    <w:rsid w:val="00D17302"/>
    <w:rsid w:val="00D17666"/>
    <w:rsid w:val="00D20C1B"/>
    <w:rsid w:val="00D229AA"/>
    <w:rsid w:val="00D23E70"/>
    <w:rsid w:val="00D27BF7"/>
    <w:rsid w:val="00D31652"/>
    <w:rsid w:val="00D31E3A"/>
    <w:rsid w:val="00D33DBC"/>
    <w:rsid w:val="00D340F7"/>
    <w:rsid w:val="00D407B9"/>
    <w:rsid w:val="00D432E9"/>
    <w:rsid w:val="00D43BAD"/>
    <w:rsid w:val="00D44715"/>
    <w:rsid w:val="00D45B40"/>
    <w:rsid w:val="00D466BD"/>
    <w:rsid w:val="00D47EFE"/>
    <w:rsid w:val="00D51A3C"/>
    <w:rsid w:val="00D51FB4"/>
    <w:rsid w:val="00D52513"/>
    <w:rsid w:val="00D53DFC"/>
    <w:rsid w:val="00D55201"/>
    <w:rsid w:val="00D5749F"/>
    <w:rsid w:val="00D57F37"/>
    <w:rsid w:val="00D603B4"/>
    <w:rsid w:val="00D60567"/>
    <w:rsid w:val="00D60BB6"/>
    <w:rsid w:val="00D6175A"/>
    <w:rsid w:val="00D61E2F"/>
    <w:rsid w:val="00D65808"/>
    <w:rsid w:val="00D661CB"/>
    <w:rsid w:val="00D70550"/>
    <w:rsid w:val="00D70A8A"/>
    <w:rsid w:val="00D712CD"/>
    <w:rsid w:val="00D72AEA"/>
    <w:rsid w:val="00D72B68"/>
    <w:rsid w:val="00D75945"/>
    <w:rsid w:val="00D7622F"/>
    <w:rsid w:val="00D77334"/>
    <w:rsid w:val="00D77B03"/>
    <w:rsid w:val="00D808AA"/>
    <w:rsid w:val="00D8294E"/>
    <w:rsid w:val="00D83933"/>
    <w:rsid w:val="00D8458A"/>
    <w:rsid w:val="00D84BBD"/>
    <w:rsid w:val="00D90BB3"/>
    <w:rsid w:val="00D910DD"/>
    <w:rsid w:val="00D91296"/>
    <w:rsid w:val="00D92AA8"/>
    <w:rsid w:val="00D936C9"/>
    <w:rsid w:val="00D9571A"/>
    <w:rsid w:val="00D96BF5"/>
    <w:rsid w:val="00D96DDD"/>
    <w:rsid w:val="00D96FC7"/>
    <w:rsid w:val="00DA241F"/>
    <w:rsid w:val="00DA2E69"/>
    <w:rsid w:val="00DA5023"/>
    <w:rsid w:val="00DA5093"/>
    <w:rsid w:val="00DA51EA"/>
    <w:rsid w:val="00DA766D"/>
    <w:rsid w:val="00DB0681"/>
    <w:rsid w:val="00DB10DC"/>
    <w:rsid w:val="00DB2E54"/>
    <w:rsid w:val="00DB311F"/>
    <w:rsid w:val="00DB3206"/>
    <w:rsid w:val="00DB3A58"/>
    <w:rsid w:val="00DB3B1E"/>
    <w:rsid w:val="00DB3E34"/>
    <w:rsid w:val="00DB518C"/>
    <w:rsid w:val="00DB5E94"/>
    <w:rsid w:val="00DC3356"/>
    <w:rsid w:val="00DC3484"/>
    <w:rsid w:val="00DC36FC"/>
    <w:rsid w:val="00DC4157"/>
    <w:rsid w:val="00DC4D54"/>
    <w:rsid w:val="00DC517B"/>
    <w:rsid w:val="00DC5E5A"/>
    <w:rsid w:val="00DC6B3E"/>
    <w:rsid w:val="00DD06A4"/>
    <w:rsid w:val="00DD19D7"/>
    <w:rsid w:val="00DD29DF"/>
    <w:rsid w:val="00DD2C4D"/>
    <w:rsid w:val="00DD3DF5"/>
    <w:rsid w:val="00DD519C"/>
    <w:rsid w:val="00DD5B44"/>
    <w:rsid w:val="00DD7C11"/>
    <w:rsid w:val="00DE090E"/>
    <w:rsid w:val="00DE0C5A"/>
    <w:rsid w:val="00DE1450"/>
    <w:rsid w:val="00DE2291"/>
    <w:rsid w:val="00DE3074"/>
    <w:rsid w:val="00DE4E37"/>
    <w:rsid w:val="00DE5900"/>
    <w:rsid w:val="00DE791F"/>
    <w:rsid w:val="00DE7B4D"/>
    <w:rsid w:val="00DF3094"/>
    <w:rsid w:val="00DF55FA"/>
    <w:rsid w:val="00E00F23"/>
    <w:rsid w:val="00E01018"/>
    <w:rsid w:val="00E01366"/>
    <w:rsid w:val="00E01912"/>
    <w:rsid w:val="00E0216C"/>
    <w:rsid w:val="00E026F1"/>
    <w:rsid w:val="00E027F3"/>
    <w:rsid w:val="00E057BA"/>
    <w:rsid w:val="00E1213E"/>
    <w:rsid w:val="00E1228D"/>
    <w:rsid w:val="00E12C0B"/>
    <w:rsid w:val="00E131EC"/>
    <w:rsid w:val="00E1398A"/>
    <w:rsid w:val="00E14166"/>
    <w:rsid w:val="00E141C1"/>
    <w:rsid w:val="00E14BBA"/>
    <w:rsid w:val="00E14BBC"/>
    <w:rsid w:val="00E153D1"/>
    <w:rsid w:val="00E20B13"/>
    <w:rsid w:val="00E22932"/>
    <w:rsid w:val="00E22F66"/>
    <w:rsid w:val="00E23A29"/>
    <w:rsid w:val="00E24BF9"/>
    <w:rsid w:val="00E25E18"/>
    <w:rsid w:val="00E303BB"/>
    <w:rsid w:val="00E30C29"/>
    <w:rsid w:val="00E30E73"/>
    <w:rsid w:val="00E3161C"/>
    <w:rsid w:val="00E31F47"/>
    <w:rsid w:val="00E31F7E"/>
    <w:rsid w:val="00E34D7E"/>
    <w:rsid w:val="00E3622A"/>
    <w:rsid w:val="00E4145A"/>
    <w:rsid w:val="00E4234D"/>
    <w:rsid w:val="00E43EDE"/>
    <w:rsid w:val="00E44BBD"/>
    <w:rsid w:val="00E46F23"/>
    <w:rsid w:val="00E5084C"/>
    <w:rsid w:val="00E50A21"/>
    <w:rsid w:val="00E50BC6"/>
    <w:rsid w:val="00E51FDA"/>
    <w:rsid w:val="00E52C7E"/>
    <w:rsid w:val="00E54A93"/>
    <w:rsid w:val="00E566B7"/>
    <w:rsid w:val="00E574AD"/>
    <w:rsid w:val="00E574FD"/>
    <w:rsid w:val="00E6108C"/>
    <w:rsid w:val="00E62AEA"/>
    <w:rsid w:val="00E63A00"/>
    <w:rsid w:val="00E66924"/>
    <w:rsid w:val="00E671FD"/>
    <w:rsid w:val="00E67662"/>
    <w:rsid w:val="00E70564"/>
    <w:rsid w:val="00E7065F"/>
    <w:rsid w:val="00E70C8F"/>
    <w:rsid w:val="00E7227F"/>
    <w:rsid w:val="00E72CF8"/>
    <w:rsid w:val="00E7527A"/>
    <w:rsid w:val="00E75AF6"/>
    <w:rsid w:val="00E75AFF"/>
    <w:rsid w:val="00E770E8"/>
    <w:rsid w:val="00E779C6"/>
    <w:rsid w:val="00E80EE9"/>
    <w:rsid w:val="00E81EE8"/>
    <w:rsid w:val="00E8617C"/>
    <w:rsid w:val="00E910DF"/>
    <w:rsid w:val="00E91309"/>
    <w:rsid w:val="00E934BD"/>
    <w:rsid w:val="00E93950"/>
    <w:rsid w:val="00E93D85"/>
    <w:rsid w:val="00E94448"/>
    <w:rsid w:val="00E95B0C"/>
    <w:rsid w:val="00E9709B"/>
    <w:rsid w:val="00EA0564"/>
    <w:rsid w:val="00EA1480"/>
    <w:rsid w:val="00EA18B4"/>
    <w:rsid w:val="00EA1F79"/>
    <w:rsid w:val="00EA2DCB"/>
    <w:rsid w:val="00EA3CA5"/>
    <w:rsid w:val="00EA794E"/>
    <w:rsid w:val="00EB0A2B"/>
    <w:rsid w:val="00EB1F19"/>
    <w:rsid w:val="00EB326B"/>
    <w:rsid w:val="00EB3C43"/>
    <w:rsid w:val="00EB458E"/>
    <w:rsid w:val="00EB471E"/>
    <w:rsid w:val="00EB5A45"/>
    <w:rsid w:val="00EB634D"/>
    <w:rsid w:val="00EC06A8"/>
    <w:rsid w:val="00EC1328"/>
    <w:rsid w:val="00EC17AB"/>
    <w:rsid w:val="00EC4AC1"/>
    <w:rsid w:val="00EC4D0D"/>
    <w:rsid w:val="00EC5487"/>
    <w:rsid w:val="00EC56CF"/>
    <w:rsid w:val="00EC69AD"/>
    <w:rsid w:val="00EC71C7"/>
    <w:rsid w:val="00ED2FCF"/>
    <w:rsid w:val="00ED385B"/>
    <w:rsid w:val="00ED3BB4"/>
    <w:rsid w:val="00ED46E2"/>
    <w:rsid w:val="00ED4B0A"/>
    <w:rsid w:val="00ED5A0D"/>
    <w:rsid w:val="00ED7323"/>
    <w:rsid w:val="00ED7810"/>
    <w:rsid w:val="00ED7FE4"/>
    <w:rsid w:val="00EE2949"/>
    <w:rsid w:val="00EE31DD"/>
    <w:rsid w:val="00EE675F"/>
    <w:rsid w:val="00EE72D7"/>
    <w:rsid w:val="00EF11B3"/>
    <w:rsid w:val="00EF12D2"/>
    <w:rsid w:val="00EF12DF"/>
    <w:rsid w:val="00EF1702"/>
    <w:rsid w:val="00EF1C6F"/>
    <w:rsid w:val="00EF1D28"/>
    <w:rsid w:val="00EF2354"/>
    <w:rsid w:val="00EF2659"/>
    <w:rsid w:val="00EF3280"/>
    <w:rsid w:val="00EF404D"/>
    <w:rsid w:val="00EF5025"/>
    <w:rsid w:val="00EF569B"/>
    <w:rsid w:val="00F003B5"/>
    <w:rsid w:val="00F03443"/>
    <w:rsid w:val="00F03E05"/>
    <w:rsid w:val="00F03EDA"/>
    <w:rsid w:val="00F04280"/>
    <w:rsid w:val="00F042A5"/>
    <w:rsid w:val="00F056E9"/>
    <w:rsid w:val="00F05FCC"/>
    <w:rsid w:val="00F10255"/>
    <w:rsid w:val="00F11065"/>
    <w:rsid w:val="00F12FF1"/>
    <w:rsid w:val="00F14319"/>
    <w:rsid w:val="00F1438E"/>
    <w:rsid w:val="00F149EA"/>
    <w:rsid w:val="00F15F9A"/>
    <w:rsid w:val="00F162B3"/>
    <w:rsid w:val="00F20344"/>
    <w:rsid w:val="00F22309"/>
    <w:rsid w:val="00F23C1F"/>
    <w:rsid w:val="00F248A0"/>
    <w:rsid w:val="00F24F31"/>
    <w:rsid w:val="00F2518C"/>
    <w:rsid w:val="00F25406"/>
    <w:rsid w:val="00F2579E"/>
    <w:rsid w:val="00F26403"/>
    <w:rsid w:val="00F309F1"/>
    <w:rsid w:val="00F31D9A"/>
    <w:rsid w:val="00F31F18"/>
    <w:rsid w:val="00F322BC"/>
    <w:rsid w:val="00F345D3"/>
    <w:rsid w:val="00F35CDF"/>
    <w:rsid w:val="00F36BF4"/>
    <w:rsid w:val="00F42D05"/>
    <w:rsid w:val="00F435B3"/>
    <w:rsid w:val="00F44009"/>
    <w:rsid w:val="00F50E3B"/>
    <w:rsid w:val="00F52D39"/>
    <w:rsid w:val="00F5352E"/>
    <w:rsid w:val="00F53904"/>
    <w:rsid w:val="00F53E43"/>
    <w:rsid w:val="00F5410F"/>
    <w:rsid w:val="00F54BDD"/>
    <w:rsid w:val="00F54E8A"/>
    <w:rsid w:val="00F55FCA"/>
    <w:rsid w:val="00F57D83"/>
    <w:rsid w:val="00F60E49"/>
    <w:rsid w:val="00F61255"/>
    <w:rsid w:val="00F63207"/>
    <w:rsid w:val="00F633F8"/>
    <w:rsid w:val="00F637E1"/>
    <w:rsid w:val="00F639BD"/>
    <w:rsid w:val="00F66C6F"/>
    <w:rsid w:val="00F70D4E"/>
    <w:rsid w:val="00F824FC"/>
    <w:rsid w:val="00F84C53"/>
    <w:rsid w:val="00F85212"/>
    <w:rsid w:val="00F855F4"/>
    <w:rsid w:val="00F87362"/>
    <w:rsid w:val="00F8773A"/>
    <w:rsid w:val="00F92324"/>
    <w:rsid w:val="00F93422"/>
    <w:rsid w:val="00F95271"/>
    <w:rsid w:val="00F96F9B"/>
    <w:rsid w:val="00F975F7"/>
    <w:rsid w:val="00F97A08"/>
    <w:rsid w:val="00F97ECC"/>
    <w:rsid w:val="00FA010E"/>
    <w:rsid w:val="00FA079B"/>
    <w:rsid w:val="00FA1F38"/>
    <w:rsid w:val="00FA1F6B"/>
    <w:rsid w:val="00FA1FE8"/>
    <w:rsid w:val="00FA232A"/>
    <w:rsid w:val="00FA4BBC"/>
    <w:rsid w:val="00FA5B1A"/>
    <w:rsid w:val="00FA79EF"/>
    <w:rsid w:val="00FB0973"/>
    <w:rsid w:val="00FB2F07"/>
    <w:rsid w:val="00FB30AB"/>
    <w:rsid w:val="00FB32FB"/>
    <w:rsid w:val="00FB47D3"/>
    <w:rsid w:val="00FB4D27"/>
    <w:rsid w:val="00FB6836"/>
    <w:rsid w:val="00FB7407"/>
    <w:rsid w:val="00FC198E"/>
    <w:rsid w:val="00FC1D8E"/>
    <w:rsid w:val="00FC2F51"/>
    <w:rsid w:val="00FC35FA"/>
    <w:rsid w:val="00FC3A51"/>
    <w:rsid w:val="00FC3BA8"/>
    <w:rsid w:val="00FC42AE"/>
    <w:rsid w:val="00FC4773"/>
    <w:rsid w:val="00FC5A13"/>
    <w:rsid w:val="00FC5CAD"/>
    <w:rsid w:val="00FD1244"/>
    <w:rsid w:val="00FD2CFE"/>
    <w:rsid w:val="00FD401A"/>
    <w:rsid w:val="00FD4121"/>
    <w:rsid w:val="00FD653F"/>
    <w:rsid w:val="00FD6C73"/>
    <w:rsid w:val="00FD6CD8"/>
    <w:rsid w:val="00FD71E4"/>
    <w:rsid w:val="00FD7931"/>
    <w:rsid w:val="00FD79DD"/>
    <w:rsid w:val="00FE0E65"/>
    <w:rsid w:val="00FE1EDC"/>
    <w:rsid w:val="00FE24CB"/>
    <w:rsid w:val="00FE26DA"/>
    <w:rsid w:val="00FE6EA3"/>
    <w:rsid w:val="00FE748D"/>
    <w:rsid w:val="00FE7D86"/>
    <w:rsid w:val="00FF04B0"/>
    <w:rsid w:val="00FF1349"/>
    <w:rsid w:val="00FF27FC"/>
    <w:rsid w:val="00FF3B2F"/>
    <w:rsid w:val="00FF50D5"/>
    <w:rsid w:val="00FF5B6A"/>
    <w:rsid w:val="00FF6EBF"/>
    <w:rsid w:val="00FF771F"/>
    <w:rsid w:val="00FF7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D897FD"/>
  <w15:docId w15:val="{0BA03DFC-65EB-46E2-83E9-97DCECABE9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1332"/>
  </w:style>
  <w:style w:type="paragraph" w:styleId="Heading1">
    <w:name w:val="heading 1"/>
    <w:basedOn w:val="Normal"/>
    <w:next w:val="Normal"/>
    <w:link w:val="Heading1Char"/>
    <w:uiPriority w:val="9"/>
    <w:qFormat/>
    <w:rsid w:val="00C67B50"/>
    <w:pPr>
      <w:outlineLvl w:val="0"/>
    </w:pPr>
    <w:rPr>
      <w:rFonts w:ascii="Bree Serif" w:hAnsi="Bree Serif"/>
      <w:b/>
      <w:color w:val="414141"/>
      <w:sz w:val="32"/>
    </w:rPr>
  </w:style>
  <w:style w:type="paragraph" w:styleId="Heading2">
    <w:name w:val="heading 2"/>
    <w:basedOn w:val="Heading1"/>
    <w:next w:val="Text"/>
    <w:link w:val="Heading2Char"/>
    <w:uiPriority w:val="9"/>
    <w:unhideWhenUsed/>
    <w:qFormat/>
    <w:rsid w:val="00071332"/>
    <w:pPr>
      <w:pBdr>
        <w:bottom w:val="single" w:sz="18" w:space="1" w:color="A4D7F4"/>
      </w:pBdr>
      <w:spacing w:before="120" w:after="120" w:line="240" w:lineRule="auto"/>
      <w:outlineLvl w:val="1"/>
    </w:pPr>
    <w:rPr>
      <w:sz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7527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Text">
    <w:name w:val="TableText"/>
    <w:basedOn w:val="Normal"/>
    <w:rsid w:val="00B13C77"/>
    <w:pPr>
      <w:spacing w:before="60" w:beforeAutospacing="1" w:after="60" w:afterAutospacing="1" w:line="280" w:lineRule="exact"/>
    </w:pPr>
    <w:rPr>
      <w:rFonts w:ascii="Verdana" w:eastAsia="Times New Roman" w:hAnsi="Verdana" w:cstheme="minorHAns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71332"/>
    <w:rPr>
      <w:rFonts w:ascii="Verdana" w:hAnsi="Verdana"/>
      <w:b/>
      <w:color w:val="00457C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C67B50"/>
    <w:rPr>
      <w:rFonts w:ascii="Bree Serif" w:hAnsi="Bree Serif"/>
      <w:b/>
      <w:color w:val="414141"/>
      <w:sz w:val="32"/>
    </w:rPr>
  </w:style>
  <w:style w:type="paragraph" w:customStyle="1" w:styleId="NumberedListFirstLevel">
    <w:name w:val="Numbered List First Level"/>
    <w:basedOn w:val="Normal"/>
    <w:qFormat/>
    <w:rsid w:val="00C67B50"/>
    <w:pPr>
      <w:numPr>
        <w:numId w:val="1"/>
      </w:numPr>
      <w:spacing w:before="240" w:after="0" w:line="280" w:lineRule="exact"/>
    </w:pPr>
    <w:rPr>
      <w:rFonts w:ascii="Arial" w:hAnsi="Arial" w:cs="Arial"/>
      <w:sz w:val="20"/>
    </w:rPr>
  </w:style>
  <w:style w:type="paragraph" w:customStyle="1" w:styleId="GraphicParaStandard">
    <w:name w:val="Graphic Para Standard"/>
    <w:basedOn w:val="Normal"/>
    <w:next w:val="Normal"/>
    <w:rsid w:val="00460F34"/>
    <w:pPr>
      <w:keepNext/>
      <w:spacing w:before="120" w:after="0" w:line="240" w:lineRule="auto"/>
      <w:ind w:left="720"/>
    </w:pPr>
    <w:rPr>
      <w:rFonts w:ascii="Times New Roman" w:eastAsia="Times New Roman" w:hAnsi="Times New Roman" w:cs="Times New Roman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E27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27C4"/>
    <w:rPr>
      <w:rFonts w:ascii="Tahoma" w:hAnsi="Tahoma" w:cs="Tahoma"/>
      <w:sz w:val="16"/>
      <w:szCs w:val="16"/>
    </w:rPr>
  </w:style>
  <w:style w:type="paragraph" w:customStyle="1" w:styleId="Text">
    <w:name w:val="Text"/>
    <w:basedOn w:val="Normal"/>
    <w:qFormat/>
    <w:rsid w:val="00C67B50"/>
    <w:pPr>
      <w:spacing w:line="240" w:lineRule="auto"/>
    </w:pPr>
    <w:rPr>
      <w:rFonts w:ascii="Arial" w:hAnsi="Arial" w:cs="Arial"/>
      <w:sz w:val="20"/>
    </w:rPr>
  </w:style>
  <w:style w:type="paragraph" w:customStyle="1" w:styleId="Graphic">
    <w:name w:val="Graphic"/>
    <w:basedOn w:val="NumberedListFirstLevel"/>
    <w:next w:val="NumberedListFirstLevel"/>
    <w:qFormat/>
    <w:rsid w:val="008A2D21"/>
    <w:pPr>
      <w:numPr>
        <w:numId w:val="0"/>
      </w:numPr>
      <w:spacing w:line="240" w:lineRule="auto"/>
      <w:ind w:left="720"/>
    </w:pPr>
  </w:style>
  <w:style w:type="paragraph" w:customStyle="1" w:styleId="BulletedListInsideNumberedList">
    <w:name w:val="Bulleted List Inside Numbered List"/>
    <w:basedOn w:val="NumberedListFirstLevel"/>
    <w:qFormat/>
    <w:rsid w:val="00177649"/>
    <w:pPr>
      <w:numPr>
        <w:numId w:val="2"/>
      </w:numPr>
      <w:spacing w:before="120" w:line="220" w:lineRule="exact"/>
    </w:pPr>
  </w:style>
  <w:style w:type="paragraph" w:styleId="Header">
    <w:name w:val="header"/>
    <w:basedOn w:val="Normal"/>
    <w:link w:val="HeaderChar"/>
    <w:uiPriority w:val="99"/>
    <w:unhideWhenUsed/>
    <w:rsid w:val="001776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7649"/>
  </w:style>
  <w:style w:type="paragraph" w:styleId="Footer">
    <w:name w:val="footer"/>
    <w:basedOn w:val="Normal"/>
    <w:link w:val="FooterChar"/>
    <w:uiPriority w:val="99"/>
    <w:unhideWhenUsed/>
    <w:rsid w:val="001776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7649"/>
  </w:style>
  <w:style w:type="paragraph" w:customStyle="1" w:styleId="TextNoSpace">
    <w:name w:val="Text No Space"/>
    <w:basedOn w:val="Text"/>
    <w:next w:val="Text"/>
    <w:autoRedefine/>
    <w:rsid w:val="009A5F9D"/>
    <w:pPr>
      <w:spacing w:before="120" w:after="0" w:line="280" w:lineRule="exact"/>
    </w:pPr>
    <w:rPr>
      <w:rFonts w:ascii="Bree Serif" w:eastAsia="Times New Roman" w:hAnsi="Bree Serif" w:cstheme="minorHAnsi"/>
      <w:sz w:val="24"/>
      <w:szCs w:val="24"/>
    </w:rPr>
  </w:style>
  <w:style w:type="paragraph" w:customStyle="1" w:styleId="BL">
    <w:name w:val="BL"/>
    <w:link w:val="BLCharChar"/>
    <w:rsid w:val="00D77B03"/>
    <w:pPr>
      <w:numPr>
        <w:numId w:val="3"/>
      </w:numPr>
      <w:spacing w:before="120" w:after="0" w:line="280" w:lineRule="exact"/>
      <w:ind w:left="1080"/>
    </w:pPr>
    <w:rPr>
      <w:rFonts w:ascii="Arial" w:eastAsia="Times New Roman" w:hAnsi="Arial" w:cs="Arial"/>
      <w:sz w:val="20"/>
      <w:lang w:val="en-GB"/>
    </w:rPr>
  </w:style>
  <w:style w:type="character" w:customStyle="1" w:styleId="BLCharChar">
    <w:name w:val="BL Char Char"/>
    <w:basedOn w:val="DefaultParagraphFont"/>
    <w:link w:val="BL"/>
    <w:rsid w:val="00D77B03"/>
    <w:rPr>
      <w:rFonts w:ascii="Arial" w:eastAsia="Times New Roman" w:hAnsi="Arial" w:cs="Arial"/>
      <w:sz w:val="20"/>
      <w:lang w:val="en-GB"/>
    </w:rPr>
  </w:style>
  <w:style w:type="paragraph" w:styleId="ListParagraph">
    <w:name w:val="List Paragraph"/>
    <w:basedOn w:val="Normal"/>
    <w:link w:val="ListParagraphChar"/>
    <w:uiPriority w:val="34"/>
    <w:qFormat/>
    <w:rsid w:val="00F056E9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table" w:styleId="MediumGrid1-Accent1">
    <w:name w:val="Medium Grid 1 Accent 1"/>
    <w:basedOn w:val="TableNormal"/>
    <w:uiPriority w:val="67"/>
    <w:rsid w:val="002C486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5C5F71"/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FC42A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C42A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C42A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C42A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C42AE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E7527A"/>
    <w:rPr>
      <w:rFonts w:asciiTheme="majorHAnsi" w:eastAsiaTheme="majorEastAsia" w:hAnsiTheme="majorHAnsi" w:cstheme="majorBidi"/>
      <w:b/>
      <w:bCs/>
      <w:color w:val="4F81BD" w:themeColor="accent1"/>
    </w:rPr>
  </w:style>
  <w:style w:type="table" w:styleId="TableGrid">
    <w:name w:val="Table Grid"/>
    <w:basedOn w:val="TableNormal"/>
    <w:uiPriority w:val="59"/>
    <w:rsid w:val="00E752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E7527A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CD3E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D3E03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E2AF7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0D40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on">
    <w:name w:val="Revision"/>
    <w:hidden/>
    <w:uiPriority w:val="99"/>
    <w:semiHidden/>
    <w:rsid w:val="009D284C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5673F9"/>
    <w:rPr>
      <w:b/>
      <w:bCs/>
    </w:rPr>
  </w:style>
  <w:style w:type="character" w:customStyle="1" w:styleId="iconrequired1">
    <w:name w:val="iconrequired1"/>
    <w:basedOn w:val="DefaultParagraphFont"/>
    <w:rsid w:val="005673F9"/>
  </w:style>
  <w:style w:type="character" w:customStyle="1" w:styleId="rdonlyspn1">
    <w:name w:val="rdonlyspn1"/>
    <w:basedOn w:val="DefaultParagraphFont"/>
    <w:rsid w:val="005673F9"/>
    <w:rPr>
      <w:bdr w:val="single" w:sz="6" w:space="0" w:color="AFB1B7" w:frame="1"/>
      <w:shd w:val="clear" w:color="auto" w:fill="FFFFFF"/>
    </w:rPr>
  </w:style>
  <w:style w:type="character" w:customStyle="1" w:styleId="header-element1">
    <w:name w:val="header-element1"/>
    <w:basedOn w:val="DefaultParagraphFont"/>
    <w:rsid w:val="005673F9"/>
  </w:style>
  <w:style w:type="character" w:customStyle="1" w:styleId="yui-tag-span">
    <w:name w:val="yui-tag-span"/>
    <w:basedOn w:val="DefaultParagraphFont"/>
    <w:rsid w:val="009F1B9E"/>
  </w:style>
  <w:style w:type="paragraph" w:customStyle="1" w:styleId="Default">
    <w:name w:val="Default"/>
    <w:rsid w:val="00F8773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Calibri12Underline">
    <w:name w:val="Calibri 12 Underline"/>
    <w:basedOn w:val="Heading2"/>
    <w:link w:val="Calibri12UnderlineChar"/>
    <w:qFormat/>
    <w:rsid w:val="00BB6133"/>
    <w:pPr>
      <w:pBdr>
        <w:bottom w:val="single" w:sz="18" w:space="1" w:color="6FA6D9"/>
      </w:pBdr>
    </w:pPr>
    <w:rPr>
      <w:rFonts w:asciiTheme="minorHAnsi" w:hAnsiTheme="minorHAnsi"/>
      <w:b w:val="0"/>
      <w:sz w:val="24"/>
    </w:rPr>
  </w:style>
  <w:style w:type="paragraph" w:customStyle="1" w:styleId="Calibri15Paragraph">
    <w:name w:val="Calibri15Paragraph"/>
    <w:basedOn w:val="Calibri12Underline"/>
    <w:link w:val="Calibri15ParagraphChar"/>
    <w:qFormat/>
    <w:rsid w:val="00BB6133"/>
    <w:pPr>
      <w:pBdr>
        <w:bottom w:val="single" w:sz="18" w:space="1" w:color="00A6A7"/>
      </w:pBdr>
    </w:pPr>
    <w:rPr>
      <w:sz w:val="30"/>
      <w:szCs w:val="30"/>
    </w:rPr>
  </w:style>
  <w:style w:type="character" w:customStyle="1" w:styleId="Calibri12UnderlineChar">
    <w:name w:val="Calibri 12 Underline Char"/>
    <w:basedOn w:val="Heading2Char"/>
    <w:link w:val="Calibri12Underline"/>
    <w:rsid w:val="00BB6133"/>
    <w:rPr>
      <w:rFonts w:ascii="Verdana" w:hAnsi="Verdana"/>
      <w:b w:val="0"/>
      <w:color w:val="414141"/>
      <w:sz w:val="24"/>
    </w:rPr>
  </w:style>
  <w:style w:type="paragraph" w:customStyle="1" w:styleId="CalibriFooter">
    <w:name w:val="CalibriFooter"/>
    <w:basedOn w:val="Footer"/>
    <w:link w:val="CalibriFooterChar"/>
    <w:qFormat/>
    <w:rsid w:val="00C45EF0"/>
    <w:pPr>
      <w:pBdr>
        <w:top w:val="single" w:sz="18" w:space="1" w:color="00A6A7"/>
      </w:pBdr>
      <w:jc w:val="right"/>
    </w:pPr>
    <w:rPr>
      <w:rFonts w:ascii="Verdana" w:hAnsi="Verdana"/>
      <w:color w:val="00A6A7"/>
      <w:sz w:val="20"/>
    </w:rPr>
  </w:style>
  <w:style w:type="character" w:customStyle="1" w:styleId="Calibri15ParagraphChar">
    <w:name w:val="Calibri15Paragraph Char"/>
    <w:basedOn w:val="Calibri12UnderlineChar"/>
    <w:link w:val="Calibri15Paragraph"/>
    <w:rsid w:val="00BB6133"/>
    <w:rPr>
      <w:rFonts w:ascii="Verdana" w:hAnsi="Verdana"/>
      <w:b w:val="0"/>
      <w:color w:val="414141"/>
      <w:sz w:val="30"/>
      <w:szCs w:val="30"/>
    </w:rPr>
  </w:style>
  <w:style w:type="character" w:customStyle="1" w:styleId="CalibriFooterChar">
    <w:name w:val="CalibriFooter Char"/>
    <w:basedOn w:val="FooterChar"/>
    <w:link w:val="CalibriFooter"/>
    <w:rsid w:val="00C45EF0"/>
    <w:rPr>
      <w:rFonts w:ascii="Verdana" w:hAnsi="Verdana"/>
      <w:color w:val="00A6A7"/>
      <w:sz w:val="20"/>
    </w:rPr>
  </w:style>
  <w:style w:type="table" w:styleId="ListTable3-Accent5">
    <w:name w:val="List Table 3 Accent 5"/>
    <w:basedOn w:val="TableNormal"/>
    <w:uiPriority w:val="48"/>
    <w:rsid w:val="001B2114"/>
    <w:pPr>
      <w:spacing w:after="0" w:line="240" w:lineRule="auto"/>
    </w:pPr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BACC6" w:themeColor="accent5"/>
          <w:right w:val="single" w:sz="4" w:space="0" w:color="4BACC6" w:themeColor="accent5"/>
        </w:tcBorders>
      </w:tcPr>
    </w:tblStylePr>
    <w:tblStylePr w:type="band1Horz">
      <w:tblPr/>
      <w:tcPr>
        <w:tcBorders>
          <w:top w:val="single" w:sz="4" w:space="0" w:color="4BACC6" w:themeColor="accent5"/>
          <w:bottom w:val="single" w:sz="4" w:space="0" w:color="4BACC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BACC6" w:themeColor="accent5"/>
          <w:left w:val="nil"/>
        </w:tcBorders>
      </w:tcPr>
    </w:tblStylePr>
    <w:tblStylePr w:type="swCell">
      <w:tblPr/>
      <w:tcPr>
        <w:tcBorders>
          <w:top w:val="double" w:sz="4" w:space="0" w:color="4BACC6" w:themeColor="accent5"/>
          <w:right w:val="nil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E1213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99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3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1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04759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35154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53228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0765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34751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7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9897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07345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30651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1431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9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76881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16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5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17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2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39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9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3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9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177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733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5120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472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553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4113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9044291">
                                          <w:marLeft w:val="0"/>
                                          <w:marRight w:val="-72"/>
                                          <w:marTop w:val="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18799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80191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14007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099918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9958347">
                                                              <w:marLeft w:val="0"/>
                                                              <w:marRight w:val="-72"/>
                                                              <w:marTop w:val="0"/>
                                                              <w:marBottom w:val="12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894371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060123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003016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628469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22895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50968382">
                                                                                      <w:marLeft w:val="0"/>
                                                                                      <w:marRight w:val="-72"/>
                                                                                      <w:marTop w:val="0"/>
                                                                                      <w:marBottom w:val="12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387651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7252845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4636752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808253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971470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5732309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987637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3985911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-72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12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58409922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14704548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6852068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30307588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208098340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-72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12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54764361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2007780416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47987990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437675117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530950851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-72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12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904870646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57172284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<w:div w:id="876888816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-72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12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922367739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55056272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545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419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27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94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03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842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474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548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1906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06033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677460">
                                          <w:marLeft w:val="0"/>
                                          <w:marRight w:val="-72"/>
                                          <w:marTop w:val="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07013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887362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03170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781127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6224173">
                                                              <w:marLeft w:val="0"/>
                                                              <w:marRight w:val="-72"/>
                                                              <w:marTop w:val="0"/>
                                                              <w:marBottom w:val="12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85419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7464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01564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256699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347387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91597675">
                                                                                      <w:marLeft w:val="0"/>
                                                                                      <w:marRight w:val="-72"/>
                                                                                      <w:marTop w:val="0"/>
                                                                                      <w:marBottom w:val="12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613412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7306281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4977695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3085617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40891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3733864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645221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80332048">
                                                                                              <w:marLeft w:val="0"/>
                                                                                              <w:marRight w:val="-72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4067848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657101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5079921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395127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28962180">
                                                                                                                  <w:marLeft w:val="0"/>
                                                                                                                  <w:marRight w:val="-72"/>
                                                                                                                  <w:marTop w:val="0"/>
                                                                                                                  <w:marBottom w:val="12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5264763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5917557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68579112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64076674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66690515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-72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12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508669579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72374504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977369138">
                                                                                                                  <w:marLeft w:val="0"/>
                                                                                                                  <w:marRight w:val="-72"/>
                                                                                                                  <w:marTop w:val="0"/>
                                                                                                                  <w:marBottom w:val="12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0679101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6464818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85138173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2039237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82027354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-72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12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27001926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02262211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24565400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-72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12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589856597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3036934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784182532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44322899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226843801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495030609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<w:div w:id="652565114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885100590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114208810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-72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12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659190808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273704540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<w:div w:id="2119056571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-72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12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384713694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020623496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094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8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3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5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0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1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481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83958">
                      <w:marLeft w:val="0"/>
                      <w:marRight w:val="-72"/>
                      <w:marTop w:val="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863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714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149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4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04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4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5614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999392">
                              <w:marLeft w:val="0"/>
                              <w:marRight w:val="-72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0112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119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2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1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5526">
      <w:bodyDiv w:val="1"/>
      <w:marLeft w:val="150"/>
      <w:marRight w:val="150"/>
      <w:marTop w:val="15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0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0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1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ndem\Documents\PegaAcademy\Exam%20Scenario\CLSA_Scenari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10A322751C64E2888D3E245466209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472C13-792A-4437-846B-E7BA16FAC7F7}"/>
      </w:docPartPr>
      <w:docPartBody>
        <w:p w:rsidR="00C069AF" w:rsidRDefault="00D96E37" w:rsidP="00D96E37">
          <w:pPr>
            <w:pStyle w:val="C10A322751C64E2888D3E245466209B3"/>
          </w:pPr>
          <w:r w:rsidRPr="00E73B71">
            <w:rPr>
              <w:rStyle w:val="PlaceholderText"/>
            </w:rPr>
            <w:t>[Subject]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ee Serif">
    <w:altName w:val="Calibri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6E37"/>
    <w:rsid w:val="00013FB1"/>
    <w:rsid w:val="000C3F39"/>
    <w:rsid w:val="002E5750"/>
    <w:rsid w:val="003806FF"/>
    <w:rsid w:val="00AA7CD3"/>
    <w:rsid w:val="00C069AF"/>
    <w:rsid w:val="00C8342F"/>
    <w:rsid w:val="00CB0CC5"/>
    <w:rsid w:val="00D570E4"/>
    <w:rsid w:val="00D96E37"/>
    <w:rsid w:val="00EB4B48"/>
    <w:rsid w:val="00F20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96E37"/>
    <w:rPr>
      <w:color w:val="808080"/>
    </w:rPr>
  </w:style>
  <w:style w:type="paragraph" w:customStyle="1" w:styleId="C10A322751C64E2888D3E245466209B3">
    <w:name w:val="C10A322751C64E2888D3E245466209B3"/>
    <w:rsid w:val="00D96E3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D42FB1-CC1B-4C56-A852-7D042C3F9F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C:\Users\andem\Documents\PegaAcademy\Exam Scenario\CLSA_Scenario.dotx</Template>
  <TotalTime>13</TotalTime>
  <Pages>9</Pages>
  <Words>96</Words>
  <Characters>551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Gymnastics</vt:lpstr>
    </vt:vector>
  </TitlesOfParts>
  <Company>Pegasystems</Company>
  <LinksUpToDate>false</LinksUpToDate>
  <CharactersWithSpaces>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Gymnastics</dc:title>
  <dc:subject>B5</dc:subject>
  <dc:creator>Adair, James</dc:creator>
  <cp:lastModifiedBy>Gurubrahmanandam Ekambaram (V)</cp:lastModifiedBy>
  <cp:revision>102</cp:revision>
  <cp:lastPrinted>2017-09-29T13:16:00Z</cp:lastPrinted>
  <dcterms:created xsi:type="dcterms:W3CDTF">2022-04-29T05:55:00Z</dcterms:created>
  <dcterms:modified xsi:type="dcterms:W3CDTF">2022-05-02T08:01:00Z</dcterms:modified>
  <cp:category>Case Design</cp:category>
</cp:coreProperties>
</file>